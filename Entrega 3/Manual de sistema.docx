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BCDF65" w14:textId="77777777" w:rsidR="00D077E9" w:rsidRPr="00986E7D" w:rsidRDefault="00AB02A7" w:rsidP="00D70D02">
      <w:r w:rsidRPr="00986E7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89E1A85" wp14:editId="746C34E8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0AB46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  <w:r w:rsidR="00D077E9" w:rsidRPr="00986E7D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636AB41" wp14:editId="2A54C9EF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986E7D" w14:paraId="7011373F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FD2FC62" w14:textId="77777777" w:rsidR="00D077E9" w:rsidRPr="00986E7D" w:rsidRDefault="00D077E9" w:rsidP="00AB02A7">
            <w:r w:rsidRPr="00986E7D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1D3B044" wp14:editId="011DDD66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ECB4ED" w14:textId="40358C24" w:rsidR="00D077E9" w:rsidRPr="00986E7D" w:rsidRDefault="00276E73" w:rsidP="00D077E9">
                                  <w:pPr>
                                    <w:pStyle w:val="Ttulo"/>
                                    <w:rPr>
                                      <w:lang w:bidi="es-ES"/>
                                    </w:rPr>
                                  </w:pPr>
                                  <w:r w:rsidRPr="00986E7D">
                                    <w:rPr>
                                      <w:lang w:bidi="es-ES"/>
                                    </w:rPr>
                                    <w:t xml:space="preserve">Manual de </w:t>
                                  </w:r>
                                  <w:r w:rsidR="00AA0907">
                                    <w:rPr>
                                      <w:lang w:bidi="es-ES"/>
                                    </w:rPr>
                                    <w:t>Sistema</w:t>
                                  </w:r>
                                  <w:r w:rsidRPr="00986E7D">
                                    <w:rPr>
                                      <w:lang w:bidi="es-ES"/>
                                    </w:rPr>
                                    <w:t xml:space="preserve"> “Ñamori Food”</w:t>
                                  </w:r>
                                </w:p>
                                <w:p w14:paraId="1B3B6433" w14:textId="77777777" w:rsidR="00276E73" w:rsidRPr="00986E7D" w:rsidRDefault="00276E73" w:rsidP="00D077E9">
                                  <w:pPr>
                                    <w:pStyle w:val="Ttulo"/>
                                  </w:pPr>
                                </w:p>
                                <w:p w14:paraId="35E59F2C" w14:textId="77777777" w:rsidR="00D077E9" w:rsidRPr="00986E7D" w:rsidRDefault="00D077E9" w:rsidP="00D077E9">
                                  <w:pPr>
                                    <w:pStyle w:val="Ttulo"/>
                                    <w:spacing w:after="0"/>
                                  </w:pPr>
                                  <w:r w:rsidRPr="00986E7D">
                                    <w:rPr>
                                      <w:lang w:bidi="es-ES"/>
                                    </w:rPr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1D3B04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0AECB4ED" w14:textId="40358C24" w:rsidR="00D077E9" w:rsidRPr="00986E7D" w:rsidRDefault="00276E73" w:rsidP="00D077E9">
                            <w:pPr>
                              <w:pStyle w:val="Ttulo"/>
                              <w:rPr>
                                <w:lang w:bidi="es-ES"/>
                              </w:rPr>
                            </w:pPr>
                            <w:r w:rsidRPr="00986E7D">
                              <w:rPr>
                                <w:lang w:bidi="es-ES"/>
                              </w:rPr>
                              <w:t xml:space="preserve">Manual de </w:t>
                            </w:r>
                            <w:r w:rsidR="00AA0907">
                              <w:rPr>
                                <w:lang w:bidi="es-ES"/>
                              </w:rPr>
                              <w:t>Sistema</w:t>
                            </w:r>
                            <w:r w:rsidRPr="00986E7D">
                              <w:rPr>
                                <w:lang w:bidi="es-ES"/>
                              </w:rPr>
                              <w:t xml:space="preserve"> “Ñamori Food”</w:t>
                            </w:r>
                          </w:p>
                          <w:p w14:paraId="1B3B6433" w14:textId="77777777" w:rsidR="00276E73" w:rsidRPr="00986E7D" w:rsidRDefault="00276E73" w:rsidP="00D077E9">
                            <w:pPr>
                              <w:pStyle w:val="Ttulo"/>
                            </w:pPr>
                          </w:p>
                          <w:p w14:paraId="35E59F2C" w14:textId="77777777" w:rsidR="00D077E9" w:rsidRPr="00986E7D" w:rsidRDefault="00D077E9" w:rsidP="00D077E9">
                            <w:pPr>
                              <w:pStyle w:val="Ttulo"/>
                              <w:spacing w:after="0"/>
                            </w:pPr>
                            <w:r w:rsidRPr="00986E7D">
                              <w:rPr>
                                <w:lang w:bidi="es-ES"/>
                              </w:rPr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C291B83" w14:textId="77777777" w:rsidR="00D077E9" w:rsidRPr="00986E7D" w:rsidRDefault="00D077E9" w:rsidP="00AB02A7">
            <w:r w:rsidRPr="00986E7D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1C34A79" wp14:editId="6C0CFB8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499F69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986E7D" w14:paraId="7F034F61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F8150BD" w14:textId="77777777" w:rsidR="00D077E9" w:rsidRPr="00986E7D" w:rsidRDefault="00D077E9" w:rsidP="00AB02A7"/>
        </w:tc>
      </w:tr>
      <w:tr w:rsidR="00D077E9" w:rsidRPr="00986E7D" w14:paraId="0787D67E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8A2AF40818C545FD906F8947ABEB53CA"/>
              </w:placeholder>
              <w15:appearance w15:val="hidden"/>
            </w:sdtPr>
            <w:sdtContent>
              <w:p w14:paraId="3D092B95" w14:textId="2A9CEBAA" w:rsidR="00D077E9" w:rsidRPr="00986E7D" w:rsidRDefault="000747A0" w:rsidP="00AB02A7">
                <w:r w:rsidRPr="00986E7D">
                  <w:rPr>
                    <w:rStyle w:val="SubttuloCar"/>
                    <w:b w:val="0"/>
                    <w:lang w:bidi="es-ES"/>
                  </w:rPr>
                  <w:fldChar w:fldCharType="begin"/>
                </w:r>
                <w:r w:rsidRPr="00986E7D">
                  <w:rPr>
                    <w:rStyle w:val="SubttuloCar"/>
                    <w:b w:val="0"/>
                    <w:lang w:bidi="es-ES"/>
                  </w:rPr>
                  <w:instrText xml:space="preserve"> DATE  \@ "d MMMM"  \* MERGEFORMAT </w:instrText>
                </w:r>
                <w:r w:rsidRPr="00986E7D">
                  <w:rPr>
                    <w:rStyle w:val="SubttuloCar"/>
                    <w:b w:val="0"/>
                    <w:lang w:bidi="es-ES"/>
                  </w:rPr>
                  <w:fldChar w:fldCharType="separate"/>
                </w:r>
                <w:r w:rsidR="00833533">
                  <w:rPr>
                    <w:rStyle w:val="SubttuloCar"/>
                    <w:b w:val="0"/>
                    <w:noProof/>
                    <w:lang w:bidi="es-ES"/>
                  </w:rPr>
                  <w:t>29 noviembre</w:t>
                </w:r>
                <w:r w:rsidRPr="00986E7D">
                  <w:rPr>
                    <w:rStyle w:val="SubttuloCar"/>
                    <w:b w:val="0"/>
                    <w:lang w:bidi="es-ES"/>
                  </w:rPr>
                  <w:fldChar w:fldCharType="end"/>
                </w:r>
                <w:r w:rsidR="00276E73" w:rsidRPr="00986E7D">
                  <w:rPr>
                    <w:rStyle w:val="SubttuloCar"/>
                    <w:b w:val="0"/>
                    <w:lang w:bidi="es-ES"/>
                  </w:rPr>
                  <w:t xml:space="preserve"> 2025</w:t>
                </w:r>
              </w:p>
            </w:sdtContent>
          </w:sdt>
          <w:p w14:paraId="23D9C9F9" w14:textId="77777777" w:rsidR="00D077E9" w:rsidRPr="00986E7D" w:rsidRDefault="00D077E9" w:rsidP="00AB02A7">
            <w:pPr>
              <w:rPr>
                <w:sz w:val="10"/>
                <w:szCs w:val="10"/>
              </w:rPr>
            </w:pPr>
            <w:r w:rsidRPr="00986E7D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491AE4FA" wp14:editId="27CF30CD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7687A37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5261CF0" w14:textId="77777777" w:rsidR="00D077E9" w:rsidRPr="00986E7D" w:rsidRDefault="00D077E9" w:rsidP="00AB02A7">
            <w:pPr>
              <w:rPr>
                <w:sz w:val="10"/>
                <w:szCs w:val="10"/>
              </w:rPr>
            </w:pPr>
          </w:p>
          <w:p w14:paraId="523107F7" w14:textId="77777777" w:rsidR="00D077E9" w:rsidRPr="00986E7D" w:rsidRDefault="00D077E9" w:rsidP="00AB02A7">
            <w:pPr>
              <w:rPr>
                <w:sz w:val="10"/>
                <w:szCs w:val="10"/>
              </w:rPr>
            </w:pPr>
          </w:p>
          <w:p w14:paraId="3E0B7469" w14:textId="36C4FDBF" w:rsidR="00D077E9" w:rsidRPr="00986E7D" w:rsidRDefault="00000000" w:rsidP="00AB02A7">
            <w:sdt>
              <w:sdtPr>
                <w:id w:val="-1740469667"/>
                <w:placeholder>
                  <w:docPart w:val="4859AFA438B94791B29B7672851E5960"/>
                </w:placeholder>
                <w15:appearance w15:val="hidden"/>
              </w:sdtPr>
              <w:sdtContent>
                <w:r w:rsidR="00276E73" w:rsidRPr="00986E7D">
                  <w:t>EQUIPO 5</w:t>
                </w:r>
              </w:sdtContent>
            </w:sdt>
          </w:p>
          <w:p w14:paraId="587DA647" w14:textId="689B7FDA" w:rsidR="00D077E9" w:rsidRPr="00986E7D" w:rsidRDefault="00D077E9" w:rsidP="00AB02A7">
            <w:r w:rsidRPr="00986E7D">
              <w:rPr>
                <w:lang w:bidi="es-ES"/>
              </w:rPr>
              <w:t xml:space="preserve">Creado por: </w:t>
            </w:r>
            <w:sdt>
              <w:sdtPr>
                <w:alias w:val="Su nombre"/>
                <w:tag w:val="Su nombre"/>
                <w:id w:val="-180584491"/>
                <w:placeholder>
                  <w:docPart w:val="EA1A419B042248ABB43B4C819EC41DBD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276E73" w:rsidRPr="00986E7D">
                  <w:t>Jonathan Esteban Cruells Orellana</w:t>
                </w:r>
              </w:sdtContent>
            </w:sdt>
          </w:p>
          <w:p w14:paraId="6760CC3B" w14:textId="77777777" w:rsidR="00D077E9" w:rsidRPr="00986E7D" w:rsidRDefault="00D077E9" w:rsidP="00AB02A7">
            <w:pPr>
              <w:rPr>
                <w:sz w:val="10"/>
                <w:szCs w:val="10"/>
              </w:rPr>
            </w:pPr>
          </w:p>
        </w:tc>
      </w:tr>
    </w:tbl>
    <w:p w14:paraId="013C5833" w14:textId="3E4756B0" w:rsidR="00D077E9" w:rsidRPr="00986E7D" w:rsidRDefault="00AB02A7">
      <w:pPr>
        <w:spacing w:after="200"/>
      </w:pPr>
      <w:r w:rsidRPr="00986E7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B72BBC0" wp14:editId="51D570A8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85809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 w:rsidRPr="00986E7D">
        <w:rPr>
          <w:lang w:bidi="es-ES"/>
        </w:rPr>
        <w:br w:type="page"/>
      </w:r>
    </w:p>
    <w:p w14:paraId="364479C9" w14:textId="614E0C3B" w:rsidR="00AB02A7" w:rsidRPr="00986E7D" w:rsidRDefault="000C5645" w:rsidP="00AA0907">
      <w:pPr>
        <w:pStyle w:val="Ttulo1"/>
        <w:rPr>
          <w:rFonts w:cstheme="majorHAnsi"/>
        </w:rPr>
      </w:pPr>
      <w:r>
        <w:rPr>
          <w:rFonts w:cstheme="majorHAnsi"/>
          <w:lang w:bidi="es-ES"/>
        </w:rPr>
        <w:lastRenderedPageBreak/>
        <w:t>Í</w:t>
      </w:r>
      <w:r w:rsidRPr="00986E7D">
        <w:rPr>
          <w:rFonts w:cstheme="majorHAnsi"/>
          <w:lang w:bidi="es-ES"/>
        </w:rPr>
        <w:t>ndice</w:t>
      </w:r>
    </w:p>
    <w:p w14:paraId="7C00DFFE" w14:textId="1B52174B" w:rsidR="0087605E" w:rsidRPr="00986E7D" w:rsidRDefault="00033865" w:rsidP="00276E73">
      <w:pPr>
        <w:pStyle w:val="Prrafodelista"/>
        <w:numPr>
          <w:ilvl w:val="0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Introducción</w:t>
      </w:r>
      <w:r w:rsidRPr="00986E7D">
        <w:rPr>
          <w:rFonts w:asciiTheme="majorHAnsi" w:hAnsiTheme="majorHAnsi" w:cstheme="majorHAnsi"/>
        </w:rPr>
        <w:tab/>
      </w:r>
    </w:p>
    <w:p w14:paraId="00979465" w14:textId="4CE470DA" w:rsidR="00033865" w:rsidRPr="00986E7D" w:rsidRDefault="00033865" w:rsidP="00276E73">
      <w:pPr>
        <w:pStyle w:val="Prrafodelista"/>
        <w:numPr>
          <w:ilvl w:val="0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Descripción del software Ñamori Food</w:t>
      </w:r>
    </w:p>
    <w:p w14:paraId="4CA4C978" w14:textId="35C24A41" w:rsidR="00033865" w:rsidRPr="00986E7D" w:rsidRDefault="00033865" w:rsidP="00033865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Objetivo del sistema</w:t>
      </w:r>
    </w:p>
    <w:p w14:paraId="2D13A6C4" w14:textId="48C08A34" w:rsidR="00033865" w:rsidRPr="00986E7D" w:rsidRDefault="00033865" w:rsidP="00033865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Arquitectura del sistema</w:t>
      </w:r>
    </w:p>
    <w:p w14:paraId="692EAE62" w14:textId="69183D03" w:rsidR="00033865" w:rsidRPr="00986E7D" w:rsidRDefault="000C5645" w:rsidP="00033865">
      <w:pPr>
        <w:pStyle w:val="Prrafodelista"/>
        <w:numPr>
          <w:ilvl w:val="0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Tecnologías</w:t>
      </w:r>
      <w:r w:rsidR="00033865" w:rsidRPr="00986E7D">
        <w:rPr>
          <w:rFonts w:asciiTheme="majorHAnsi" w:hAnsiTheme="majorHAnsi" w:cstheme="majorHAnsi"/>
        </w:rPr>
        <w:t xml:space="preserve"> </w:t>
      </w:r>
      <w:r w:rsidR="00033865" w:rsidRPr="00986E7D">
        <w:rPr>
          <w:rFonts w:asciiTheme="majorHAnsi" w:hAnsiTheme="majorHAnsi" w:cstheme="majorHAnsi"/>
        </w:rPr>
        <w:tab/>
      </w:r>
      <w:r w:rsidR="00033865" w:rsidRPr="00986E7D">
        <w:rPr>
          <w:rFonts w:asciiTheme="majorHAnsi" w:hAnsiTheme="majorHAnsi" w:cstheme="majorHAnsi"/>
        </w:rPr>
        <w:tab/>
      </w:r>
    </w:p>
    <w:p w14:paraId="391F7650" w14:textId="50B0DDBF" w:rsidR="00033865" w:rsidRPr="00986E7D" w:rsidRDefault="000C5645" w:rsidP="00033865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Tecnologías</w:t>
      </w:r>
      <w:r w:rsidR="00033865" w:rsidRPr="00986E7D">
        <w:rPr>
          <w:rFonts w:asciiTheme="majorHAnsi" w:hAnsiTheme="majorHAnsi" w:cstheme="majorHAnsi"/>
        </w:rPr>
        <w:t xml:space="preserve"> </w:t>
      </w:r>
      <w:r w:rsidRPr="00986E7D">
        <w:rPr>
          <w:rFonts w:asciiTheme="majorHAnsi" w:hAnsiTheme="majorHAnsi" w:cstheme="majorHAnsi"/>
        </w:rPr>
        <w:t>utilizadas</w:t>
      </w:r>
      <w:r w:rsidR="00033865" w:rsidRPr="00986E7D">
        <w:rPr>
          <w:rFonts w:asciiTheme="majorHAnsi" w:hAnsiTheme="majorHAnsi" w:cstheme="majorHAnsi"/>
        </w:rPr>
        <w:t xml:space="preserve"> en el software</w:t>
      </w:r>
    </w:p>
    <w:p w14:paraId="1F854A6F" w14:textId="778EEAC9" w:rsidR="00033865" w:rsidRPr="00986E7D" w:rsidRDefault="00033865" w:rsidP="00033865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Justificaciones</w:t>
      </w:r>
    </w:p>
    <w:p w14:paraId="7AC60B7B" w14:textId="1655D048" w:rsidR="00033865" w:rsidRPr="00986E7D" w:rsidRDefault="00033865" w:rsidP="00033865">
      <w:pPr>
        <w:pStyle w:val="Prrafodelista"/>
        <w:numPr>
          <w:ilvl w:val="0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Requerimientos del sistema</w:t>
      </w:r>
    </w:p>
    <w:p w14:paraId="12B4C84F" w14:textId="6F6FEF0F" w:rsidR="00033865" w:rsidRPr="00986E7D" w:rsidRDefault="00033865" w:rsidP="00033865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Requerimientos de hardware</w:t>
      </w:r>
    </w:p>
    <w:p w14:paraId="241D9C7C" w14:textId="701C6928" w:rsidR="00033865" w:rsidRPr="00986E7D" w:rsidRDefault="00033865" w:rsidP="00033865">
      <w:pPr>
        <w:pStyle w:val="Prrafodelista"/>
        <w:numPr>
          <w:ilvl w:val="2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Espacio necesario en dispositivo</w:t>
      </w:r>
    </w:p>
    <w:p w14:paraId="1A34CE02" w14:textId="24664F0A" w:rsidR="00033865" w:rsidRPr="00986E7D" w:rsidRDefault="00033865" w:rsidP="00033865">
      <w:pPr>
        <w:pStyle w:val="Prrafodelista"/>
        <w:numPr>
          <w:ilvl w:val="2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Servidor</w:t>
      </w:r>
    </w:p>
    <w:p w14:paraId="1C43E5E0" w14:textId="72C3F57F" w:rsidR="00033865" w:rsidRPr="00986E7D" w:rsidRDefault="000C5645" w:rsidP="00033865">
      <w:pPr>
        <w:pStyle w:val="Prrafodelista"/>
        <w:numPr>
          <w:ilvl w:val="2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CPU</w:t>
      </w:r>
    </w:p>
    <w:p w14:paraId="6956C230" w14:textId="716FA8AF" w:rsidR="00835F51" w:rsidRPr="00986E7D" w:rsidRDefault="00835F51" w:rsidP="00835F51">
      <w:pPr>
        <w:pStyle w:val="Prrafodelista"/>
        <w:numPr>
          <w:ilvl w:val="1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Dependencias</w:t>
      </w:r>
    </w:p>
    <w:p w14:paraId="1E858FCE" w14:textId="24D153C0" w:rsidR="00835F51" w:rsidRPr="00986E7D" w:rsidRDefault="00835F51" w:rsidP="00835F51">
      <w:pPr>
        <w:pStyle w:val="Prrafodelista"/>
        <w:numPr>
          <w:ilvl w:val="2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Apis</w:t>
      </w:r>
    </w:p>
    <w:p w14:paraId="47137757" w14:textId="35B805A9" w:rsidR="00B050EE" w:rsidRPr="009D372B" w:rsidRDefault="00835F51" w:rsidP="00B050EE">
      <w:pPr>
        <w:pStyle w:val="Prrafodelista"/>
        <w:numPr>
          <w:ilvl w:val="2"/>
          <w:numId w:val="1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Conexiones externas</w:t>
      </w:r>
    </w:p>
    <w:p w14:paraId="43FEA600" w14:textId="723B8CD4" w:rsidR="00835F51" w:rsidRPr="00986E7D" w:rsidRDefault="00835F51" w:rsidP="00835F51">
      <w:pPr>
        <w:pStyle w:val="Prrafodelista"/>
        <w:numPr>
          <w:ilvl w:val="0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Instalación del sistema</w:t>
      </w:r>
      <w:r w:rsidR="00DB0021">
        <w:rPr>
          <w:rFonts w:asciiTheme="majorHAnsi" w:hAnsiTheme="majorHAnsi" w:cstheme="majorHAnsi"/>
        </w:rPr>
        <w:t xml:space="preserve"> de manera local</w:t>
      </w:r>
    </w:p>
    <w:p w14:paraId="0F669F10" w14:textId="039D5A61" w:rsidR="00835F51" w:rsidRPr="00986E7D" w:rsidRDefault="00835F51" w:rsidP="00835F5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Preparación del interno</w:t>
      </w:r>
    </w:p>
    <w:p w14:paraId="2440D331" w14:textId="70713295" w:rsidR="00835F51" w:rsidRPr="00986E7D" w:rsidRDefault="00835F51" w:rsidP="00835F5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 xml:space="preserve">Pasos de </w:t>
      </w:r>
      <w:r w:rsidR="000C5645" w:rsidRPr="00986E7D">
        <w:rPr>
          <w:rFonts w:asciiTheme="majorHAnsi" w:hAnsiTheme="majorHAnsi" w:cstheme="majorHAnsi"/>
        </w:rPr>
        <w:t>instalación</w:t>
      </w:r>
    </w:p>
    <w:p w14:paraId="51FE2F06" w14:textId="3DED84DF" w:rsidR="00835F51" w:rsidRPr="00986E7D" w:rsidRDefault="00835F51" w:rsidP="00835F5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Configuraciones iniciales</w:t>
      </w:r>
    </w:p>
    <w:p w14:paraId="4FE22AE9" w14:textId="1539195E" w:rsidR="00835F51" w:rsidRPr="00986E7D" w:rsidRDefault="00835F51" w:rsidP="00835F5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Comandos necesarios</w:t>
      </w:r>
    </w:p>
    <w:p w14:paraId="55D732E8" w14:textId="7A586817" w:rsidR="00835F51" w:rsidRPr="00986E7D" w:rsidRDefault="00835F51" w:rsidP="00835F51">
      <w:pPr>
        <w:pStyle w:val="Prrafodelista"/>
        <w:numPr>
          <w:ilvl w:val="0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Descripción funcional del sistema</w:t>
      </w:r>
    </w:p>
    <w:p w14:paraId="4C227E51" w14:textId="5B0C78D6" w:rsidR="00835F51" w:rsidRPr="00986E7D" w:rsidRDefault="000C5645" w:rsidP="00835F5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Módulos</w:t>
      </w:r>
      <w:r w:rsidR="00835F51" w:rsidRPr="00986E7D">
        <w:rPr>
          <w:rFonts w:asciiTheme="majorHAnsi" w:hAnsiTheme="majorHAnsi" w:cstheme="majorHAnsi"/>
        </w:rPr>
        <w:t xml:space="preserve"> detallados </w:t>
      </w:r>
    </w:p>
    <w:p w14:paraId="417DB19A" w14:textId="72E8DD3E" w:rsidR="00835F51" w:rsidRPr="00986E7D" w:rsidRDefault="00835F51" w:rsidP="00835F51">
      <w:pPr>
        <w:pStyle w:val="Prrafodelista"/>
        <w:numPr>
          <w:ilvl w:val="2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Funcionalidad del modulo</w:t>
      </w:r>
    </w:p>
    <w:p w14:paraId="475342DE" w14:textId="52EC4E95" w:rsidR="00835F51" w:rsidRPr="00986E7D" w:rsidRDefault="00835F51" w:rsidP="00835F51">
      <w:pPr>
        <w:pStyle w:val="Prrafodelista"/>
        <w:numPr>
          <w:ilvl w:val="2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Como funciona</w:t>
      </w:r>
    </w:p>
    <w:p w14:paraId="2D6DAF49" w14:textId="487DF75E" w:rsidR="00AB521E" w:rsidRPr="00986E7D" w:rsidRDefault="00AB521E" w:rsidP="00AB521E">
      <w:pPr>
        <w:pStyle w:val="Prrafodelista"/>
        <w:numPr>
          <w:ilvl w:val="0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Base de datos</w:t>
      </w:r>
    </w:p>
    <w:p w14:paraId="787E81D6" w14:textId="54E5FC5C" w:rsidR="00276E73" w:rsidRDefault="00AA0907" w:rsidP="00AB02A7">
      <w:pPr>
        <w:pStyle w:val="Prrafodelista"/>
        <w:numPr>
          <w:ilvl w:val="0"/>
          <w:numId w:val="2"/>
        </w:numPr>
        <w:spacing w:after="20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Roles</w:t>
      </w:r>
    </w:p>
    <w:p w14:paraId="7E6CECA4" w14:textId="77777777" w:rsidR="00AA0907" w:rsidRPr="00986E7D" w:rsidRDefault="00AA0907" w:rsidP="00AA0907">
      <w:pPr>
        <w:pStyle w:val="Prrafodelista"/>
        <w:numPr>
          <w:ilvl w:val="0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 xml:space="preserve">Diagramas </w:t>
      </w:r>
    </w:p>
    <w:p w14:paraId="33BF5A0C" w14:textId="77777777" w:rsidR="00AA0907" w:rsidRPr="00986E7D" w:rsidRDefault="00AA0907" w:rsidP="00AA0907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Diagrama de clases</w:t>
      </w:r>
    </w:p>
    <w:p w14:paraId="4EEE4B9C" w14:textId="77777777" w:rsidR="00AA0907" w:rsidRPr="00986E7D" w:rsidRDefault="00AA0907" w:rsidP="00AA0907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 xml:space="preserve">Diagrama </w:t>
      </w:r>
      <w:r>
        <w:rPr>
          <w:rFonts w:asciiTheme="majorHAnsi" w:hAnsiTheme="majorHAnsi" w:cstheme="majorHAnsi"/>
        </w:rPr>
        <w:t>UML</w:t>
      </w:r>
    </w:p>
    <w:p w14:paraId="26895ACB" w14:textId="6F70155A" w:rsidR="00AA0907" w:rsidRDefault="00AA0907" w:rsidP="00DB0021">
      <w:pPr>
        <w:pStyle w:val="Prrafodelista"/>
        <w:numPr>
          <w:ilvl w:val="1"/>
          <w:numId w:val="2"/>
        </w:numPr>
        <w:spacing w:after="200"/>
        <w:rPr>
          <w:rFonts w:asciiTheme="majorHAnsi" w:hAnsiTheme="majorHAnsi" w:cstheme="majorHAnsi"/>
        </w:rPr>
      </w:pPr>
      <w:r w:rsidRPr="00986E7D">
        <w:rPr>
          <w:rFonts w:asciiTheme="majorHAnsi" w:hAnsiTheme="majorHAnsi" w:cstheme="majorHAnsi"/>
        </w:rPr>
        <w:t>Diagrama de flujo</w:t>
      </w:r>
    </w:p>
    <w:p w14:paraId="476DC3B4" w14:textId="77777777" w:rsidR="00DB0021" w:rsidRDefault="00DB0021" w:rsidP="00DB0021">
      <w:pPr>
        <w:pStyle w:val="Prrafodelista"/>
        <w:spacing w:after="200"/>
        <w:ind w:left="1440"/>
        <w:rPr>
          <w:rFonts w:asciiTheme="majorHAnsi" w:hAnsiTheme="majorHAnsi" w:cstheme="majorHAnsi"/>
        </w:rPr>
      </w:pPr>
    </w:p>
    <w:p w14:paraId="62161C12" w14:textId="77777777" w:rsidR="009C72AC" w:rsidRPr="00DB0021" w:rsidRDefault="009C72AC" w:rsidP="00DB0021">
      <w:pPr>
        <w:pStyle w:val="Prrafodelista"/>
        <w:spacing w:after="200"/>
        <w:ind w:left="1440"/>
        <w:rPr>
          <w:rFonts w:asciiTheme="majorHAnsi" w:hAnsiTheme="majorHAnsi" w:cstheme="majorHAnsi"/>
        </w:rPr>
      </w:pPr>
    </w:p>
    <w:p w14:paraId="10D907DC" w14:textId="60D5E8EA" w:rsidR="008D444F" w:rsidRPr="00986E7D" w:rsidRDefault="00B050EE" w:rsidP="00B050EE">
      <w:pPr>
        <w:pStyle w:val="Ttulo1"/>
        <w:rPr>
          <w:rFonts w:cstheme="majorHAnsi"/>
          <w:sz w:val="20"/>
          <w:szCs w:val="20"/>
          <w:lang w:bidi="es-ES"/>
        </w:rPr>
      </w:pPr>
      <w:r w:rsidRPr="00986E7D">
        <w:rPr>
          <w:rFonts w:cstheme="majorHAnsi"/>
          <w:lang w:bidi="es-ES"/>
        </w:rPr>
        <w:lastRenderedPageBreak/>
        <w:t>Introducción</w:t>
      </w:r>
    </w:p>
    <w:p w14:paraId="6AFCC7C7" w14:textId="44417008" w:rsidR="00276E73" w:rsidRPr="00986E7D" w:rsidRDefault="00B050EE" w:rsidP="00AB02A7">
      <w:pPr>
        <w:spacing w:after="200"/>
      </w:pPr>
      <w:r w:rsidRPr="00986E7D">
        <w:t>Este manual tiene como finalidad</w:t>
      </w:r>
      <w:r w:rsidR="007F6A30" w:rsidRPr="00986E7D">
        <w:t xml:space="preserve"> tener un registro de </w:t>
      </w:r>
      <w:r w:rsidR="000C5645" w:rsidRPr="00986E7D">
        <w:t>cómo</w:t>
      </w:r>
      <w:r w:rsidR="007F6A30" w:rsidRPr="00986E7D">
        <w:t xml:space="preserve"> funciona el software “Ñamori Food”, a nivel </w:t>
      </w:r>
      <w:r w:rsidR="000C5645" w:rsidRPr="00986E7D">
        <w:t>técnico</w:t>
      </w:r>
      <w:r w:rsidR="007F6A30" w:rsidRPr="00986E7D">
        <w:t xml:space="preserve"> con evidencias </w:t>
      </w:r>
      <w:r w:rsidR="000C5645" w:rsidRPr="00986E7D">
        <w:t>fotográficas</w:t>
      </w:r>
      <w:r w:rsidR="007F6A30" w:rsidRPr="00986E7D">
        <w:t xml:space="preserve"> tanto de front como </w:t>
      </w:r>
      <w:r w:rsidR="000C5645" w:rsidRPr="00986E7D">
        <w:t>Backend</w:t>
      </w:r>
      <w:r w:rsidR="007F6A30" w:rsidRPr="00986E7D">
        <w:t xml:space="preserve">, ya que </w:t>
      </w:r>
      <w:r w:rsidR="000C5645" w:rsidRPr="00986E7D">
        <w:t>está</w:t>
      </w:r>
      <w:r w:rsidR="007F6A30" w:rsidRPr="00986E7D">
        <w:t xml:space="preserve"> dirigido a </w:t>
      </w:r>
      <w:r w:rsidR="00407689" w:rsidRPr="00986E7D">
        <w:t xml:space="preserve">personal </w:t>
      </w:r>
      <w:r w:rsidR="000C5645" w:rsidRPr="00986E7D">
        <w:t>técnico</w:t>
      </w:r>
      <w:r w:rsidR="00407689" w:rsidRPr="00986E7D">
        <w:t xml:space="preserve"> que tenga acceso al </w:t>
      </w:r>
      <w:r w:rsidR="000C5645">
        <w:t>c</w:t>
      </w:r>
      <w:r w:rsidR="000C5645" w:rsidRPr="00986E7D">
        <w:t>ódigo</w:t>
      </w:r>
      <w:r w:rsidR="00407689" w:rsidRPr="00986E7D">
        <w:t xml:space="preserve"> de “Ñamori Food”, </w:t>
      </w:r>
      <w:r w:rsidR="008D444F" w:rsidRPr="00986E7D">
        <w:t>o gente que se integre al proyecto</w:t>
      </w:r>
      <w:r w:rsidR="00825848" w:rsidRPr="00986E7D">
        <w:t>.</w:t>
      </w:r>
    </w:p>
    <w:p w14:paraId="569779CB" w14:textId="70531D98" w:rsidR="00825848" w:rsidRPr="00986E7D" w:rsidRDefault="00825848" w:rsidP="00AB02A7">
      <w:pPr>
        <w:spacing w:after="200"/>
      </w:pPr>
      <w:r w:rsidRPr="00986E7D">
        <w:t>Este software tiene como finalidad el ayudar a personas con poco tiempo para cocinar, personas con alergias, o que inician una nueva dieta, adicionalmente</w:t>
      </w:r>
      <w:r w:rsidR="003D6F7D" w:rsidRPr="00986E7D">
        <w:t xml:space="preserve"> se pueden crear recetas de manera manual, o con asistencia de IA, ingresando </w:t>
      </w:r>
      <w:r w:rsidR="000C5645" w:rsidRPr="00986E7D">
        <w:t>únicamente</w:t>
      </w:r>
      <w:r w:rsidR="003D6F7D" w:rsidRPr="00986E7D">
        <w:t xml:space="preserve"> el nombre, de la receta y se llenaran los campos de manera </w:t>
      </w:r>
      <w:r w:rsidR="000C5645" w:rsidRPr="00986E7D">
        <w:t>automática</w:t>
      </w:r>
      <w:r w:rsidR="003D6F7D" w:rsidRPr="00986E7D">
        <w:t>.</w:t>
      </w:r>
    </w:p>
    <w:p w14:paraId="6CEFC64C" w14:textId="4279B7EE" w:rsidR="00276E73" w:rsidRPr="00986E7D" w:rsidRDefault="00276E73" w:rsidP="00AB02A7">
      <w:pPr>
        <w:spacing w:after="200"/>
      </w:pPr>
    </w:p>
    <w:p w14:paraId="5889718D" w14:textId="77777777" w:rsidR="00276E73" w:rsidRPr="00986E7D" w:rsidRDefault="00276E73" w:rsidP="00AB02A7">
      <w:pPr>
        <w:spacing w:after="200"/>
      </w:pPr>
    </w:p>
    <w:p w14:paraId="33507EAC" w14:textId="77777777" w:rsidR="003D6F7D" w:rsidRPr="00986E7D" w:rsidRDefault="003D6F7D" w:rsidP="003D6F7D">
      <w:pPr>
        <w:pStyle w:val="Prrafodelista"/>
        <w:spacing w:after="200"/>
        <w:ind w:left="1440"/>
        <w:rPr>
          <w:rFonts w:asciiTheme="majorHAnsi" w:hAnsiTheme="majorHAnsi" w:cstheme="majorHAnsi"/>
        </w:rPr>
      </w:pPr>
    </w:p>
    <w:p w14:paraId="321855B1" w14:textId="77777777" w:rsidR="003D6F7D" w:rsidRPr="00986E7D" w:rsidRDefault="003D6F7D" w:rsidP="003D6F7D">
      <w:pPr>
        <w:spacing w:after="200"/>
      </w:pPr>
    </w:p>
    <w:p w14:paraId="6A9C2C88" w14:textId="77777777" w:rsidR="003D6F7D" w:rsidRPr="00986E7D" w:rsidRDefault="003D6F7D" w:rsidP="003D6F7D">
      <w:pPr>
        <w:spacing w:after="200"/>
        <w:ind w:left="1080"/>
      </w:pPr>
    </w:p>
    <w:p w14:paraId="04655752" w14:textId="77777777" w:rsidR="003D6F7D" w:rsidRPr="00986E7D" w:rsidRDefault="003D6F7D" w:rsidP="003D6F7D">
      <w:pPr>
        <w:spacing w:after="200"/>
      </w:pPr>
    </w:p>
    <w:p w14:paraId="3ED38635" w14:textId="77777777" w:rsidR="003D6F7D" w:rsidRPr="00986E7D" w:rsidRDefault="003D6F7D" w:rsidP="003D6F7D">
      <w:pPr>
        <w:spacing w:after="200"/>
        <w:ind w:left="1080"/>
      </w:pPr>
    </w:p>
    <w:p w14:paraId="53D0798B" w14:textId="77777777" w:rsidR="003D6F7D" w:rsidRPr="00986E7D" w:rsidRDefault="003D6F7D" w:rsidP="003D6F7D">
      <w:pPr>
        <w:spacing w:after="200"/>
      </w:pPr>
    </w:p>
    <w:p w14:paraId="7FD39E9C" w14:textId="77777777" w:rsidR="003D6F7D" w:rsidRPr="00986E7D" w:rsidRDefault="003D6F7D" w:rsidP="003D6F7D">
      <w:pPr>
        <w:spacing w:after="200"/>
      </w:pPr>
    </w:p>
    <w:p w14:paraId="7478D40F" w14:textId="77777777" w:rsidR="003D6F7D" w:rsidRDefault="003D6F7D" w:rsidP="003D6F7D">
      <w:pPr>
        <w:spacing w:after="200"/>
      </w:pPr>
    </w:p>
    <w:p w14:paraId="54F3B55D" w14:textId="77777777" w:rsidR="009D372B" w:rsidRDefault="009D372B" w:rsidP="003D6F7D">
      <w:pPr>
        <w:spacing w:after="200"/>
      </w:pPr>
    </w:p>
    <w:p w14:paraId="1CAF3FC2" w14:textId="77777777" w:rsidR="009D372B" w:rsidRDefault="009D372B" w:rsidP="003D6F7D">
      <w:pPr>
        <w:spacing w:after="200"/>
      </w:pPr>
    </w:p>
    <w:p w14:paraId="190178EA" w14:textId="77777777" w:rsidR="009D372B" w:rsidRDefault="009D372B" w:rsidP="003D6F7D">
      <w:pPr>
        <w:spacing w:after="200"/>
      </w:pPr>
    </w:p>
    <w:p w14:paraId="520BD5D2" w14:textId="77777777" w:rsidR="009D372B" w:rsidRPr="00986E7D" w:rsidRDefault="009D372B" w:rsidP="003D6F7D">
      <w:pPr>
        <w:spacing w:after="200"/>
      </w:pPr>
    </w:p>
    <w:p w14:paraId="5A6C3A5C" w14:textId="77777777" w:rsidR="003D6F7D" w:rsidRPr="00986E7D" w:rsidRDefault="003D6F7D" w:rsidP="003D6F7D">
      <w:pPr>
        <w:spacing w:after="200"/>
      </w:pPr>
    </w:p>
    <w:p w14:paraId="5B79834E" w14:textId="77777777" w:rsidR="003D6F7D" w:rsidRPr="00986E7D" w:rsidRDefault="003D6F7D" w:rsidP="003D6F7D">
      <w:pPr>
        <w:spacing w:after="200"/>
      </w:pPr>
    </w:p>
    <w:p w14:paraId="5F692742" w14:textId="70BB6C2B" w:rsidR="00622DAD" w:rsidRPr="00986E7D" w:rsidRDefault="003D6F7D" w:rsidP="00622DAD">
      <w:pPr>
        <w:pStyle w:val="Ttulo1"/>
      </w:pPr>
      <w:r w:rsidRPr="00986E7D">
        <w:rPr>
          <w:rFonts w:cstheme="majorHAnsi"/>
          <w:lang w:bidi="es-ES"/>
        </w:rPr>
        <w:lastRenderedPageBreak/>
        <w:t>Descripción del software Ñamori Food</w:t>
      </w:r>
      <w:r w:rsidR="00622DAD" w:rsidRPr="00622DAD">
        <w:rPr>
          <w:rFonts w:cstheme="majorHAnsi"/>
          <w:lang w:bidi="es-ES"/>
        </w:rPr>
        <w:t xml:space="preserve"> </w:t>
      </w:r>
    </w:p>
    <w:p w14:paraId="2C859F78" w14:textId="4C60306C" w:rsidR="00622DAD" w:rsidRPr="00986E7D" w:rsidRDefault="00593A5F" w:rsidP="00622DAD">
      <w:pPr>
        <w:spacing w:after="200"/>
      </w:pPr>
      <w:r>
        <w:t>El</w:t>
      </w:r>
      <w:r w:rsidR="00622DAD" w:rsidRPr="00986E7D">
        <w:t xml:space="preserve"> </w:t>
      </w:r>
      <w:r w:rsidR="000C5645" w:rsidRPr="00986E7D">
        <w:t>software</w:t>
      </w:r>
      <w:r w:rsidR="00622DAD" w:rsidRPr="00986E7D">
        <w:t xml:space="preserve"> </w:t>
      </w:r>
      <w:r>
        <w:t xml:space="preserve">de “Ñamori Food” </w:t>
      </w:r>
      <w:r w:rsidR="00622DAD" w:rsidRPr="00986E7D">
        <w:t xml:space="preserve">tiene como finalidad el ayudar a las personas con falta de tiempo, que posean alergias alimentarias, para que puedan explorar y descubrir recetas de otros ciudades, regiones o </w:t>
      </w:r>
      <w:r w:rsidR="000C5645" w:rsidRPr="00986E7D">
        <w:t>países</w:t>
      </w:r>
      <w:r w:rsidR="00622DAD" w:rsidRPr="00986E7D">
        <w:t xml:space="preserve">, de esta forma darles una herramienta para facilitarles la vida alimentaria, ya que las recetas pueden buscarse tanto manualmente, como de manera </w:t>
      </w:r>
      <w:r w:rsidR="000C5645" w:rsidRPr="00986E7D">
        <w:t>automática</w:t>
      </w:r>
      <w:r w:rsidR="00622DAD" w:rsidRPr="00986E7D">
        <w:t xml:space="preserve"> utilizando un software de IA.</w:t>
      </w:r>
    </w:p>
    <w:p w14:paraId="1D437944" w14:textId="7C9C652D" w:rsidR="00622DAD" w:rsidRPr="00986E7D" w:rsidRDefault="000C5645" w:rsidP="00622DAD">
      <w:pPr>
        <w:spacing w:after="200"/>
      </w:pPr>
      <w:r w:rsidRPr="00986E7D">
        <w:t>También</w:t>
      </w:r>
      <w:r w:rsidR="00622DAD" w:rsidRPr="00986E7D">
        <w:t xml:space="preserve"> pueden crear sus propias recetas de manera manual, o utilizando el sistema </w:t>
      </w:r>
      <w:r w:rsidRPr="00986E7D">
        <w:t>automático</w:t>
      </w:r>
      <w:r w:rsidR="00622DAD" w:rsidRPr="00986E7D">
        <w:t xml:space="preserve"> de asistencia IA, que les ahorrara mucho más tiempo, a los creadores se les asigna una recompensa en base a la cantidad de recetas que suben a nuestra aplicación, a manera de incentivo, que </w:t>
      </w:r>
      <w:r w:rsidRPr="00986E7D">
        <w:t>consiste</w:t>
      </w:r>
      <w:r w:rsidR="00622DAD" w:rsidRPr="00986E7D">
        <w:t xml:space="preserve"> en un banner en su perfil de usuario, en el cual se guardan las recetas </w:t>
      </w:r>
      <w:r w:rsidRPr="00986E7D">
        <w:t>de este</w:t>
      </w:r>
      <w:r w:rsidR="00622DAD" w:rsidRPr="00986E7D">
        <w:t>.</w:t>
      </w:r>
    </w:p>
    <w:p w14:paraId="408FE1CC" w14:textId="72C1F3C5" w:rsidR="00622DAD" w:rsidRDefault="00622DAD" w:rsidP="00622DAD">
      <w:pPr>
        <w:spacing w:after="200"/>
      </w:pPr>
      <w:r w:rsidRPr="00986E7D">
        <w:t xml:space="preserve">Como punto adicional, esta aplicación utiliza una arquitectura </w:t>
      </w:r>
      <w:r w:rsidR="000C5645" w:rsidRPr="00986E7D">
        <w:t>monolítica</w:t>
      </w:r>
      <w:r w:rsidRPr="00986E7D">
        <w:t xml:space="preserve"> por capas, ya que nuestra aplicación se carga en su totalidad desde que la inician, y usando microservicios como APIs, es </w:t>
      </w:r>
      <w:r w:rsidR="000C5645" w:rsidRPr="00986E7D">
        <w:t>cómo</w:t>
      </w:r>
      <w:r w:rsidRPr="00986E7D">
        <w:t xml:space="preserve"> funcionan los bots. Y es por capas en este caso dos, ya que el patrón de arquitectura es de cliente-servidor, para las consultas de usuarios y respuesta de datos. </w:t>
      </w:r>
    </w:p>
    <w:p w14:paraId="430DBDDC" w14:textId="77777777" w:rsidR="00833533" w:rsidRDefault="00833533" w:rsidP="00622DAD">
      <w:pPr>
        <w:spacing w:after="200"/>
      </w:pPr>
    </w:p>
    <w:p w14:paraId="14BA216E" w14:textId="77777777" w:rsidR="00833533" w:rsidRDefault="00833533" w:rsidP="00622DAD">
      <w:pPr>
        <w:spacing w:after="200"/>
      </w:pPr>
    </w:p>
    <w:p w14:paraId="199A1D35" w14:textId="77777777" w:rsidR="00833533" w:rsidRDefault="00833533" w:rsidP="00622DAD">
      <w:pPr>
        <w:spacing w:after="200"/>
      </w:pPr>
    </w:p>
    <w:p w14:paraId="094CEF5F" w14:textId="77777777" w:rsidR="00833533" w:rsidRDefault="00833533" w:rsidP="00622DAD">
      <w:pPr>
        <w:spacing w:after="200"/>
      </w:pPr>
    </w:p>
    <w:p w14:paraId="6080BC5D" w14:textId="77777777" w:rsidR="00833533" w:rsidRDefault="00833533" w:rsidP="00622DAD">
      <w:pPr>
        <w:spacing w:after="200"/>
      </w:pPr>
    </w:p>
    <w:p w14:paraId="01D1CA16" w14:textId="77777777" w:rsidR="00833533" w:rsidRDefault="00833533" w:rsidP="00622DAD">
      <w:pPr>
        <w:spacing w:after="200"/>
      </w:pPr>
    </w:p>
    <w:p w14:paraId="54183BFC" w14:textId="77777777" w:rsidR="00833533" w:rsidRDefault="00833533" w:rsidP="00622DAD">
      <w:pPr>
        <w:spacing w:after="200"/>
      </w:pPr>
    </w:p>
    <w:p w14:paraId="71226F76" w14:textId="77777777" w:rsidR="00833533" w:rsidRDefault="00833533" w:rsidP="00622DAD">
      <w:pPr>
        <w:spacing w:after="200"/>
      </w:pPr>
    </w:p>
    <w:p w14:paraId="0FBEB13E" w14:textId="77777777" w:rsidR="00833533" w:rsidRDefault="00833533" w:rsidP="00622DAD">
      <w:pPr>
        <w:spacing w:after="200"/>
      </w:pPr>
    </w:p>
    <w:p w14:paraId="5C5BF60C" w14:textId="77777777" w:rsidR="00833533" w:rsidRDefault="00833533" w:rsidP="00622DAD">
      <w:pPr>
        <w:spacing w:after="200"/>
      </w:pPr>
    </w:p>
    <w:p w14:paraId="0DC951B2" w14:textId="66083A6A" w:rsidR="00AA0907" w:rsidRPr="00986E7D" w:rsidRDefault="00AA0907" w:rsidP="00AA0907">
      <w:pPr>
        <w:pStyle w:val="Ttulo1"/>
      </w:pPr>
      <w:r>
        <w:rPr>
          <w:rFonts w:cstheme="majorHAnsi"/>
          <w:lang w:bidi="es-ES"/>
        </w:rPr>
        <w:lastRenderedPageBreak/>
        <w:t>Tecnologías</w:t>
      </w:r>
    </w:p>
    <w:p w14:paraId="3250497D" w14:textId="4524F4E4" w:rsidR="00AA0907" w:rsidRDefault="00DB0021" w:rsidP="00AA0907">
      <w:pPr>
        <w:spacing w:after="200"/>
      </w:pPr>
      <w:r>
        <w:t xml:space="preserve">Las tecnologías utilizadas en la aplicación desde el front hasta el Backend y agregando las APIs, son las siguientes: </w:t>
      </w:r>
    </w:p>
    <w:p w14:paraId="4210B7FD" w14:textId="39B93069" w:rsidR="00443334" w:rsidRDefault="00443334" w:rsidP="00443334">
      <w:pPr>
        <w:pStyle w:val="Prrafodelista"/>
        <w:numPr>
          <w:ilvl w:val="0"/>
          <w:numId w:val="25"/>
        </w:numPr>
        <w:spacing w:after="200"/>
      </w:pPr>
      <w:r>
        <w:t>Ionic Framework: Desarrollo multiplataforma.</w:t>
      </w:r>
    </w:p>
    <w:p w14:paraId="15E043F1" w14:textId="26BE58FC" w:rsidR="00DB0021" w:rsidRDefault="00443334" w:rsidP="00AA0907">
      <w:pPr>
        <w:pStyle w:val="Prrafodelista"/>
        <w:numPr>
          <w:ilvl w:val="0"/>
          <w:numId w:val="25"/>
        </w:numPr>
        <w:spacing w:after="200"/>
      </w:pPr>
      <w:r>
        <w:t>Firebase: Autenticación, base de datos en tiempo real.</w:t>
      </w:r>
    </w:p>
    <w:p w14:paraId="199F6F7E" w14:textId="10385382" w:rsidR="00443334" w:rsidRDefault="00443334" w:rsidP="00AA0907">
      <w:pPr>
        <w:pStyle w:val="Prrafodelista"/>
        <w:numPr>
          <w:ilvl w:val="0"/>
          <w:numId w:val="25"/>
        </w:numPr>
        <w:spacing w:after="200"/>
      </w:pPr>
      <w:r>
        <w:t>Cloudinary: Almacenamiento de imágenes en la nube.</w:t>
      </w:r>
    </w:p>
    <w:p w14:paraId="7B0A2D9C" w14:textId="147BA622" w:rsidR="00443334" w:rsidRDefault="00443334" w:rsidP="00AA0907">
      <w:pPr>
        <w:pStyle w:val="Prrafodelista"/>
        <w:numPr>
          <w:ilvl w:val="0"/>
          <w:numId w:val="25"/>
        </w:numPr>
        <w:spacing w:after="200"/>
      </w:pPr>
      <w:r>
        <w:t>SQLite: Almacenamiento local de favoritos y recetas descargadas.</w:t>
      </w:r>
    </w:p>
    <w:p w14:paraId="6E1DF192" w14:textId="79530385" w:rsidR="00AA0907" w:rsidRDefault="00443334" w:rsidP="00622DAD">
      <w:pPr>
        <w:pStyle w:val="Prrafodelista"/>
        <w:numPr>
          <w:ilvl w:val="0"/>
          <w:numId w:val="25"/>
        </w:numPr>
        <w:spacing w:after="200"/>
      </w:pPr>
      <w:r>
        <w:t>Vercel: Encargado del Deploy de los chatbot</w:t>
      </w:r>
    </w:p>
    <w:p w14:paraId="134C6581" w14:textId="77777777" w:rsidR="00833533" w:rsidRDefault="00833533" w:rsidP="00833533">
      <w:pPr>
        <w:pStyle w:val="Prrafodelista"/>
        <w:spacing w:after="200"/>
      </w:pPr>
    </w:p>
    <w:p w14:paraId="21F453B3" w14:textId="77777777" w:rsidR="00833533" w:rsidRDefault="00833533" w:rsidP="00833533">
      <w:pPr>
        <w:pStyle w:val="Prrafodelista"/>
        <w:spacing w:after="200"/>
      </w:pPr>
    </w:p>
    <w:p w14:paraId="2997FE59" w14:textId="77777777" w:rsidR="00833533" w:rsidRDefault="00833533" w:rsidP="00833533">
      <w:pPr>
        <w:pStyle w:val="Prrafodelista"/>
        <w:spacing w:after="200"/>
      </w:pPr>
    </w:p>
    <w:p w14:paraId="32C21F23" w14:textId="77777777" w:rsidR="00833533" w:rsidRDefault="00833533" w:rsidP="00833533">
      <w:pPr>
        <w:pStyle w:val="Prrafodelista"/>
        <w:spacing w:after="200"/>
      </w:pPr>
    </w:p>
    <w:p w14:paraId="1EF7A30A" w14:textId="6C968672" w:rsidR="00622DAD" w:rsidRPr="00986E7D" w:rsidRDefault="00622DAD" w:rsidP="00622DAD">
      <w:pPr>
        <w:pStyle w:val="Ttulo1"/>
        <w:rPr>
          <w:rFonts w:cstheme="majorHAnsi"/>
          <w:lang w:bidi="es-ES"/>
        </w:rPr>
      </w:pPr>
      <w:r>
        <w:rPr>
          <w:rFonts w:cstheme="majorHAnsi"/>
          <w:lang w:bidi="es-ES"/>
        </w:rPr>
        <w:lastRenderedPageBreak/>
        <w:t>Instalación</w:t>
      </w:r>
      <w:r w:rsidR="00AA0907">
        <w:rPr>
          <w:rFonts w:cstheme="majorHAnsi"/>
          <w:lang w:bidi="es-ES"/>
        </w:rPr>
        <w:t xml:space="preserve"> del sistema</w:t>
      </w:r>
      <w:r w:rsidR="00DB0021">
        <w:rPr>
          <w:rFonts w:cstheme="majorHAnsi"/>
          <w:lang w:bidi="es-ES"/>
        </w:rPr>
        <w:t xml:space="preserve"> de manera local</w:t>
      </w:r>
    </w:p>
    <w:p w14:paraId="7BE319CF" w14:textId="47DD46B2" w:rsidR="005D5001" w:rsidRDefault="00EA197F" w:rsidP="00622DAD">
      <w:pPr>
        <w:spacing w:after="2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3837B08" wp14:editId="0EEDF1A9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364740" cy="5247640"/>
            <wp:effectExtent l="0" t="0" r="0" b="0"/>
            <wp:wrapSquare wrapText="bothSides"/>
            <wp:docPr id="66522104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21048" name="Imagen 1" descr="Interfaz de usuario gráfica, Aplicación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1F18">
        <w:t xml:space="preserve">A la fecha, la aplicación se encuentra en la plataforma playstore en beta cerrada, por lo </w:t>
      </w:r>
      <w:r w:rsidR="00593A5F">
        <w:t>que,</w:t>
      </w:r>
      <w:r w:rsidR="002C1F18">
        <w:t xml:space="preserve"> para </w:t>
      </w:r>
      <w:r w:rsidR="000C5645">
        <w:t>poder</w:t>
      </w:r>
      <w:r w:rsidR="002C1F18">
        <w:t xml:space="preserve"> descargarla, se requiere el correo </w:t>
      </w:r>
      <w:r w:rsidR="000C5645">
        <w:t>electrónico</w:t>
      </w:r>
      <w:r w:rsidR="002C1F18">
        <w:t xml:space="preserve"> del usuario, y a este mismo, enviarle el link de descarga</w:t>
      </w:r>
      <w:r w:rsidR="005D5001">
        <w:t xml:space="preserve">, con esto se les instalara de manera </w:t>
      </w:r>
      <w:r w:rsidR="000C5645">
        <w:t>automática</w:t>
      </w:r>
      <w:r w:rsidR="005D5001">
        <w:t>.</w:t>
      </w:r>
    </w:p>
    <w:p w14:paraId="15B054CB" w14:textId="1D3F36AE" w:rsidR="005D5001" w:rsidRDefault="005D5001" w:rsidP="00622DAD">
      <w:pPr>
        <w:spacing w:after="200"/>
      </w:pPr>
    </w:p>
    <w:p w14:paraId="65632B5B" w14:textId="77777777" w:rsidR="00443334" w:rsidRDefault="00443334" w:rsidP="00622DAD">
      <w:pPr>
        <w:spacing w:after="200"/>
      </w:pPr>
    </w:p>
    <w:p w14:paraId="49C38D5D" w14:textId="77777777" w:rsidR="00443334" w:rsidRDefault="00443334" w:rsidP="00622DAD">
      <w:pPr>
        <w:spacing w:after="200"/>
      </w:pPr>
    </w:p>
    <w:p w14:paraId="6A24C81F" w14:textId="77777777" w:rsidR="00443334" w:rsidRDefault="00443334" w:rsidP="00622DAD">
      <w:pPr>
        <w:spacing w:after="200"/>
      </w:pPr>
    </w:p>
    <w:p w14:paraId="451BA513" w14:textId="77777777" w:rsidR="00443334" w:rsidRDefault="00443334" w:rsidP="00622DAD">
      <w:pPr>
        <w:spacing w:after="200"/>
      </w:pPr>
    </w:p>
    <w:p w14:paraId="0C722ED1" w14:textId="77777777" w:rsidR="00443334" w:rsidRDefault="00443334" w:rsidP="00622DAD">
      <w:pPr>
        <w:spacing w:after="200"/>
      </w:pPr>
    </w:p>
    <w:p w14:paraId="7BAF8250" w14:textId="77777777" w:rsidR="003A65A4" w:rsidRDefault="003A65A4" w:rsidP="00622DAD">
      <w:pPr>
        <w:spacing w:after="200"/>
      </w:pPr>
    </w:p>
    <w:p w14:paraId="53DC7BC4" w14:textId="77777777" w:rsidR="003A65A4" w:rsidRDefault="003A65A4" w:rsidP="00622DAD">
      <w:pPr>
        <w:spacing w:after="200"/>
      </w:pPr>
    </w:p>
    <w:p w14:paraId="231CD048" w14:textId="77777777" w:rsidR="003A65A4" w:rsidRDefault="003A65A4" w:rsidP="00622DAD">
      <w:pPr>
        <w:spacing w:after="200"/>
      </w:pPr>
    </w:p>
    <w:p w14:paraId="7798A3F1" w14:textId="50F95D19" w:rsidR="003A65A4" w:rsidRDefault="003A65A4" w:rsidP="00622DAD">
      <w:pPr>
        <w:spacing w:after="200"/>
      </w:pPr>
    </w:p>
    <w:p w14:paraId="78D1F534" w14:textId="77777777" w:rsidR="003A65A4" w:rsidRDefault="003A65A4" w:rsidP="00622DAD">
      <w:pPr>
        <w:spacing w:after="200"/>
      </w:pPr>
    </w:p>
    <w:p w14:paraId="6D5B45B7" w14:textId="77777777" w:rsidR="007D5BFB" w:rsidRDefault="007D5BFB" w:rsidP="00622DAD">
      <w:pPr>
        <w:spacing w:after="200"/>
      </w:pPr>
    </w:p>
    <w:p w14:paraId="2F95B5A2" w14:textId="77777777" w:rsidR="007D5BFB" w:rsidRDefault="007D5BFB" w:rsidP="00622DAD">
      <w:pPr>
        <w:spacing w:after="200"/>
      </w:pPr>
    </w:p>
    <w:p w14:paraId="6853B7B0" w14:textId="77777777" w:rsidR="007D5BFB" w:rsidRDefault="007D5BFB" w:rsidP="00622DAD">
      <w:pPr>
        <w:spacing w:after="200"/>
      </w:pPr>
    </w:p>
    <w:p w14:paraId="0D1D57CD" w14:textId="77777777" w:rsidR="007D5BFB" w:rsidRDefault="007D5BFB" w:rsidP="00622DAD">
      <w:pPr>
        <w:spacing w:after="200"/>
      </w:pPr>
    </w:p>
    <w:p w14:paraId="4D5944B4" w14:textId="77777777" w:rsidR="007D5BFB" w:rsidRDefault="007D5BFB" w:rsidP="00622DAD">
      <w:pPr>
        <w:spacing w:after="200"/>
      </w:pPr>
    </w:p>
    <w:p w14:paraId="407470BE" w14:textId="77777777" w:rsidR="007D5BFB" w:rsidRDefault="007D5BFB" w:rsidP="00622DAD">
      <w:pPr>
        <w:spacing w:after="200"/>
      </w:pPr>
    </w:p>
    <w:p w14:paraId="3E981D06" w14:textId="77777777" w:rsidR="007D5BFB" w:rsidRDefault="007D5BFB" w:rsidP="00622DAD">
      <w:pPr>
        <w:spacing w:after="200"/>
      </w:pPr>
    </w:p>
    <w:p w14:paraId="2DC8D117" w14:textId="4018F314" w:rsidR="003A65A4" w:rsidRDefault="00443334" w:rsidP="00443334">
      <w:pPr>
        <w:pStyle w:val="Prrafodelista"/>
        <w:numPr>
          <w:ilvl w:val="0"/>
          <w:numId w:val="26"/>
        </w:numPr>
        <w:spacing w:after="200"/>
      </w:pPr>
      <w:r>
        <w:lastRenderedPageBreak/>
        <w:t>Instalación para desarrolladores</w:t>
      </w:r>
    </w:p>
    <w:p w14:paraId="07369A57" w14:textId="5D7360C0" w:rsidR="00FF6B12" w:rsidRDefault="00FF6B12" w:rsidP="00FF6B12">
      <w:pPr>
        <w:spacing w:after="200"/>
        <w:ind w:left="720"/>
      </w:pPr>
      <w:r>
        <w:t>En primera instancia, para poder instalar el software de manera local, deberíamos ejecutar los siguientes comandos:</w:t>
      </w:r>
    </w:p>
    <w:tbl>
      <w:tblPr>
        <w:tblStyle w:val="Tablaconcuadrcula"/>
        <w:tblW w:w="9538" w:type="dxa"/>
        <w:tblInd w:w="720" w:type="dxa"/>
        <w:tblLook w:val="04A0" w:firstRow="1" w:lastRow="0" w:firstColumn="1" w:lastColumn="0" w:noHBand="0" w:noVBand="1"/>
      </w:tblPr>
      <w:tblGrid>
        <w:gridCol w:w="4769"/>
        <w:gridCol w:w="4769"/>
      </w:tblGrid>
      <w:tr w:rsidR="00FF6B12" w14:paraId="4187FF5A" w14:textId="77777777" w:rsidTr="00FF6B12">
        <w:trPr>
          <w:trHeight w:val="925"/>
        </w:trPr>
        <w:tc>
          <w:tcPr>
            <w:tcW w:w="4769" w:type="dxa"/>
          </w:tcPr>
          <w:p w14:paraId="7ACB6863" w14:textId="11933644" w:rsidR="00FF6B12" w:rsidRDefault="00FF6B12" w:rsidP="00FF6B12">
            <w:pPr>
              <w:spacing w:after="200"/>
              <w:jc w:val="center"/>
            </w:pPr>
            <w:r w:rsidRPr="00FF6B12">
              <w:t>git clone https://github.com/tu-usuario/namori-app.git</w:t>
            </w:r>
          </w:p>
        </w:tc>
        <w:tc>
          <w:tcPr>
            <w:tcW w:w="4769" w:type="dxa"/>
          </w:tcPr>
          <w:p w14:paraId="6870916D" w14:textId="446DC98F" w:rsidR="00FF6B12" w:rsidRDefault="00FF6B12" w:rsidP="00FF6B12">
            <w:pPr>
              <w:spacing w:after="200"/>
              <w:jc w:val="center"/>
            </w:pPr>
            <w:r w:rsidRPr="00FF6B12">
              <w:t>Clonar el repositorio</w:t>
            </w:r>
          </w:p>
        </w:tc>
      </w:tr>
      <w:tr w:rsidR="00FF6B12" w14:paraId="33460847" w14:textId="77777777" w:rsidTr="00FF6B12">
        <w:trPr>
          <w:trHeight w:val="702"/>
        </w:trPr>
        <w:tc>
          <w:tcPr>
            <w:tcW w:w="4769" w:type="dxa"/>
          </w:tcPr>
          <w:p w14:paraId="195C0A19" w14:textId="7D98E90B" w:rsidR="00FF6B12" w:rsidRDefault="00FF6B12" w:rsidP="00FF6B12">
            <w:pPr>
              <w:spacing w:after="200"/>
              <w:jc w:val="center"/>
            </w:pPr>
            <w:r w:rsidRPr="00FF6B12">
              <w:t>npm install</w:t>
            </w:r>
          </w:p>
        </w:tc>
        <w:tc>
          <w:tcPr>
            <w:tcW w:w="4769" w:type="dxa"/>
          </w:tcPr>
          <w:p w14:paraId="7AFC11DB" w14:textId="5ADF6B6C" w:rsidR="00FF6B12" w:rsidRDefault="00FF6B12" w:rsidP="00FF6B12">
            <w:pPr>
              <w:spacing w:after="200"/>
              <w:jc w:val="center"/>
            </w:pPr>
            <w:r w:rsidRPr="00FF6B12">
              <w:t>Instalar dependencias</w:t>
            </w:r>
          </w:p>
        </w:tc>
      </w:tr>
      <w:tr w:rsidR="00FF6B12" w14:paraId="23B52AF2" w14:textId="77777777" w:rsidTr="00FF6B12">
        <w:trPr>
          <w:trHeight w:val="731"/>
        </w:trPr>
        <w:tc>
          <w:tcPr>
            <w:tcW w:w="4769" w:type="dxa"/>
          </w:tcPr>
          <w:p w14:paraId="20B8603D" w14:textId="4A386A89" w:rsidR="00FF6B12" w:rsidRDefault="00FF6B12" w:rsidP="00FF6B12">
            <w:pPr>
              <w:spacing w:after="200"/>
              <w:jc w:val="center"/>
            </w:pPr>
            <w:r w:rsidRPr="00FF6B12">
              <w:t>Ionic serve</w:t>
            </w:r>
          </w:p>
        </w:tc>
        <w:tc>
          <w:tcPr>
            <w:tcW w:w="4769" w:type="dxa"/>
          </w:tcPr>
          <w:p w14:paraId="5C50D2D5" w14:textId="549F4B1C" w:rsidR="00FF6B12" w:rsidRDefault="00FF6B12" w:rsidP="00FF6B12">
            <w:pPr>
              <w:spacing w:after="200"/>
              <w:jc w:val="center"/>
            </w:pPr>
            <w:r w:rsidRPr="00FF6B12">
              <w:t>Ejecutar en modo desarrollo</w:t>
            </w:r>
          </w:p>
        </w:tc>
      </w:tr>
      <w:tr w:rsidR="00FF6B12" w14:paraId="6C0E32CA" w14:textId="77777777" w:rsidTr="00FF6B12">
        <w:trPr>
          <w:trHeight w:val="731"/>
        </w:trPr>
        <w:tc>
          <w:tcPr>
            <w:tcW w:w="4769" w:type="dxa"/>
          </w:tcPr>
          <w:p w14:paraId="783D3929" w14:textId="61C22084" w:rsidR="00FF6B12" w:rsidRDefault="00FF6B12" w:rsidP="00FF6B12">
            <w:pPr>
              <w:spacing w:after="200"/>
              <w:jc w:val="center"/>
            </w:pPr>
            <w:r w:rsidRPr="00FF6B12">
              <w:t>Ionic build</w:t>
            </w:r>
          </w:p>
        </w:tc>
        <w:tc>
          <w:tcPr>
            <w:tcW w:w="4769" w:type="dxa"/>
          </w:tcPr>
          <w:p w14:paraId="5FC6E363" w14:textId="7A16CAF4" w:rsidR="00FF6B12" w:rsidRDefault="00FF6B12" w:rsidP="00FF6B12">
            <w:pPr>
              <w:spacing w:after="200"/>
              <w:jc w:val="center"/>
            </w:pPr>
            <w:r w:rsidRPr="00FF6B12">
              <w:t>Compilar aplicación web</w:t>
            </w:r>
          </w:p>
        </w:tc>
      </w:tr>
      <w:tr w:rsidR="00FF6B12" w14:paraId="3446CDE2" w14:textId="77777777" w:rsidTr="00FF6B12">
        <w:trPr>
          <w:trHeight w:val="702"/>
        </w:trPr>
        <w:tc>
          <w:tcPr>
            <w:tcW w:w="4769" w:type="dxa"/>
          </w:tcPr>
          <w:p w14:paraId="77BF69D0" w14:textId="77777777" w:rsidR="00FF6B12" w:rsidRDefault="00FF6B12" w:rsidP="00FF6B12">
            <w:pPr>
              <w:spacing w:after="200"/>
              <w:jc w:val="center"/>
            </w:pPr>
          </w:p>
        </w:tc>
        <w:tc>
          <w:tcPr>
            <w:tcW w:w="4769" w:type="dxa"/>
          </w:tcPr>
          <w:p w14:paraId="054B4947" w14:textId="08CDE4D9" w:rsidR="00FF6B12" w:rsidRDefault="00FF6B12" w:rsidP="00FF6B12">
            <w:pPr>
              <w:spacing w:after="200"/>
              <w:jc w:val="center"/>
            </w:pPr>
            <w:r w:rsidRPr="00FF6B12">
              <w:t>Build para Celulares</w:t>
            </w:r>
          </w:p>
        </w:tc>
      </w:tr>
      <w:tr w:rsidR="00FF6B12" w14:paraId="07484A05" w14:textId="77777777" w:rsidTr="00FF6B12">
        <w:trPr>
          <w:trHeight w:val="731"/>
        </w:trPr>
        <w:tc>
          <w:tcPr>
            <w:tcW w:w="4769" w:type="dxa"/>
          </w:tcPr>
          <w:p w14:paraId="1B552D92" w14:textId="4EEBEEFB" w:rsidR="00FF6B12" w:rsidRDefault="00833533" w:rsidP="00FF6B12">
            <w:pPr>
              <w:spacing w:after="200"/>
              <w:jc w:val="center"/>
            </w:pPr>
            <w:r>
              <w:t>npx cap add Android</w:t>
            </w:r>
          </w:p>
        </w:tc>
        <w:tc>
          <w:tcPr>
            <w:tcW w:w="4769" w:type="dxa"/>
          </w:tcPr>
          <w:p w14:paraId="2DC2050B" w14:textId="4ABC8D07" w:rsidR="00FF6B12" w:rsidRDefault="00833533" w:rsidP="00FF6B12">
            <w:pPr>
              <w:spacing w:after="200"/>
              <w:jc w:val="center"/>
            </w:pPr>
            <w:r>
              <w:t>Crear carpeta Android</w:t>
            </w:r>
          </w:p>
        </w:tc>
      </w:tr>
      <w:tr w:rsidR="00FF6B12" w14:paraId="75FF7D7A" w14:textId="77777777" w:rsidTr="00FF6B12">
        <w:trPr>
          <w:trHeight w:val="731"/>
        </w:trPr>
        <w:tc>
          <w:tcPr>
            <w:tcW w:w="4769" w:type="dxa"/>
          </w:tcPr>
          <w:p w14:paraId="7B4C5F2E" w14:textId="5A64F523" w:rsidR="00FF6B12" w:rsidRDefault="00FF6B12" w:rsidP="00FF6B12">
            <w:pPr>
              <w:spacing w:after="200"/>
              <w:jc w:val="center"/>
            </w:pPr>
            <w:r w:rsidRPr="00FF6B12">
              <w:t>npx cap sync Android</w:t>
            </w:r>
          </w:p>
        </w:tc>
        <w:tc>
          <w:tcPr>
            <w:tcW w:w="4769" w:type="dxa"/>
          </w:tcPr>
          <w:p w14:paraId="3BEC5ED9" w14:textId="6E1D337A" w:rsidR="00FF6B12" w:rsidRDefault="00FF6B12" w:rsidP="00FF6B12">
            <w:pPr>
              <w:spacing w:after="200"/>
              <w:jc w:val="center"/>
            </w:pPr>
            <w:r w:rsidRPr="00FF6B12">
              <w:t>Sincronizar Android</w:t>
            </w:r>
          </w:p>
        </w:tc>
      </w:tr>
      <w:tr w:rsidR="00FF6B12" w14:paraId="70FCDF3C" w14:textId="77777777" w:rsidTr="00FF6B12">
        <w:trPr>
          <w:trHeight w:val="731"/>
        </w:trPr>
        <w:tc>
          <w:tcPr>
            <w:tcW w:w="4769" w:type="dxa"/>
          </w:tcPr>
          <w:p w14:paraId="657D9892" w14:textId="63A0AE10" w:rsidR="00FF6B12" w:rsidRDefault="00FF6B12" w:rsidP="00FF6B12">
            <w:pPr>
              <w:tabs>
                <w:tab w:val="left" w:pos="1526"/>
              </w:tabs>
              <w:spacing w:after="200"/>
              <w:jc w:val="center"/>
            </w:pPr>
            <w:r w:rsidRPr="00FF6B12">
              <w:t>npx cap open Android</w:t>
            </w:r>
          </w:p>
        </w:tc>
        <w:tc>
          <w:tcPr>
            <w:tcW w:w="4769" w:type="dxa"/>
          </w:tcPr>
          <w:p w14:paraId="1E52FE92" w14:textId="5039F47B" w:rsidR="00FF6B12" w:rsidRDefault="00FF6B12" w:rsidP="00FF6B12">
            <w:pPr>
              <w:spacing w:after="200"/>
              <w:jc w:val="center"/>
            </w:pPr>
            <w:r w:rsidRPr="00FF6B12">
              <w:t>Abrir Android Studio</w:t>
            </w:r>
          </w:p>
        </w:tc>
      </w:tr>
    </w:tbl>
    <w:p w14:paraId="54A311E8" w14:textId="475A20FC" w:rsidR="00FF6B12" w:rsidRDefault="00FF6B12" w:rsidP="007D5BFB">
      <w:pPr>
        <w:spacing w:after="200"/>
      </w:pPr>
    </w:p>
    <w:p w14:paraId="7D7DB923" w14:textId="77777777" w:rsidR="003A65A4" w:rsidRDefault="003A65A4" w:rsidP="00622DAD">
      <w:pPr>
        <w:spacing w:after="200"/>
      </w:pPr>
    </w:p>
    <w:p w14:paraId="6CFC8378" w14:textId="77777777" w:rsidR="00833533" w:rsidRDefault="00833533" w:rsidP="00622DAD">
      <w:pPr>
        <w:spacing w:after="200"/>
      </w:pPr>
    </w:p>
    <w:p w14:paraId="057839BF" w14:textId="77777777" w:rsidR="003A65A4" w:rsidRDefault="003A65A4" w:rsidP="00622DAD">
      <w:pPr>
        <w:spacing w:after="200"/>
      </w:pPr>
    </w:p>
    <w:p w14:paraId="10CE4632" w14:textId="77777777" w:rsidR="007D5BFB" w:rsidRDefault="007D5BFB" w:rsidP="00622DAD">
      <w:pPr>
        <w:spacing w:after="200"/>
      </w:pPr>
    </w:p>
    <w:p w14:paraId="28FF0A40" w14:textId="77777777" w:rsidR="007D5BFB" w:rsidRDefault="007D5BFB" w:rsidP="00622DAD">
      <w:pPr>
        <w:spacing w:after="200"/>
      </w:pPr>
    </w:p>
    <w:p w14:paraId="324028D9" w14:textId="77777777" w:rsidR="007D5BFB" w:rsidRDefault="007D5BFB" w:rsidP="00622DAD">
      <w:pPr>
        <w:spacing w:after="200"/>
      </w:pPr>
    </w:p>
    <w:p w14:paraId="5CABD220" w14:textId="77777777" w:rsidR="007D5BFB" w:rsidRDefault="007D5BFB" w:rsidP="00622DAD">
      <w:pPr>
        <w:spacing w:after="200"/>
      </w:pPr>
    </w:p>
    <w:p w14:paraId="1AC505E2" w14:textId="6B87A414" w:rsidR="00346E3D" w:rsidRDefault="00346E3D" w:rsidP="00622DAD">
      <w:pPr>
        <w:spacing w:after="200"/>
      </w:pPr>
    </w:p>
    <w:p w14:paraId="50DBDED9" w14:textId="11708F42" w:rsidR="00622DAD" w:rsidRPr="00986E7D" w:rsidRDefault="00DB0021" w:rsidP="00622DAD">
      <w:pPr>
        <w:pStyle w:val="Ttulo1"/>
        <w:rPr>
          <w:rFonts w:cstheme="majorHAnsi"/>
          <w:lang w:bidi="es-ES"/>
        </w:rPr>
      </w:pPr>
      <w:r>
        <w:rPr>
          <w:rFonts w:cstheme="majorHAnsi"/>
          <w:lang w:bidi="es-ES"/>
        </w:rPr>
        <w:lastRenderedPageBreak/>
        <w:t>Descripción funcional del sistema</w:t>
      </w:r>
    </w:p>
    <w:p w14:paraId="11A7412A" w14:textId="1AABC8E6" w:rsidR="002141AB" w:rsidRDefault="00E66AF1" w:rsidP="002141AB">
      <w:pPr>
        <w:spacing w:after="200"/>
      </w:pPr>
      <w:r>
        <w:t xml:space="preserve">Todos </w:t>
      </w:r>
      <w:r w:rsidR="003A65A4">
        <w:t>los</w:t>
      </w:r>
      <w:r>
        <w:t xml:space="preserve"> </w:t>
      </w:r>
      <w:r w:rsidR="000C5645">
        <w:t>módulos</w:t>
      </w:r>
      <w:r>
        <w:t xml:space="preserve"> </w:t>
      </w:r>
      <w:r w:rsidR="000C5645">
        <w:t>están</w:t>
      </w:r>
      <w:r>
        <w:t xml:space="preserve"> listados a continuación, y con evidencia sobre </w:t>
      </w:r>
      <w:r w:rsidR="003A65A4">
        <w:t>cómo</w:t>
      </w:r>
      <w:r>
        <w:t xml:space="preserve"> utilizar cada uno de estos: </w:t>
      </w:r>
    </w:p>
    <w:p w14:paraId="301897FC" w14:textId="35CA31DC" w:rsidR="003A65A4" w:rsidRDefault="003A65A4" w:rsidP="003A65A4">
      <w:pPr>
        <w:pStyle w:val="Prrafodelista"/>
        <w:numPr>
          <w:ilvl w:val="0"/>
          <w:numId w:val="18"/>
        </w:numPr>
        <w:spacing w:after="200"/>
      </w:pPr>
      <w:r>
        <w:t>Home</w:t>
      </w:r>
    </w:p>
    <w:p w14:paraId="02895BBD" w14:textId="797312D2" w:rsidR="00E66AF1" w:rsidRDefault="00E66AF1" w:rsidP="00E66AF1">
      <w:pPr>
        <w:pStyle w:val="Prrafodelista"/>
        <w:numPr>
          <w:ilvl w:val="0"/>
          <w:numId w:val="6"/>
        </w:numPr>
        <w:spacing w:after="200"/>
      </w:pPr>
      <w:r w:rsidRPr="002141AB">
        <w:rPr>
          <w:noProof/>
        </w:rPr>
        <w:drawing>
          <wp:anchor distT="0" distB="0" distL="114300" distR="114300" simplePos="0" relativeHeight="251661312" behindDoc="0" locked="0" layoutInCell="1" allowOverlap="1" wp14:anchorId="2CDC1D00" wp14:editId="2942DC9C">
            <wp:simplePos x="0" y="0"/>
            <wp:positionH relativeFrom="margin">
              <wp:posOffset>110359</wp:posOffset>
            </wp:positionH>
            <wp:positionV relativeFrom="paragraph">
              <wp:posOffset>11430</wp:posOffset>
            </wp:positionV>
            <wp:extent cx="1927286" cy="4051737"/>
            <wp:effectExtent l="0" t="0" r="0" b="6350"/>
            <wp:wrapSquare wrapText="bothSides"/>
            <wp:docPr id="3487474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47405" name="Imagen 1" descr="Interfaz de usuario gráfica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86" cy="405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41AB">
        <w:t>Vista home:</w:t>
      </w:r>
      <w:r>
        <w:t xml:space="preserve"> en esta vista, podemos ver que contamos con 2 maneras de acceder al </w:t>
      </w:r>
      <w:r w:rsidR="00593A5F">
        <w:t>software</w:t>
      </w:r>
      <w:r>
        <w:t xml:space="preserve">, el </w:t>
      </w:r>
      <w:r w:rsidR="00593A5F">
        <w:t>botón</w:t>
      </w:r>
      <w:r>
        <w:t xml:space="preserve">, “Comenzar Gratis”, nos redireccionara a el registro de la aplicación, y el </w:t>
      </w:r>
      <w:r w:rsidR="00593A5F">
        <w:t>botón</w:t>
      </w:r>
      <w:r>
        <w:t xml:space="preserve"> “</w:t>
      </w:r>
      <w:r w:rsidR="00593A5F">
        <w:t>Iniciar</w:t>
      </w:r>
      <w:r>
        <w:t xml:space="preserve"> Sesión”, en primera instancia, veremos el registro, con el </w:t>
      </w:r>
      <w:r w:rsidR="00593A5F">
        <w:t>botón</w:t>
      </w:r>
      <w:r>
        <w:t xml:space="preserve"> “Comenzar Gratis”.</w:t>
      </w:r>
    </w:p>
    <w:p w14:paraId="2491D2D6" w14:textId="1575FFF7" w:rsidR="00E66AF1" w:rsidRDefault="00E66AF1" w:rsidP="00E66AF1">
      <w:pPr>
        <w:spacing w:after="200"/>
      </w:pPr>
    </w:p>
    <w:p w14:paraId="7FCC5D74" w14:textId="77777777" w:rsidR="00E66AF1" w:rsidRDefault="00E66AF1" w:rsidP="00E66AF1">
      <w:pPr>
        <w:spacing w:after="200"/>
      </w:pPr>
    </w:p>
    <w:p w14:paraId="7BA2337D" w14:textId="77777777" w:rsidR="00E66AF1" w:rsidRDefault="00E66AF1" w:rsidP="00E66AF1">
      <w:pPr>
        <w:spacing w:after="200"/>
      </w:pPr>
    </w:p>
    <w:p w14:paraId="07D370CA" w14:textId="77777777" w:rsidR="00E66AF1" w:rsidRDefault="00E66AF1" w:rsidP="00E66AF1">
      <w:pPr>
        <w:spacing w:after="200"/>
      </w:pPr>
    </w:p>
    <w:p w14:paraId="29D3EB84" w14:textId="77777777" w:rsidR="00E66AF1" w:rsidRDefault="00E66AF1" w:rsidP="00E66AF1">
      <w:pPr>
        <w:spacing w:after="200"/>
      </w:pPr>
    </w:p>
    <w:p w14:paraId="6E75216D" w14:textId="77777777" w:rsidR="00E66AF1" w:rsidRDefault="00E66AF1" w:rsidP="00E66AF1">
      <w:pPr>
        <w:spacing w:after="200"/>
      </w:pPr>
    </w:p>
    <w:p w14:paraId="1998FE47" w14:textId="77777777" w:rsidR="00CE3A3E" w:rsidRDefault="00CE3A3E" w:rsidP="00E66AF1">
      <w:pPr>
        <w:spacing w:after="200"/>
      </w:pPr>
    </w:p>
    <w:p w14:paraId="79B95F5F" w14:textId="77777777" w:rsidR="00CE3A3E" w:rsidRDefault="00CE3A3E" w:rsidP="00E66AF1">
      <w:pPr>
        <w:spacing w:after="200"/>
      </w:pPr>
    </w:p>
    <w:p w14:paraId="4C1CB2D1" w14:textId="420FB810" w:rsidR="00CE3A3E" w:rsidRDefault="00CE3A3E" w:rsidP="00E66AF1">
      <w:pPr>
        <w:spacing w:after="200"/>
      </w:pPr>
    </w:p>
    <w:p w14:paraId="1DDA216E" w14:textId="1B31A67E" w:rsidR="00E66AF1" w:rsidRDefault="00CE3A3E" w:rsidP="00CE3A3E">
      <w:pPr>
        <w:pStyle w:val="Prrafodelista"/>
        <w:numPr>
          <w:ilvl w:val="0"/>
          <w:numId w:val="6"/>
        </w:numPr>
        <w:spacing w:after="2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5952589" wp14:editId="15782CB3">
            <wp:simplePos x="0" y="0"/>
            <wp:positionH relativeFrom="margin">
              <wp:posOffset>304165</wp:posOffset>
            </wp:positionH>
            <wp:positionV relativeFrom="paragraph">
              <wp:posOffset>1905</wp:posOffset>
            </wp:positionV>
            <wp:extent cx="2190750" cy="4081780"/>
            <wp:effectExtent l="0" t="0" r="0" b="0"/>
            <wp:wrapSquare wrapText="bothSides"/>
            <wp:docPr id="13225400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40086" name="Imagen 1" descr="Interfaz de usuario gráfica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7D2">
        <w:t>En la vista de registro, podemos los formularios, que consta actualmente de 5, y tienen sus validaciones correspondientes, dando a entender, que esos campos son obligatorios.</w:t>
      </w:r>
    </w:p>
    <w:p w14:paraId="68297E9E" w14:textId="77777777" w:rsidR="00E66AF1" w:rsidRDefault="00E66AF1" w:rsidP="00E66AF1">
      <w:pPr>
        <w:spacing w:after="200"/>
      </w:pPr>
    </w:p>
    <w:p w14:paraId="1F6905CF" w14:textId="77777777" w:rsidR="00CE3A3E" w:rsidRDefault="00CE3A3E" w:rsidP="00E66AF1">
      <w:pPr>
        <w:spacing w:after="200"/>
      </w:pPr>
    </w:p>
    <w:p w14:paraId="6904EF66" w14:textId="77777777" w:rsidR="00CE3A3E" w:rsidRDefault="00CE3A3E" w:rsidP="00E66AF1">
      <w:pPr>
        <w:spacing w:after="200"/>
      </w:pPr>
    </w:p>
    <w:p w14:paraId="0FC855B2" w14:textId="77777777" w:rsidR="00CE3A3E" w:rsidRDefault="00CE3A3E" w:rsidP="00E66AF1">
      <w:pPr>
        <w:spacing w:after="200"/>
      </w:pPr>
    </w:p>
    <w:p w14:paraId="0A5AA956" w14:textId="77777777" w:rsidR="00CE3A3E" w:rsidRDefault="00CE3A3E" w:rsidP="00E66AF1">
      <w:pPr>
        <w:spacing w:after="200"/>
      </w:pPr>
    </w:p>
    <w:p w14:paraId="654163CF" w14:textId="77777777" w:rsidR="00CE3A3E" w:rsidRDefault="00CE3A3E" w:rsidP="00E66AF1">
      <w:pPr>
        <w:spacing w:after="200"/>
      </w:pPr>
    </w:p>
    <w:p w14:paraId="23886CA6" w14:textId="77777777" w:rsidR="00CE3A3E" w:rsidRDefault="00CE3A3E" w:rsidP="00E66AF1">
      <w:pPr>
        <w:spacing w:after="200"/>
      </w:pPr>
    </w:p>
    <w:p w14:paraId="3EA13023" w14:textId="7AC4BCA5" w:rsidR="00CE3A3E" w:rsidRDefault="007C1159" w:rsidP="00E66AF1">
      <w:pPr>
        <w:spacing w:after="20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2F24BD1" wp14:editId="0DE77CE0">
            <wp:simplePos x="0" y="0"/>
            <wp:positionH relativeFrom="column">
              <wp:posOffset>288290</wp:posOffset>
            </wp:positionH>
            <wp:positionV relativeFrom="paragraph">
              <wp:posOffset>377190</wp:posOffset>
            </wp:positionV>
            <wp:extent cx="2222500" cy="4164965"/>
            <wp:effectExtent l="0" t="0" r="6350" b="6985"/>
            <wp:wrapSquare wrapText="bothSides"/>
            <wp:docPr id="20474086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08677" name="Imagen 1" descr="Interfaz de usuario gráfica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17B75" w14:textId="78EEC33C" w:rsidR="005F37D2" w:rsidRDefault="005F37D2" w:rsidP="005F37D2">
      <w:pPr>
        <w:pStyle w:val="Prrafodelista"/>
        <w:numPr>
          <w:ilvl w:val="0"/>
          <w:numId w:val="6"/>
        </w:numPr>
        <w:spacing w:after="200"/>
      </w:pPr>
      <w:r>
        <w:t xml:space="preserve">En la misma vista, contamos con el panel de alergias, donde el usuario puede clickear o seleccionar cada una de sus alergias para que queden registradas en la base de datos y se apliquen los filtros correspondientes a dicha alergia. </w:t>
      </w:r>
    </w:p>
    <w:p w14:paraId="1D717F31" w14:textId="103122DC" w:rsidR="00CE3A3E" w:rsidRDefault="00CE3A3E" w:rsidP="00E66AF1">
      <w:pPr>
        <w:spacing w:after="200"/>
      </w:pPr>
    </w:p>
    <w:p w14:paraId="166DD99F" w14:textId="28001A55" w:rsidR="00CE3A3E" w:rsidRDefault="00CE3A3E" w:rsidP="00E66AF1">
      <w:pPr>
        <w:spacing w:after="200"/>
      </w:pPr>
    </w:p>
    <w:p w14:paraId="1BF68675" w14:textId="77777777" w:rsidR="005F37D2" w:rsidRDefault="005F37D2" w:rsidP="00E66AF1">
      <w:pPr>
        <w:spacing w:after="200"/>
      </w:pPr>
    </w:p>
    <w:p w14:paraId="6213CC5A" w14:textId="77777777" w:rsidR="005F37D2" w:rsidRDefault="005F37D2" w:rsidP="00E66AF1">
      <w:pPr>
        <w:spacing w:after="200"/>
      </w:pPr>
    </w:p>
    <w:p w14:paraId="33F91144" w14:textId="77777777" w:rsidR="005F37D2" w:rsidRDefault="005F37D2" w:rsidP="00E66AF1">
      <w:pPr>
        <w:spacing w:after="200"/>
      </w:pPr>
    </w:p>
    <w:p w14:paraId="391E0EF3" w14:textId="77777777" w:rsidR="005F37D2" w:rsidRDefault="005F37D2" w:rsidP="00E66AF1">
      <w:pPr>
        <w:spacing w:after="200"/>
      </w:pPr>
    </w:p>
    <w:p w14:paraId="47150189" w14:textId="77777777" w:rsidR="005F37D2" w:rsidRDefault="005F37D2" w:rsidP="00E66AF1">
      <w:pPr>
        <w:spacing w:after="200"/>
      </w:pPr>
    </w:p>
    <w:p w14:paraId="2C2D89B2" w14:textId="77777777" w:rsidR="007C1159" w:rsidRDefault="007C1159" w:rsidP="00E66AF1">
      <w:pPr>
        <w:spacing w:after="200"/>
      </w:pPr>
    </w:p>
    <w:p w14:paraId="5634FFDC" w14:textId="77777777" w:rsidR="007C1159" w:rsidRDefault="007C1159" w:rsidP="00E66AF1">
      <w:pPr>
        <w:spacing w:after="200"/>
      </w:pPr>
    </w:p>
    <w:p w14:paraId="5B3531AC" w14:textId="7C3A9F7B" w:rsidR="007C1159" w:rsidRDefault="006B36B7" w:rsidP="006B36B7">
      <w:pPr>
        <w:pStyle w:val="Prrafodelista"/>
        <w:numPr>
          <w:ilvl w:val="0"/>
          <w:numId w:val="6"/>
        </w:numPr>
        <w:spacing w:after="200"/>
      </w:pPr>
      <w:r>
        <w:lastRenderedPageBreak/>
        <w:t>HOME</w:t>
      </w:r>
    </w:p>
    <w:p w14:paraId="2502B8A1" w14:textId="3E09F992" w:rsidR="007C1159" w:rsidRDefault="006B36B7" w:rsidP="007C1159">
      <w:pPr>
        <w:pStyle w:val="Prrafodelista"/>
        <w:numPr>
          <w:ilvl w:val="0"/>
          <w:numId w:val="6"/>
        </w:numPr>
        <w:spacing w:after="20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5B29424" wp14:editId="61A1B8B5">
            <wp:simplePos x="0" y="0"/>
            <wp:positionH relativeFrom="column">
              <wp:posOffset>288290</wp:posOffset>
            </wp:positionH>
            <wp:positionV relativeFrom="paragraph">
              <wp:posOffset>19050</wp:posOffset>
            </wp:positionV>
            <wp:extent cx="3168650" cy="6835140"/>
            <wp:effectExtent l="0" t="0" r="0" b="3810"/>
            <wp:wrapSquare wrapText="bothSides"/>
            <wp:docPr id="5352977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7730" name="Imagen 1" descr="Interfaz de usuario gráfica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1159">
        <w:t>Volviendo a la vista “Iniciar Sesión”, ingresaremos con las credenciales anteriormente creadas en la vista “</w:t>
      </w:r>
      <w:r w:rsidR="00593A5F">
        <w:t>Registro</w:t>
      </w:r>
      <w:r w:rsidR="007C1159">
        <w:t>”</w:t>
      </w:r>
      <w:r w:rsidR="003C163F">
        <w:t xml:space="preserve">, como un punto adicional, se puede ingresar iniciando sesión con </w:t>
      </w:r>
      <w:r w:rsidR="00593A5F">
        <w:t>Google</w:t>
      </w:r>
      <w:r w:rsidR="003C163F">
        <w:t>.</w:t>
      </w:r>
    </w:p>
    <w:p w14:paraId="385B706E" w14:textId="123634A8" w:rsidR="003C163F" w:rsidRDefault="003C163F" w:rsidP="007C1159">
      <w:pPr>
        <w:pStyle w:val="Prrafodelista"/>
        <w:numPr>
          <w:ilvl w:val="0"/>
          <w:numId w:val="6"/>
        </w:numPr>
        <w:spacing w:after="200"/>
      </w:pPr>
      <w:r>
        <w:t xml:space="preserve">Como segundo punto, el software tiene implementado el </w:t>
      </w:r>
      <w:r w:rsidR="00593A5F">
        <w:t>reinicio</w:t>
      </w:r>
      <w:r>
        <w:t xml:space="preserve"> de contraseña mediante el </w:t>
      </w:r>
      <w:r w:rsidR="00593A5F">
        <w:t>botón</w:t>
      </w:r>
      <w:r>
        <w:t xml:space="preserve">, ”¿Olvidaste tu contraseña?, donde el </w:t>
      </w:r>
      <w:r w:rsidR="00593A5F">
        <w:t>enlace</w:t>
      </w:r>
      <w:r>
        <w:t xml:space="preserve"> tiene una duración de 1 hora o 60 minutos.</w:t>
      </w:r>
    </w:p>
    <w:p w14:paraId="7BA2EFCE" w14:textId="188987E4" w:rsidR="005F37D2" w:rsidRDefault="005F37D2" w:rsidP="00E66AF1">
      <w:pPr>
        <w:spacing w:after="200"/>
      </w:pPr>
    </w:p>
    <w:p w14:paraId="2AE3821B" w14:textId="0537AD6D" w:rsidR="005F37D2" w:rsidRDefault="005F37D2" w:rsidP="00E66AF1">
      <w:pPr>
        <w:spacing w:after="200"/>
      </w:pPr>
    </w:p>
    <w:p w14:paraId="127AA525" w14:textId="77AC3BE7" w:rsidR="005F37D2" w:rsidRDefault="005F37D2" w:rsidP="00E66AF1">
      <w:pPr>
        <w:spacing w:after="200"/>
      </w:pPr>
    </w:p>
    <w:p w14:paraId="5188405E" w14:textId="6C1F8E31" w:rsidR="005F37D2" w:rsidRDefault="005F37D2" w:rsidP="00E66AF1">
      <w:pPr>
        <w:spacing w:after="200"/>
      </w:pPr>
    </w:p>
    <w:p w14:paraId="35005BAE" w14:textId="08CEBCA2" w:rsidR="003C163F" w:rsidRDefault="003C163F" w:rsidP="00E66AF1">
      <w:pPr>
        <w:spacing w:after="200"/>
      </w:pPr>
    </w:p>
    <w:p w14:paraId="6CA606AD" w14:textId="64EF38E8" w:rsidR="00AC1D45" w:rsidRDefault="00AC1D45" w:rsidP="00E66AF1">
      <w:pPr>
        <w:spacing w:after="200"/>
      </w:pPr>
    </w:p>
    <w:p w14:paraId="190180B8" w14:textId="7E23AA7C" w:rsidR="00AC1D45" w:rsidRDefault="00AC1D45" w:rsidP="00E66AF1">
      <w:pPr>
        <w:spacing w:after="200"/>
      </w:pPr>
    </w:p>
    <w:p w14:paraId="01A41542" w14:textId="3B8131AC" w:rsidR="003C163F" w:rsidRDefault="003C163F" w:rsidP="00E66AF1">
      <w:pPr>
        <w:spacing w:after="200"/>
      </w:pPr>
    </w:p>
    <w:p w14:paraId="32E4974C" w14:textId="77777777" w:rsidR="00AC1D45" w:rsidRDefault="00AC1D45" w:rsidP="00E66AF1">
      <w:pPr>
        <w:spacing w:after="200"/>
      </w:pPr>
    </w:p>
    <w:p w14:paraId="6A778D69" w14:textId="77777777" w:rsidR="00AC1D45" w:rsidRDefault="00AC1D45" w:rsidP="00E66AF1">
      <w:pPr>
        <w:spacing w:after="200"/>
      </w:pPr>
    </w:p>
    <w:p w14:paraId="26B3EB97" w14:textId="77777777" w:rsidR="00D9215F" w:rsidRDefault="00D9215F" w:rsidP="00E66AF1">
      <w:pPr>
        <w:spacing w:after="200"/>
      </w:pPr>
    </w:p>
    <w:p w14:paraId="4614C86A" w14:textId="77777777" w:rsidR="00D9215F" w:rsidRDefault="00D9215F" w:rsidP="00E66AF1">
      <w:pPr>
        <w:spacing w:after="200"/>
      </w:pPr>
    </w:p>
    <w:p w14:paraId="51487B06" w14:textId="77777777" w:rsidR="00D9215F" w:rsidRDefault="00D9215F" w:rsidP="00E66AF1">
      <w:pPr>
        <w:spacing w:after="200"/>
      </w:pPr>
    </w:p>
    <w:p w14:paraId="16B09D0C" w14:textId="77777777" w:rsidR="00D9215F" w:rsidRDefault="00D9215F" w:rsidP="00E66AF1">
      <w:pPr>
        <w:spacing w:after="200"/>
      </w:pPr>
    </w:p>
    <w:p w14:paraId="6F29DC8A" w14:textId="77777777" w:rsidR="00D9215F" w:rsidRDefault="00D9215F" w:rsidP="00E66AF1">
      <w:pPr>
        <w:spacing w:after="200"/>
      </w:pPr>
    </w:p>
    <w:p w14:paraId="1E3A923D" w14:textId="27012E86" w:rsidR="00D9215F" w:rsidRDefault="00D9215F" w:rsidP="00D9215F">
      <w:pPr>
        <w:pStyle w:val="Prrafodelista"/>
        <w:numPr>
          <w:ilvl w:val="0"/>
          <w:numId w:val="6"/>
        </w:numPr>
        <w:spacing w:after="200"/>
      </w:pPr>
      <w:r>
        <w:lastRenderedPageBreak/>
        <w:t>CODIGO HOME INICIO DE SESIÓN</w:t>
      </w:r>
      <w:r w:rsidRPr="00D9215F">
        <w:rPr>
          <w:noProof/>
        </w:rPr>
        <w:drawing>
          <wp:anchor distT="0" distB="0" distL="114300" distR="114300" simplePos="0" relativeHeight="251688960" behindDoc="0" locked="0" layoutInCell="1" allowOverlap="1" wp14:anchorId="22562C72" wp14:editId="44DDA577">
            <wp:simplePos x="0" y="0"/>
            <wp:positionH relativeFrom="column">
              <wp:posOffset>99060</wp:posOffset>
            </wp:positionH>
            <wp:positionV relativeFrom="paragraph">
              <wp:posOffset>263525</wp:posOffset>
            </wp:positionV>
            <wp:extent cx="6071870" cy="6274435"/>
            <wp:effectExtent l="0" t="0" r="5080" b="0"/>
            <wp:wrapSquare wrapText="bothSides"/>
            <wp:docPr id="4478665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66584" name="Imagen 1" descr="Texto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A752A" w14:textId="77777777" w:rsidR="00D9215F" w:rsidRDefault="00D9215F" w:rsidP="00D9215F">
      <w:pPr>
        <w:pStyle w:val="Prrafodelista"/>
        <w:spacing w:after="200"/>
      </w:pPr>
    </w:p>
    <w:p w14:paraId="777A4653" w14:textId="77777777" w:rsidR="00D9215F" w:rsidRDefault="00D9215F" w:rsidP="00D9215F">
      <w:pPr>
        <w:pStyle w:val="Prrafodelista"/>
        <w:spacing w:after="200"/>
      </w:pPr>
    </w:p>
    <w:p w14:paraId="07D8241F" w14:textId="77777777" w:rsidR="00D9215F" w:rsidRDefault="00D9215F" w:rsidP="00D9215F">
      <w:pPr>
        <w:pStyle w:val="Prrafodelista"/>
        <w:spacing w:after="200"/>
      </w:pPr>
    </w:p>
    <w:p w14:paraId="1A4186AC" w14:textId="77777777" w:rsidR="00D9215F" w:rsidRDefault="00D9215F" w:rsidP="00D9215F">
      <w:pPr>
        <w:pStyle w:val="Prrafodelista"/>
        <w:spacing w:after="200"/>
      </w:pPr>
    </w:p>
    <w:p w14:paraId="26F4A95C" w14:textId="77777777" w:rsidR="00D9215F" w:rsidRDefault="00D9215F" w:rsidP="00D9215F">
      <w:pPr>
        <w:pStyle w:val="Prrafodelista"/>
        <w:spacing w:after="200"/>
      </w:pPr>
    </w:p>
    <w:p w14:paraId="30D49D90" w14:textId="77777777" w:rsidR="00D9215F" w:rsidRDefault="00D9215F" w:rsidP="00D9215F">
      <w:pPr>
        <w:pStyle w:val="Prrafodelista"/>
        <w:spacing w:after="200"/>
      </w:pPr>
    </w:p>
    <w:p w14:paraId="038D52AF" w14:textId="77777777" w:rsidR="00D9215F" w:rsidRDefault="00D9215F" w:rsidP="00D9215F">
      <w:pPr>
        <w:pStyle w:val="Prrafodelista"/>
        <w:spacing w:after="200"/>
      </w:pPr>
    </w:p>
    <w:p w14:paraId="09E681AB" w14:textId="77777777" w:rsidR="00D9215F" w:rsidRDefault="00D9215F" w:rsidP="00D9215F">
      <w:pPr>
        <w:pStyle w:val="Prrafodelista"/>
        <w:spacing w:after="200"/>
      </w:pPr>
    </w:p>
    <w:p w14:paraId="5D37F11F" w14:textId="77777777" w:rsidR="00D9215F" w:rsidRDefault="00D9215F" w:rsidP="00D9215F">
      <w:pPr>
        <w:pStyle w:val="Prrafodelista"/>
        <w:spacing w:after="200"/>
      </w:pPr>
    </w:p>
    <w:p w14:paraId="41D796A8" w14:textId="076FB8A7" w:rsidR="00D9215F" w:rsidRDefault="00D9215F" w:rsidP="00D9215F">
      <w:pPr>
        <w:pStyle w:val="Prrafodelista"/>
        <w:numPr>
          <w:ilvl w:val="0"/>
          <w:numId w:val="6"/>
        </w:numPr>
        <w:spacing w:after="200"/>
      </w:pPr>
      <w:r w:rsidRPr="00D9215F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69E312E" wp14:editId="55B96828">
            <wp:simplePos x="0" y="0"/>
            <wp:positionH relativeFrom="margin">
              <wp:align>center</wp:align>
            </wp:positionH>
            <wp:positionV relativeFrom="paragraph">
              <wp:posOffset>269831</wp:posOffset>
            </wp:positionV>
            <wp:extent cx="7218237" cy="5596759"/>
            <wp:effectExtent l="0" t="0" r="1905" b="4445"/>
            <wp:wrapSquare wrapText="bothSides"/>
            <wp:docPr id="1456215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5311" name="Imagen 1" descr="Text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237" cy="5596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CODIGO HOME INICIO DE SESIÓN CON GOOGLE</w:t>
      </w:r>
    </w:p>
    <w:p w14:paraId="01FB6803" w14:textId="4E51535A" w:rsidR="00D9215F" w:rsidRDefault="00D9215F" w:rsidP="00D9215F">
      <w:pPr>
        <w:pStyle w:val="Prrafodelista"/>
        <w:spacing w:after="200"/>
      </w:pPr>
    </w:p>
    <w:p w14:paraId="79AB4960" w14:textId="1323A7E3" w:rsidR="00AC1D45" w:rsidRDefault="00AC1D45" w:rsidP="00E66AF1">
      <w:pPr>
        <w:spacing w:after="200"/>
      </w:pPr>
    </w:p>
    <w:p w14:paraId="78A2F299" w14:textId="5C24B63A" w:rsidR="00AC1D45" w:rsidRDefault="00AC1D45" w:rsidP="00E66AF1">
      <w:pPr>
        <w:spacing w:after="200"/>
      </w:pPr>
    </w:p>
    <w:p w14:paraId="5D6ABE13" w14:textId="77777777" w:rsidR="00AC1D45" w:rsidRDefault="00AC1D45" w:rsidP="00E66AF1">
      <w:pPr>
        <w:spacing w:after="200"/>
      </w:pPr>
    </w:p>
    <w:p w14:paraId="55E595B4" w14:textId="77777777" w:rsidR="00D9215F" w:rsidRDefault="00D9215F" w:rsidP="00E66AF1">
      <w:pPr>
        <w:spacing w:after="200"/>
      </w:pPr>
    </w:p>
    <w:p w14:paraId="7DEB840D" w14:textId="77777777" w:rsidR="00D9215F" w:rsidRDefault="00D9215F" w:rsidP="00E66AF1">
      <w:pPr>
        <w:spacing w:after="200"/>
      </w:pPr>
    </w:p>
    <w:p w14:paraId="5EDB0705" w14:textId="77777777" w:rsidR="00D9215F" w:rsidRDefault="00D9215F" w:rsidP="00E66AF1">
      <w:pPr>
        <w:spacing w:after="200"/>
      </w:pPr>
    </w:p>
    <w:p w14:paraId="303B21B8" w14:textId="77777777" w:rsidR="00AC1D45" w:rsidRDefault="00AC1D45" w:rsidP="00E66AF1">
      <w:pPr>
        <w:spacing w:after="200"/>
      </w:pPr>
    </w:p>
    <w:p w14:paraId="1B552B05" w14:textId="16C54194" w:rsidR="00AC1D45" w:rsidRDefault="006B36B7" w:rsidP="006B36B7">
      <w:pPr>
        <w:pStyle w:val="Prrafodelista"/>
        <w:numPr>
          <w:ilvl w:val="0"/>
          <w:numId w:val="6"/>
        </w:numPr>
        <w:spacing w:after="200"/>
      </w:pPr>
      <w:r>
        <w:lastRenderedPageBreak/>
        <w:t>VISTA EXPLORAR</w:t>
      </w:r>
    </w:p>
    <w:p w14:paraId="5AF52A0B" w14:textId="6061C86D" w:rsidR="00AC1D45" w:rsidRDefault="006B36B7" w:rsidP="00AC1D45">
      <w:pPr>
        <w:pStyle w:val="Prrafodelista"/>
        <w:numPr>
          <w:ilvl w:val="0"/>
          <w:numId w:val="7"/>
        </w:numPr>
        <w:spacing w:after="20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000F84E" wp14:editId="3FC2782B">
            <wp:simplePos x="0" y="0"/>
            <wp:positionH relativeFrom="margin">
              <wp:posOffset>220038</wp:posOffset>
            </wp:positionH>
            <wp:positionV relativeFrom="paragraph">
              <wp:posOffset>33349</wp:posOffset>
            </wp:positionV>
            <wp:extent cx="3173095" cy="7031355"/>
            <wp:effectExtent l="0" t="0" r="8255" b="0"/>
            <wp:wrapSquare wrapText="bothSides"/>
            <wp:docPr id="1678258734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58734" name="Imagen 2" descr="Interfaz de usuario gráfica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D45">
        <w:t xml:space="preserve">En esta imagen tenemos </w:t>
      </w:r>
      <w:r w:rsidR="004E0867">
        <w:t xml:space="preserve">la vista de “Explorar” y sus </w:t>
      </w:r>
      <w:r w:rsidR="00AC1D45">
        <w:t xml:space="preserve">5 </w:t>
      </w:r>
      <w:r w:rsidR="004E0867">
        <w:t>nodos</w:t>
      </w:r>
      <w:r w:rsidR="00AC1D45">
        <w:t xml:space="preserve"> a recalcar, ya que es uno de los puntos más fuertes de la aplicación</w:t>
      </w:r>
      <w:r w:rsidR="00760D58">
        <w:t xml:space="preserve">: </w:t>
      </w:r>
    </w:p>
    <w:p w14:paraId="1B7D3759" w14:textId="77777777" w:rsidR="00760D58" w:rsidRDefault="00760D58" w:rsidP="00760D58">
      <w:pPr>
        <w:pStyle w:val="Prrafodelista"/>
        <w:spacing w:after="200"/>
      </w:pPr>
    </w:p>
    <w:p w14:paraId="2B3CCD3E" w14:textId="057245D8" w:rsidR="00AC1D45" w:rsidRDefault="00AC1D45" w:rsidP="00AC1D45">
      <w:pPr>
        <w:pStyle w:val="Prrafodelista"/>
        <w:numPr>
          <w:ilvl w:val="1"/>
          <w:numId w:val="7"/>
        </w:numPr>
        <w:spacing w:after="200"/>
      </w:pPr>
      <w:r>
        <w:t xml:space="preserve">El primer punto, asignado al mismo número, tenemos un buscador de recetas, el usuario puede escribir el nombre de la receta, y esta se </w:t>
      </w:r>
      <w:r w:rsidR="003A65A4">
        <w:t>mostrará</w:t>
      </w:r>
      <w:r>
        <w:t xml:space="preserve"> </w:t>
      </w:r>
      <w:r w:rsidR="00760D58">
        <w:t>con los similitudes más acertadas.</w:t>
      </w:r>
    </w:p>
    <w:p w14:paraId="6AD8F6E4" w14:textId="77777777" w:rsidR="004E0867" w:rsidRDefault="004E0867" w:rsidP="004E0867">
      <w:pPr>
        <w:pStyle w:val="Prrafodelista"/>
        <w:spacing w:after="200"/>
        <w:ind w:left="1440"/>
      </w:pPr>
    </w:p>
    <w:p w14:paraId="17058F9B" w14:textId="77187272" w:rsidR="004E0867" w:rsidRDefault="00760D58" w:rsidP="004E0867">
      <w:pPr>
        <w:pStyle w:val="Prrafodelista"/>
        <w:numPr>
          <w:ilvl w:val="1"/>
          <w:numId w:val="7"/>
        </w:numPr>
        <w:spacing w:after="200"/>
      </w:pPr>
      <w:r>
        <w:t xml:space="preserve">En segundo lugar, tenemos el filtro en base a la comida que </w:t>
      </w:r>
      <w:r w:rsidR="003A65A4">
        <w:t>está</w:t>
      </w:r>
      <w:r>
        <w:t xml:space="preserve"> buscando el usuario, refiriendo a desayuno, almuerzo, once, cena, postres, etc.</w:t>
      </w:r>
    </w:p>
    <w:p w14:paraId="24607C84" w14:textId="77777777" w:rsidR="004E0867" w:rsidRDefault="004E0867" w:rsidP="004E0867">
      <w:pPr>
        <w:spacing w:after="200"/>
      </w:pPr>
    </w:p>
    <w:p w14:paraId="53A7A34D" w14:textId="5F9B2998" w:rsidR="00760D58" w:rsidRDefault="00760D58" w:rsidP="00AC1D45">
      <w:pPr>
        <w:pStyle w:val="Prrafodelista"/>
        <w:numPr>
          <w:ilvl w:val="1"/>
          <w:numId w:val="7"/>
        </w:numPr>
        <w:spacing w:after="200"/>
      </w:pPr>
      <w:r>
        <w:t xml:space="preserve">El tercer punto, representa una vista general de la receta, donde se puede ver el nombre de la recta, el usuario que la </w:t>
      </w:r>
      <w:r w:rsidR="003A65A4">
        <w:t>subió</w:t>
      </w:r>
      <w:r>
        <w:t>, el tiempo de preparación, cantidad de porciones y una breve descripción.</w:t>
      </w:r>
    </w:p>
    <w:p w14:paraId="64B3DFBE" w14:textId="77777777" w:rsidR="004E0867" w:rsidRDefault="004E0867" w:rsidP="004E0867">
      <w:pPr>
        <w:pStyle w:val="Prrafodelista"/>
      </w:pPr>
    </w:p>
    <w:p w14:paraId="47640F83" w14:textId="77777777" w:rsidR="004E0867" w:rsidRDefault="004E0867" w:rsidP="004E0867">
      <w:pPr>
        <w:pStyle w:val="Prrafodelista"/>
        <w:spacing w:after="200"/>
        <w:ind w:left="1440"/>
      </w:pPr>
    </w:p>
    <w:p w14:paraId="0CC4C15D" w14:textId="572D22BF" w:rsidR="004E0867" w:rsidRDefault="00760D58" w:rsidP="004E0867">
      <w:pPr>
        <w:pStyle w:val="Prrafodelista"/>
        <w:numPr>
          <w:ilvl w:val="1"/>
          <w:numId w:val="7"/>
        </w:numPr>
        <w:spacing w:after="200"/>
      </w:pPr>
      <w:r>
        <w:t xml:space="preserve">En cuarto punto, tenemos el chatbot, quien nos puede proporcionar conversación con </w:t>
      </w:r>
      <w:r w:rsidR="003A65A4">
        <w:t>lógica</w:t>
      </w:r>
      <w:r>
        <w:t xml:space="preserve">, no tiene </w:t>
      </w:r>
      <w:r w:rsidR="004E0867">
        <w:t xml:space="preserve">respuestas precargadas. </w:t>
      </w:r>
    </w:p>
    <w:p w14:paraId="70811E69" w14:textId="446C80D2" w:rsidR="004E0867" w:rsidRDefault="004E0867" w:rsidP="004E0867">
      <w:pPr>
        <w:pStyle w:val="Prrafodelista"/>
        <w:numPr>
          <w:ilvl w:val="1"/>
          <w:numId w:val="7"/>
        </w:numPr>
        <w:spacing w:after="200"/>
      </w:pPr>
      <w:r>
        <w:t xml:space="preserve">Para finalizar, en quinto punto, tenemos la barra navegadora, que tiene todos los iconos de cada </w:t>
      </w:r>
      <w:r w:rsidR="003A65A4">
        <w:t>módulo</w:t>
      </w:r>
      <w:r>
        <w:t>, actualmente nos encontramos en la rama de “Explorar”.</w:t>
      </w:r>
    </w:p>
    <w:p w14:paraId="3D54FB0A" w14:textId="77777777" w:rsidR="006B36B7" w:rsidRDefault="006B36B7" w:rsidP="006B36B7">
      <w:pPr>
        <w:pStyle w:val="Prrafodelista"/>
        <w:spacing w:after="200"/>
        <w:ind w:left="1440"/>
      </w:pPr>
    </w:p>
    <w:p w14:paraId="01FAB342" w14:textId="103F9B26" w:rsidR="00760D58" w:rsidRDefault="00760D58" w:rsidP="00760D58">
      <w:pPr>
        <w:pStyle w:val="Prrafodelista"/>
        <w:spacing w:after="200"/>
        <w:ind w:left="1440"/>
      </w:pPr>
    </w:p>
    <w:p w14:paraId="480CDF2D" w14:textId="65478A54" w:rsidR="004A56FD" w:rsidRDefault="007A6C66" w:rsidP="004A56FD">
      <w:pPr>
        <w:pStyle w:val="Prrafodelista"/>
        <w:numPr>
          <w:ilvl w:val="0"/>
          <w:numId w:val="7"/>
        </w:numPr>
        <w:spacing w:after="200"/>
      </w:pPr>
      <w:r w:rsidRPr="007A6C66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0949321" wp14:editId="42A108C0">
            <wp:simplePos x="0" y="0"/>
            <wp:positionH relativeFrom="column">
              <wp:posOffset>-105914</wp:posOffset>
            </wp:positionH>
            <wp:positionV relativeFrom="paragraph">
              <wp:posOffset>307427</wp:posOffset>
            </wp:positionV>
            <wp:extent cx="6371590" cy="8771255"/>
            <wp:effectExtent l="0" t="0" r="0" b="0"/>
            <wp:wrapSquare wrapText="bothSides"/>
            <wp:docPr id="1914609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09913" name="Imagen 1" descr="Texto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77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E7B">
        <w:t>CÓDIGO</w:t>
      </w:r>
      <w:r w:rsidR="004A56FD">
        <w:t xml:space="preserve"> </w:t>
      </w:r>
      <w:r w:rsidR="00AF4E7B">
        <w:t>VISTA “</w:t>
      </w:r>
      <w:r w:rsidR="004A56FD">
        <w:t>EXPLORADOR</w:t>
      </w:r>
      <w:r w:rsidR="00AF4E7B">
        <w:t>”</w:t>
      </w:r>
    </w:p>
    <w:p w14:paraId="77B79361" w14:textId="788EF8E8" w:rsidR="004E0867" w:rsidRDefault="003F325D" w:rsidP="006B36B7">
      <w:pPr>
        <w:pStyle w:val="Prrafodelista"/>
        <w:numPr>
          <w:ilvl w:val="0"/>
          <w:numId w:val="7"/>
        </w:numPr>
        <w:spacing w:after="200"/>
      </w:pPr>
      <w:r>
        <w:lastRenderedPageBreak/>
        <w:t>VISTA DETALLE RECETA</w:t>
      </w:r>
    </w:p>
    <w:p w14:paraId="6F1B5079" w14:textId="5EE0329B" w:rsidR="004E0867" w:rsidRDefault="004E0867" w:rsidP="004E0867">
      <w:pPr>
        <w:pStyle w:val="Prrafodelista"/>
        <w:numPr>
          <w:ilvl w:val="0"/>
          <w:numId w:val="7"/>
        </w:numPr>
        <w:spacing w:after="20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0EC3F75" wp14:editId="3FA10905">
            <wp:simplePos x="0" y="0"/>
            <wp:positionH relativeFrom="column">
              <wp:posOffset>177800</wp:posOffset>
            </wp:positionH>
            <wp:positionV relativeFrom="paragraph">
              <wp:posOffset>9525</wp:posOffset>
            </wp:positionV>
            <wp:extent cx="3215640" cy="6572885"/>
            <wp:effectExtent l="0" t="0" r="3810" b="0"/>
            <wp:wrapSquare wrapText="bothSides"/>
            <wp:docPr id="1290613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13199" name="Imagen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57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 </w:t>
      </w:r>
      <w:r w:rsidR="003A65A4">
        <w:t>se clickea</w:t>
      </w:r>
      <w:r>
        <w:t xml:space="preserve"> en la receta, se nos </w:t>
      </w:r>
      <w:r w:rsidR="003A65A4">
        <w:t>abrirá</w:t>
      </w:r>
      <w:r>
        <w:t xml:space="preserve"> la siguiente vista, que cuenta con la descripción total de la receta. </w:t>
      </w:r>
    </w:p>
    <w:p w14:paraId="521071D6" w14:textId="4BDAC574" w:rsidR="004E0867" w:rsidRDefault="003A65A4" w:rsidP="004E0867">
      <w:pPr>
        <w:pStyle w:val="Prrafodelista"/>
        <w:numPr>
          <w:ilvl w:val="1"/>
          <w:numId w:val="7"/>
        </w:numPr>
        <w:spacing w:after="200"/>
      </w:pPr>
      <w:r>
        <w:t>Tenemos el</w:t>
      </w:r>
      <w:r w:rsidR="004E0867">
        <w:t xml:space="preserve"> perfil del usuario el cual podemos acceder clickeando en el recuadro N°1</w:t>
      </w:r>
    </w:p>
    <w:p w14:paraId="6E23B4A2" w14:textId="16D03054" w:rsidR="004E0867" w:rsidRDefault="004E0867" w:rsidP="004E0867">
      <w:pPr>
        <w:pStyle w:val="Prrafodelista"/>
        <w:numPr>
          <w:ilvl w:val="1"/>
          <w:numId w:val="7"/>
        </w:numPr>
        <w:spacing w:after="200"/>
      </w:pPr>
      <w:r>
        <w:t xml:space="preserve">En segundo </w:t>
      </w:r>
      <w:r w:rsidR="003A65A4">
        <w:t>lugar,</w:t>
      </w:r>
      <w:r w:rsidR="00A538F4">
        <w:t xml:space="preserve"> tenemos la descripción antes mencionada.</w:t>
      </w:r>
    </w:p>
    <w:p w14:paraId="7AAB0252" w14:textId="77777777" w:rsidR="00A538F4" w:rsidRDefault="00A538F4" w:rsidP="00A538F4">
      <w:pPr>
        <w:pStyle w:val="Prrafodelista"/>
        <w:spacing w:after="200"/>
        <w:ind w:left="1440"/>
      </w:pPr>
    </w:p>
    <w:p w14:paraId="0C4AA2CE" w14:textId="0C7CDD57" w:rsidR="004E0867" w:rsidRDefault="004E0867" w:rsidP="004E0867">
      <w:pPr>
        <w:pStyle w:val="Prrafodelista"/>
        <w:spacing w:after="200"/>
      </w:pPr>
      <w:r>
        <w:tab/>
      </w:r>
    </w:p>
    <w:p w14:paraId="5A713662" w14:textId="5CE80771" w:rsidR="00AC1D45" w:rsidRDefault="00AC1D45" w:rsidP="00E66AF1">
      <w:pPr>
        <w:spacing w:after="200"/>
      </w:pPr>
    </w:p>
    <w:p w14:paraId="0E3DF3B7" w14:textId="5A811DA8" w:rsidR="003C163F" w:rsidRDefault="003C163F" w:rsidP="00E66AF1">
      <w:pPr>
        <w:spacing w:after="200"/>
      </w:pPr>
    </w:p>
    <w:p w14:paraId="62CB0611" w14:textId="51C553F1" w:rsidR="003C163F" w:rsidRDefault="003C163F" w:rsidP="00E66AF1">
      <w:pPr>
        <w:spacing w:after="200"/>
      </w:pPr>
    </w:p>
    <w:p w14:paraId="282A98D1" w14:textId="4CB003CC" w:rsidR="003C163F" w:rsidRDefault="003C163F" w:rsidP="00E66AF1">
      <w:pPr>
        <w:spacing w:after="200"/>
      </w:pPr>
    </w:p>
    <w:p w14:paraId="6A753C91" w14:textId="789A5924" w:rsidR="003C163F" w:rsidRDefault="003C163F" w:rsidP="00E66AF1">
      <w:pPr>
        <w:spacing w:after="200"/>
      </w:pPr>
    </w:p>
    <w:p w14:paraId="04830DB7" w14:textId="77777777" w:rsidR="006B36B7" w:rsidRDefault="006B36B7" w:rsidP="00E66AF1">
      <w:pPr>
        <w:spacing w:after="200"/>
      </w:pPr>
    </w:p>
    <w:p w14:paraId="6B6725FA" w14:textId="77777777" w:rsidR="006B36B7" w:rsidRDefault="006B36B7" w:rsidP="00E66AF1">
      <w:pPr>
        <w:spacing w:after="200"/>
      </w:pPr>
    </w:p>
    <w:p w14:paraId="0BDC0813" w14:textId="77777777" w:rsidR="006B36B7" w:rsidRDefault="006B36B7" w:rsidP="00E66AF1">
      <w:pPr>
        <w:spacing w:after="200"/>
      </w:pPr>
    </w:p>
    <w:p w14:paraId="7A7DE486" w14:textId="77777777" w:rsidR="006B36B7" w:rsidRDefault="006B36B7" w:rsidP="00E66AF1">
      <w:pPr>
        <w:spacing w:after="200"/>
      </w:pPr>
    </w:p>
    <w:p w14:paraId="19C432F0" w14:textId="77777777" w:rsidR="006B36B7" w:rsidRDefault="006B36B7" w:rsidP="00E66AF1">
      <w:pPr>
        <w:spacing w:after="200"/>
      </w:pPr>
    </w:p>
    <w:p w14:paraId="7E38C137" w14:textId="77777777" w:rsidR="001470F0" w:rsidRDefault="001470F0" w:rsidP="00E66AF1">
      <w:pPr>
        <w:spacing w:after="200"/>
      </w:pPr>
    </w:p>
    <w:p w14:paraId="1A311EA2" w14:textId="77777777" w:rsidR="001470F0" w:rsidRDefault="001470F0" w:rsidP="00E66AF1">
      <w:pPr>
        <w:spacing w:after="200"/>
      </w:pPr>
    </w:p>
    <w:p w14:paraId="2B941A18" w14:textId="77777777" w:rsidR="001470F0" w:rsidRDefault="001470F0" w:rsidP="00E66AF1">
      <w:pPr>
        <w:spacing w:after="200"/>
      </w:pPr>
    </w:p>
    <w:p w14:paraId="515D6357" w14:textId="77777777" w:rsidR="001470F0" w:rsidRDefault="001470F0" w:rsidP="00E66AF1">
      <w:pPr>
        <w:spacing w:after="200"/>
      </w:pPr>
    </w:p>
    <w:p w14:paraId="003EAF72" w14:textId="77777777" w:rsidR="001470F0" w:rsidRDefault="001470F0" w:rsidP="00E66AF1">
      <w:pPr>
        <w:spacing w:after="200"/>
      </w:pPr>
    </w:p>
    <w:p w14:paraId="6C65711E" w14:textId="77777777" w:rsidR="001470F0" w:rsidRDefault="001470F0" w:rsidP="00E66AF1">
      <w:pPr>
        <w:spacing w:after="200"/>
      </w:pPr>
    </w:p>
    <w:p w14:paraId="552DF7A9" w14:textId="564B4F39" w:rsidR="001470F0" w:rsidRDefault="001470F0" w:rsidP="001470F0">
      <w:pPr>
        <w:pStyle w:val="Prrafodelista"/>
        <w:numPr>
          <w:ilvl w:val="0"/>
          <w:numId w:val="30"/>
        </w:numPr>
        <w:spacing w:after="200" w:line="480" w:lineRule="auto"/>
      </w:pPr>
      <w:r w:rsidRPr="001470F0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3E963DA" wp14:editId="7FDCD3E1">
            <wp:simplePos x="0" y="0"/>
            <wp:positionH relativeFrom="margin">
              <wp:align>center</wp:align>
            </wp:positionH>
            <wp:positionV relativeFrom="paragraph">
              <wp:posOffset>301538</wp:posOffset>
            </wp:positionV>
            <wp:extent cx="7093585" cy="6637020"/>
            <wp:effectExtent l="0" t="0" r="0" b="0"/>
            <wp:wrapSquare wrapText="bothSides"/>
            <wp:docPr id="16941824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82439" name="Imagen 1" descr="Text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3585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“VISTA RECETA”</w:t>
      </w:r>
    </w:p>
    <w:p w14:paraId="1786A99D" w14:textId="2DE21BA5" w:rsidR="006B36B7" w:rsidRDefault="006B36B7" w:rsidP="00E66AF1">
      <w:pPr>
        <w:spacing w:after="200"/>
      </w:pPr>
    </w:p>
    <w:p w14:paraId="53484C0B" w14:textId="77777777" w:rsidR="006B36B7" w:rsidRDefault="006B36B7" w:rsidP="00E66AF1">
      <w:pPr>
        <w:spacing w:after="200"/>
      </w:pPr>
    </w:p>
    <w:p w14:paraId="2B17F9D0" w14:textId="46750D2B" w:rsidR="00AC1D45" w:rsidRDefault="00AC1D45" w:rsidP="00E66AF1">
      <w:pPr>
        <w:spacing w:after="200"/>
      </w:pPr>
    </w:p>
    <w:p w14:paraId="576B67AA" w14:textId="77777777" w:rsidR="003F325D" w:rsidRDefault="003F325D" w:rsidP="00096099">
      <w:pPr>
        <w:pStyle w:val="Prrafodelista"/>
        <w:spacing w:after="200"/>
      </w:pPr>
    </w:p>
    <w:p w14:paraId="6C0F941B" w14:textId="77777777" w:rsidR="00096099" w:rsidRDefault="00096099" w:rsidP="00096099">
      <w:pPr>
        <w:pStyle w:val="Prrafodelista"/>
        <w:spacing w:after="200"/>
      </w:pPr>
    </w:p>
    <w:p w14:paraId="7241C869" w14:textId="77777777" w:rsidR="003F325D" w:rsidRDefault="003F325D" w:rsidP="001470F0">
      <w:pPr>
        <w:spacing w:after="200"/>
      </w:pPr>
    </w:p>
    <w:p w14:paraId="36F159CE" w14:textId="6A552BB5" w:rsidR="003F325D" w:rsidRDefault="00096099" w:rsidP="00096099">
      <w:pPr>
        <w:pStyle w:val="Prrafodelista"/>
        <w:numPr>
          <w:ilvl w:val="0"/>
          <w:numId w:val="15"/>
        </w:numPr>
        <w:spacing w:after="200"/>
      </w:pPr>
      <w:r>
        <w:lastRenderedPageBreak/>
        <w:t>VISTA DETALLE RECETA</w:t>
      </w:r>
    </w:p>
    <w:p w14:paraId="57A330B1" w14:textId="116CEDDF" w:rsidR="00A538F4" w:rsidRDefault="00096099" w:rsidP="00A538F4">
      <w:pPr>
        <w:pStyle w:val="Prrafodelista"/>
        <w:numPr>
          <w:ilvl w:val="0"/>
          <w:numId w:val="8"/>
        </w:numPr>
        <w:spacing w:after="20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2ECA869" wp14:editId="6A9C0AA1">
            <wp:simplePos x="0" y="0"/>
            <wp:positionH relativeFrom="column">
              <wp:posOffset>161727</wp:posOffset>
            </wp:positionH>
            <wp:positionV relativeFrom="paragraph">
              <wp:posOffset>80207</wp:posOffset>
            </wp:positionV>
            <wp:extent cx="3200400" cy="6118225"/>
            <wp:effectExtent l="0" t="0" r="0" b="0"/>
            <wp:wrapSquare wrapText="bothSides"/>
            <wp:docPr id="222418194" name="Imagen 3" descr="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8194" name="Imagen 3" descr="Pantalla de un video juego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AF2">
        <w:t>Continuando</w:t>
      </w:r>
      <w:r w:rsidR="00A538F4">
        <w:t xml:space="preserve"> la vista receta con otros 3 puntos:</w:t>
      </w:r>
    </w:p>
    <w:p w14:paraId="6EE90763" w14:textId="77777777" w:rsidR="006B36B7" w:rsidRDefault="006B36B7" w:rsidP="006B36B7">
      <w:pPr>
        <w:pStyle w:val="Prrafodelista"/>
        <w:spacing w:after="200"/>
      </w:pPr>
    </w:p>
    <w:p w14:paraId="0E51557A" w14:textId="5AB6D3F8" w:rsidR="00A538F4" w:rsidRDefault="00A538F4" w:rsidP="00A538F4">
      <w:pPr>
        <w:pStyle w:val="Prrafodelista"/>
        <w:numPr>
          <w:ilvl w:val="1"/>
          <w:numId w:val="8"/>
        </w:numPr>
        <w:spacing w:after="200"/>
      </w:pPr>
      <w:r>
        <w:t>Poder calificar una receta de 1 a 5 estrellas,</w:t>
      </w:r>
      <w:r w:rsidR="00C778A8">
        <w:t xml:space="preserve"> con esto las recetas pueden popularizarse y tener más vistas en caso de tener calificación alta.</w:t>
      </w:r>
    </w:p>
    <w:p w14:paraId="254FC517" w14:textId="77777777" w:rsidR="006B36B7" w:rsidRDefault="006B36B7" w:rsidP="006B36B7">
      <w:pPr>
        <w:pStyle w:val="Prrafodelista"/>
        <w:spacing w:after="200"/>
        <w:ind w:left="1440"/>
      </w:pPr>
    </w:p>
    <w:p w14:paraId="1F589012" w14:textId="4DAB20EE" w:rsidR="00C778A8" w:rsidRDefault="000C4AF2" w:rsidP="00A538F4">
      <w:pPr>
        <w:pStyle w:val="Prrafodelista"/>
        <w:numPr>
          <w:ilvl w:val="1"/>
          <w:numId w:val="8"/>
        </w:numPr>
        <w:spacing w:after="200"/>
      </w:pPr>
      <w:r>
        <w:t>Se encuentra</w:t>
      </w:r>
      <w:r w:rsidR="00C778A8">
        <w:t xml:space="preserve"> el cuerpo de los ingredientes, se muestras la cantidad, la unidad de medida y el nombre del ingrediente.</w:t>
      </w:r>
    </w:p>
    <w:p w14:paraId="4DEE506F" w14:textId="77777777" w:rsidR="006B36B7" w:rsidRDefault="006B36B7" w:rsidP="006B36B7">
      <w:pPr>
        <w:pStyle w:val="Prrafodelista"/>
        <w:spacing w:after="200"/>
        <w:ind w:left="1440"/>
      </w:pPr>
    </w:p>
    <w:p w14:paraId="37B71F7E" w14:textId="7A694D45" w:rsidR="00C778A8" w:rsidRDefault="00C778A8" w:rsidP="00A538F4">
      <w:pPr>
        <w:pStyle w:val="Prrafodelista"/>
        <w:numPr>
          <w:ilvl w:val="1"/>
          <w:numId w:val="8"/>
        </w:numPr>
        <w:spacing w:after="200"/>
      </w:pPr>
      <w:r>
        <w:t xml:space="preserve">En tercer </w:t>
      </w:r>
      <w:r w:rsidR="003A65A4">
        <w:t>lugar,</w:t>
      </w:r>
      <w:r>
        <w:t xml:space="preserve"> un marcador para señalar que ingredientes </w:t>
      </w:r>
      <w:r w:rsidR="000C4AF2">
        <w:t xml:space="preserve">se tienen </w:t>
      </w:r>
      <w:r>
        <w:t>listos y cuales no</w:t>
      </w:r>
      <w:r w:rsidR="000C4AF2">
        <w:t>,</w:t>
      </w:r>
      <w:r>
        <w:t xml:space="preserve"> </w:t>
      </w:r>
      <w:r w:rsidR="003A65A4">
        <w:t>dejándolo</w:t>
      </w:r>
      <w:r>
        <w:t xml:space="preserve"> tal cual. </w:t>
      </w:r>
    </w:p>
    <w:p w14:paraId="2E23A924" w14:textId="77777777" w:rsidR="00C778A8" w:rsidRDefault="00C778A8" w:rsidP="00C778A8">
      <w:pPr>
        <w:spacing w:after="200"/>
      </w:pPr>
    </w:p>
    <w:p w14:paraId="2B690D13" w14:textId="77777777" w:rsidR="00C778A8" w:rsidRDefault="00C778A8" w:rsidP="00C778A8">
      <w:pPr>
        <w:spacing w:after="200"/>
      </w:pPr>
    </w:p>
    <w:p w14:paraId="1A0FB8B3" w14:textId="77777777" w:rsidR="00C778A8" w:rsidRDefault="00C778A8" w:rsidP="00C778A8">
      <w:pPr>
        <w:spacing w:after="200"/>
      </w:pPr>
    </w:p>
    <w:p w14:paraId="322A2E88" w14:textId="77777777" w:rsidR="00C778A8" w:rsidRDefault="00C778A8" w:rsidP="00C778A8">
      <w:pPr>
        <w:spacing w:after="200"/>
      </w:pPr>
    </w:p>
    <w:p w14:paraId="42C1B1C6" w14:textId="77777777" w:rsidR="000F48F5" w:rsidRDefault="000F48F5" w:rsidP="00C778A8">
      <w:pPr>
        <w:spacing w:after="200"/>
      </w:pPr>
    </w:p>
    <w:p w14:paraId="41AE6627" w14:textId="77777777" w:rsidR="000F48F5" w:rsidRDefault="000F48F5" w:rsidP="00C778A8">
      <w:pPr>
        <w:spacing w:after="200"/>
      </w:pPr>
    </w:p>
    <w:p w14:paraId="24E759BF" w14:textId="77777777" w:rsidR="000F48F5" w:rsidRDefault="000F48F5" w:rsidP="00C778A8">
      <w:pPr>
        <w:spacing w:after="200"/>
      </w:pPr>
    </w:p>
    <w:p w14:paraId="4968D2F0" w14:textId="77777777" w:rsidR="000F48F5" w:rsidRDefault="000F48F5" w:rsidP="00C778A8">
      <w:pPr>
        <w:spacing w:after="200"/>
      </w:pPr>
    </w:p>
    <w:p w14:paraId="7109977C" w14:textId="77777777" w:rsidR="000F48F5" w:rsidRDefault="000F48F5" w:rsidP="00C778A8">
      <w:pPr>
        <w:spacing w:after="200"/>
      </w:pPr>
    </w:p>
    <w:p w14:paraId="2359DCE1" w14:textId="77777777" w:rsidR="000F48F5" w:rsidRDefault="000F48F5" w:rsidP="00C778A8">
      <w:pPr>
        <w:spacing w:after="200"/>
      </w:pPr>
    </w:p>
    <w:p w14:paraId="1E0F70A9" w14:textId="77777777" w:rsidR="000F48F5" w:rsidRDefault="000F48F5" w:rsidP="00C778A8">
      <w:pPr>
        <w:spacing w:after="200"/>
      </w:pPr>
    </w:p>
    <w:p w14:paraId="2EF8E06F" w14:textId="77777777" w:rsidR="000F48F5" w:rsidRDefault="000F48F5" w:rsidP="00C778A8">
      <w:pPr>
        <w:spacing w:after="200"/>
      </w:pPr>
    </w:p>
    <w:p w14:paraId="00B6AC6D" w14:textId="3D3D64EE" w:rsidR="000F48F5" w:rsidRDefault="000F48F5" w:rsidP="000F48F5">
      <w:pPr>
        <w:pStyle w:val="Prrafodelista"/>
        <w:numPr>
          <w:ilvl w:val="0"/>
          <w:numId w:val="8"/>
        </w:numPr>
        <w:spacing w:after="200"/>
      </w:pPr>
      <w:r w:rsidRPr="000F48F5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FE8E2E4" wp14:editId="3893241A">
            <wp:simplePos x="0" y="0"/>
            <wp:positionH relativeFrom="margin">
              <wp:align>center</wp:align>
            </wp:positionH>
            <wp:positionV relativeFrom="paragraph">
              <wp:posOffset>364622</wp:posOffset>
            </wp:positionV>
            <wp:extent cx="7029450" cy="4540250"/>
            <wp:effectExtent l="0" t="0" r="0" b="0"/>
            <wp:wrapSquare wrapText="bothSides"/>
            <wp:docPr id="1521186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6273" name="Imagen 1" descr="Texto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 VISTA DETALLE RECETA</w:t>
      </w:r>
    </w:p>
    <w:p w14:paraId="33A974FF" w14:textId="2C9C1DA9" w:rsidR="00096099" w:rsidRDefault="00096099" w:rsidP="00C778A8">
      <w:pPr>
        <w:spacing w:after="200"/>
      </w:pPr>
    </w:p>
    <w:p w14:paraId="45F2F28E" w14:textId="77777777" w:rsidR="00096099" w:rsidRDefault="00096099" w:rsidP="00C778A8">
      <w:pPr>
        <w:spacing w:after="200"/>
      </w:pPr>
    </w:p>
    <w:p w14:paraId="3B4B739C" w14:textId="2093F389" w:rsidR="000F48F5" w:rsidRDefault="000F48F5" w:rsidP="00C778A8">
      <w:pPr>
        <w:spacing w:after="200"/>
      </w:pPr>
    </w:p>
    <w:p w14:paraId="03165E8F" w14:textId="77777777" w:rsidR="000F48F5" w:rsidRDefault="000F48F5" w:rsidP="00C778A8">
      <w:pPr>
        <w:spacing w:after="200"/>
      </w:pPr>
    </w:p>
    <w:p w14:paraId="19C0ADE1" w14:textId="77777777" w:rsidR="000F48F5" w:rsidRDefault="000F48F5" w:rsidP="00C778A8">
      <w:pPr>
        <w:spacing w:after="200"/>
      </w:pPr>
    </w:p>
    <w:p w14:paraId="69758BF2" w14:textId="77777777" w:rsidR="000F48F5" w:rsidRDefault="000F48F5" w:rsidP="00C778A8">
      <w:pPr>
        <w:spacing w:after="200"/>
      </w:pPr>
    </w:p>
    <w:p w14:paraId="3EF093D4" w14:textId="77777777" w:rsidR="00096099" w:rsidRDefault="00096099" w:rsidP="00C778A8">
      <w:pPr>
        <w:spacing w:after="200"/>
      </w:pPr>
    </w:p>
    <w:p w14:paraId="4AEBBAA4" w14:textId="77777777" w:rsidR="00096099" w:rsidRDefault="00096099" w:rsidP="00C778A8">
      <w:pPr>
        <w:spacing w:after="200"/>
      </w:pPr>
    </w:p>
    <w:p w14:paraId="26AC64A8" w14:textId="77777777" w:rsidR="00096099" w:rsidRDefault="00096099" w:rsidP="00C778A8">
      <w:pPr>
        <w:spacing w:after="200"/>
      </w:pPr>
    </w:p>
    <w:p w14:paraId="5B789589" w14:textId="77777777" w:rsidR="00096099" w:rsidRDefault="00096099" w:rsidP="00C778A8">
      <w:pPr>
        <w:spacing w:after="200"/>
      </w:pPr>
    </w:p>
    <w:p w14:paraId="71439F35" w14:textId="77777777" w:rsidR="00096099" w:rsidRDefault="00096099" w:rsidP="00C778A8">
      <w:pPr>
        <w:spacing w:after="200"/>
      </w:pPr>
    </w:p>
    <w:p w14:paraId="0617FF91" w14:textId="12CC989B" w:rsidR="00096099" w:rsidRDefault="00096099" w:rsidP="00096099">
      <w:pPr>
        <w:pStyle w:val="Prrafodelista"/>
        <w:numPr>
          <w:ilvl w:val="0"/>
          <w:numId w:val="8"/>
        </w:numPr>
        <w:spacing w:after="200"/>
      </w:pPr>
      <w:r>
        <w:lastRenderedPageBreak/>
        <w:t>VISTA DETALLE RECETA</w:t>
      </w:r>
    </w:p>
    <w:p w14:paraId="3E608B29" w14:textId="38DCC30D" w:rsidR="00C778A8" w:rsidRDefault="00096099" w:rsidP="00C778A8">
      <w:pPr>
        <w:pStyle w:val="Prrafodelista"/>
        <w:numPr>
          <w:ilvl w:val="0"/>
          <w:numId w:val="8"/>
        </w:numPr>
        <w:spacing w:after="20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4DD36AE" wp14:editId="16A8E20B">
            <wp:simplePos x="0" y="0"/>
            <wp:positionH relativeFrom="column">
              <wp:posOffset>224702</wp:posOffset>
            </wp:positionH>
            <wp:positionV relativeFrom="paragraph">
              <wp:posOffset>17386</wp:posOffset>
            </wp:positionV>
            <wp:extent cx="3554730" cy="7346315"/>
            <wp:effectExtent l="0" t="0" r="7620" b="6985"/>
            <wp:wrapSquare wrapText="bothSides"/>
            <wp:docPr id="10435297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29773" name="Imagen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734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AF2">
        <w:t xml:space="preserve">En </w:t>
      </w:r>
      <w:r w:rsidR="00C778A8">
        <w:t xml:space="preserve">la tercera parte de la vista receta, </w:t>
      </w:r>
      <w:r w:rsidR="0069616A">
        <w:t xml:space="preserve">con 4 puntos. </w:t>
      </w:r>
    </w:p>
    <w:p w14:paraId="73A96B5F" w14:textId="020370B9" w:rsidR="0069616A" w:rsidRDefault="003A65A4" w:rsidP="0069616A">
      <w:pPr>
        <w:pStyle w:val="Prrafodelista"/>
        <w:numPr>
          <w:ilvl w:val="1"/>
          <w:numId w:val="8"/>
        </w:numPr>
        <w:spacing w:after="200"/>
      </w:pPr>
      <w:r>
        <w:t>Botón</w:t>
      </w:r>
      <w:r w:rsidR="0069616A">
        <w:t xml:space="preserve"> que permite compartir la receta copiando el link en el portapapeles</w:t>
      </w:r>
      <w:r w:rsidR="002141AB">
        <w:t xml:space="preserve">, y poder enviarla a cualquier persona con acceso a un </w:t>
      </w:r>
      <w:r>
        <w:t>móvil</w:t>
      </w:r>
      <w:r w:rsidR="002141AB">
        <w:t>.</w:t>
      </w:r>
    </w:p>
    <w:p w14:paraId="2DEDC0C5" w14:textId="77777777" w:rsidR="002141AB" w:rsidRDefault="002141AB" w:rsidP="002141AB">
      <w:pPr>
        <w:pStyle w:val="Prrafodelista"/>
        <w:spacing w:after="200"/>
        <w:ind w:left="1440"/>
      </w:pPr>
    </w:p>
    <w:p w14:paraId="07FABD18" w14:textId="6F0283B2" w:rsidR="002141AB" w:rsidRDefault="002141AB" w:rsidP="0069616A">
      <w:pPr>
        <w:pStyle w:val="Prrafodelista"/>
        <w:numPr>
          <w:ilvl w:val="1"/>
          <w:numId w:val="8"/>
        </w:numPr>
        <w:spacing w:after="200"/>
      </w:pPr>
      <w:r>
        <w:t xml:space="preserve">Una de las funciones fuertes del software, el </w:t>
      </w:r>
      <w:r w:rsidR="003A65A4">
        <w:t>módulo</w:t>
      </w:r>
      <w:r>
        <w:t xml:space="preserve"> de manos libre, que recibe comandos alojados en el </w:t>
      </w:r>
      <w:r w:rsidR="003A65A4">
        <w:t>Backend</w:t>
      </w:r>
      <w:r>
        <w:t xml:space="preserve">, de esta forma el usuario no toca el </w:t>
      </w:r>
      <w:r w:rsidR="003A65A4">
        <w:t>móvil</w:t>
      </w:r>
      <w:r>
        <w:t xml:space="preserve"> mientras cocina.</w:t>
      </w:r>
    </w:p>
    <w:p w14:paraId="753C47EC" w14:textId="77777777" w:rsidR="002141AB" w:rsidRDefault="002141AB" w:rsidP="002141AB">
      <w:pPr>
        <w:pStyle w:val="Prrafodelista"/>
        <w:spacing w:after="200"/>
        <w:ind w:left="1440"/>
      </w:pPr>
    </w:p>
    <w:p w14:paraId="2CE74678" w14:textId="1A8507C8" w:rsidR="002141AB" w:rsidRDefault="002141AB" w:rsidP="0069616A">
      <w:pPr>
        <w:pStyle w:val="Prrafodelista"/>
        <w:numPr>
          <w:ilvl w:val="1"/>
          <w:numId w:val="8"/>
        </w:numPr>
        <w:spacing w:after="200"/>
      </w:pPr>
      <w:r>
        <w:t xml:space="preserve">Lista de comandos del </w:t>
      </w:r>
      <w:r w:rsidR="003A65A4">
        <w:t>Bot</w:t>
      </w:r>
      <w:r>
        <w:t>.</w:t>
      </w:r>
    </w:p>
    <w:p w14:paraId="1F3B13ED" w14:textId="77777777" w:rsidR="002141AB" w:rsidRDefault="002141AB" w:rsidP="002141AB">
      <w:pPr>
        <w:pStyle w:val="Prrafodelista"/>
        <w:spacing w:after="200"/>
        <w:ind w:left="1440"/>
      </w:pPr>
    </w:p>
    <w:p w14:paraId="1061F076" w14:textId="11337F77" w:rsidR="002141AB" w:rsidRDefault="002141AB" w:rsidP="0069616A">
      <w:pPr>
        <w:pStyle w:val="Prrafodelista"/>
        <w:numPr>
          <w:ilvl w:val="1"/>
          <w:numId w:val="8"/>
        </w:numPr>
        <w:spacing w:after="200"/>
      </w:pPr>
      <w:r>
        <w:t xml:space="preserve">Y preparación de la receta paso a paso, donde funcionan los comandos de voz, </w:t>
      </w:r>
      <w:r w:rsidR="003A65A4">
        <w:t>también</w:t>
      </w:r>
      <w:r>
        <w:t xml:space="preserve"> muestra la cantidad de pasos que tiene la receta.</w:t>
      </w:r>
    </w:p>
    <w:p w14:paraId="59CC549E" w14:textId="77777777" w:rsidR="00C778A8" w:rsidRDefault="00C778A8" w:rsidP="00C778A8">
      <w:pPr>
        <w:spacing w:after="200"/>
      </w:pPr>
    </w:p>
    <w:p w14:paraId="6A473B4C" w14:textId="77777777" w:rsidR="00C778A8" w:rsidRDefault="00C778A8" w:rsidP="00C778A8">
      <w:pPr>
        <w:spacing w:after="200"/>
      </w:pPr>
    </w:p>
    <w:p w14:paraId="1B8771A8" w14:textId="77777777" w:rsidR="00C778A8" w:rsidRDefault="00C778A8" w:rsidP="00C778A8">
      <w:pPr>
        <w:spacing w:after="200"/>
      </w:pPr>
    </w:p>
    <w:p w14:paraId="1E45BC9D" w14:textId="77777777" w:rsidR="002141AB" w:rsidRDefault="002141AB" w:rsidP="00C778A8">
      <w:pPr>
        <w:spacing w:after="200"/>
      </w:pPr>
    </w:p>
    <w:p w14:paraId="5FDBF9F2" w14:textId="77777777" w:rsidR="002141AB" w:rsidRDefault="002141AB" w:rsidP="00C778A8">
      <w:pPr>
        <w:spacing w:after="200"/>
      </w:pPr>
    </w:p>
    <w:p w14:paraId="39C9318B" w14:textId="77777777" w:rsidR="002141AB" w:rsidRDefault="002141AB" w:rsidP="00C778A8">
      <w:pPr>
        <w:spacing w:after="200"/>
      </w:pPr>
    </w:p>
    <w:p w14:paraId="109E753C" w14:textId="77777777" w:rsidR="000F48F5" w:rsidRDefault="000F48F5" w:rsidP="00C778A8">
      <w:pPr>
        <w:spacing w:after="200"/>
      </w:pPr>
    </w:p>
    <w:p w14:paraId="7F906782" w14:textId="77777777" w:rsidR="000F48F5" w:rsidRDefault="000F48F5" w:rsidP="00C778A8">
      <w:pPr>
        <w:spacing w:after="200"/>
      </w:pPr>
    </w:p>
    <w:p w14:paraId="67C5829E" w14:textId="46AFE1DB" w:rsidR="000F48F5" w:rsidRDefault="000F48F5" w:rsidP="000F48F5">
      <w:pPr>
        <w:pStyle w:val="Prrafodelista"/>
        <w:numPr>
          <w:ilvl w:val="0"/>
          <w:numId w:val="31"/>
        </w:numPr>
        <w:spacing w:after="200"/>
      </w:pPr>
      <w:r w:rsidRPr="000F48F5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C9973BE" wp14:editId="795B2479">
            <wp:simplePos x="0" y="0"/>
            <wp:positionH relativeFrom="page">
              <wp:posOffset>362585</wp:posOffset>
            </wp:positionH>
            <wp:positionV relativeFrom="paragraph">
              <wp:posOffset>349250</wp:posOffset>
            </wp:positionV>
            <wp:extent cx="7051675" cy="6257925"/>
            <wp:effectExtent l="0" t="0" r="0" b="9525"/>
            <wp:wrapSquare wrapText="bothSides"/>
            <wp:docPr id="18789998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99820" name="Imagen 1" descr="Text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6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VISTA “DETALLE RECETA”, Manos libre</w:t>
      </w:r>
    </w:p>
    <w:p w14:paraId="58E5C731" w14:textId="1CC78ABD" w:rsidR="000F48F5" w:rsidRDefault="000F48F5" w:rsidP="000F48F5">
      <w:pPr>
        <w:pStyle w:val="Prrafodelista"/>
        <w:spacing w:after="200"/>
      </w:pPr>
    </w:p>
    <w:p w14:paraId="2E57DCFA" w14:textId="3383F36D" w:rsidR="000F48F5" w:rsidRDefault="000F48F5" w:rsidP="00C778A8">
      <w:pPr>
        <w:spacing w:after="200"/>
      </w:pPr>
    </w:p>
    <w:p w14:paraId="57C09C0F" w14:textId="77777777" w:rsidR="000F48F5" w:rsidRDefault="000F48F5" w:rsidP="00C778A8">
      <w:pPr>
        <w:spacing w:after="200"/>
      </w:pPr>
    </w:p>
    <w:p w14:paraId="2B62B18A" w14:textId="77777777" w:rsidR="000F48F5" w:rsidRDefault="000F48F5" w:rsidP="00C778A8">
      <w:pPr>
        <w:spacing w:after="200"/>
      </w:pPr>
    </w:p>
    <w:p w14:paraId="68B7529D" w14:textId="77777777" w:rsidR="000F48F5" w:rsidRDefault="000F48F5" w:rsidP="00C778A8">
      <w:pPr>
        <w:spacing w:after="200"/>
      </w:pPr>
    </w:p>
    <w:p w14:paraId="208826B7" w14:textId="77777777" w:rsidR="000F48F5" w:rsidRDefault="000F48F5" w:rsidP="00C778A8">
      <w:pPr>
        <w:spacing w:after="200"/>
      </w:pPr>
    </w:p>
    <w:p w14:paraId="578913B5" w14:textId="47C05D59" w:rsidR="000F48F5" w:rsidRDefault="000F48F5" w:rsidP="000F48F5">
      <w:pPr>
        <w:pStyle w:val="Prrafodelista"/>
        <w:numPr>
          <w:ilvl w:val="0"/>
          <w:numId w:val="31"/>
        </w:numPr>
        <w:spacing w:after="200"/>
      </w:pPr>
      <w:r>
        <w:lastRenderedPageBreak/>
        <w:t>CÓDIGO, VISTA “DETALLE RECETA”, Instrucciones</w:t>
      </w:r>
    </w:p>
    <w:p w14:paraId="047F1F4A" w14:textId="4DAAE68C" w:rsidR="000F48F5" w:rsidRDefault="000F48F5" w:rsidP="00C778A8">
      <w:pPr>
        <w:spacing w:after="200"/>
      </w:pPr>
      <w:r w:rsidRPr="000F48F5">
        <w:rPr>
          <w:noProof/>
        </w:rPr>
        <w:drawing>
          <wp:inline distT="0" distB="0" distL="0" distR="0" wp14:anchorId="305B7907" wp14:editId="1EF860B8">
            <wp:extent cx="6460290" cy="5927834"/>
            <wp:effectExtent l="0" t="0" r="0" b="0"/>
            <wp:docPr id="9356661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6110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1160" cy="59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66B7" w14:textId="77777777" w:rsidR="000F48F5" w:rsidRDefault="000F48F5" w:rsidP="00C778A8">
      <w:pPr>
        <w:spacing w:after="200"/>
      </w:pPr>
    </w:p>
    <w:p w14:paraId="63E44146" w14:textId="77777777" w:rsidR="000F48F5" w:rsidRDefault="000F48F5" w:rsidP="00C778A8">
      <w:pPr>
        <w:spacing w:after="200"/>
      </w:pPr>
    </w:p>
    <w:p w14:paraId="5AE0AA8A" w14:textId="77777777" w:rsidR="000F48F5" w:rsidRDefault="000F48F5" w:rsidP="00C778A8">
      <w:pPr>
        <w:spacing w:after="200"/>
      </w:pPr>
    </w:p>
    <w:p w14:paraId="7F403C64" w14:textId="77777777" w:rsidR="000F48F5" w:rsidRDefault="000F48F5" w:rsidP="00C778A8">
      <w:pPr>
        <w:spacing w:after="200"/>
      </w:pPr>
    </w:p>
    <w:p w14:paraId="35DC163D" w14:textId="77777777" w:rsidR="000F48F5" w:rsidRDefault="000F48F5" w:rsidP="00C778A8">
      <w:pPr>
        <w:spacing w:after="200"/>
      </w:pPr>
    </w:p>
    <w:p w14:paraId="664AB7DA" w14:textId="77777777" w:rsidR="000F48F5" w:rsidRDefault="000F48F5" w:rsidP="00C778A8">
      <w:pPr>
        <w:spacing w:after="200"/>
      </w:pPr>
    </w:p>
    <w:p w14:paraId="6E5C8196" w14:textId="77777777" w:rsidR="002141AB" w:rsidRDefault="002141AB" w:rsidP="00C778A8">
      <w:pPr>
        <w:spacing w:after="200"/>
      </w:pPr>
    </w:p>
    <w:p w14:paraId="1B951664" w14:textId="235B3B5A" w:rsidR="002141AB" w:rsidRDefault="00096099" w:rsidP="00096099">
      <w:pPr>
        <w:pStyle w:val="Prrafodelista"/>
        <w:numPr>
          <w:ilvl w:val="0"/>
          <w:numId w:val="16"/>
        </w:numPr>
        <w:spacing w:after="200"/>
      </w:pPr>
      <w:r>
        <w:lastRenderedPageBreak/>
        <w:t>VISTA DETALLE RECETA</w:t>
      </w:r>
    </w:p>
    <w:p w14:paraId="032F1729" w14:textId="1FC3ECED" w:rsidR="00C778A8" w:rsidRDefault="00096099" w:rsidP="002141AB">
      <w:pPr>
        <w:pStyle w:val="Prrafodelista"/>
        <w:numPr>
          <w:ilvl w:val="0"/>
          <w:numId w:val="9"/>
        </w:numPr>
        <w:spacing w:after="20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3551FE2" wp14:editId="3F6BC827">
            <wp:simplePos x="0" y="0"/>
            <wp:positionH relativeFrom="margin">
              <wp:posOffset>146379</wp:posOffset>
            </wp:positionH>
            <wp:positionV relativeFrom="paragraph">
              <wp:posOffset>19488</wp:posOffset>
            </wp:positionV>
            <wp:extent cx="3656330" cy="7472680"/>
            <wp:effectExtent l="0" t="0" r="1270" b="0"/>
            <wp:wrapSquare wrapText="bothSides"/>
            <wp:docPr id="10190726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72601" name="Imagen 1" descr="Interfaz de usuario gráfica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747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1AB">
        <w:t xml:space="preserve">Volviendo a la primera imagen de receta, el punto N°1, donde si </w:t>
      </w:r>
      <w:r w:rsidR="003A65A4">
        <w:t>se clickea</w:t>
      </w:r>
      <w:r w:rsidR="002141AB">
        <w:t xml:space="preserve"> el nombre del usuario que creo la receta, podemos ver su perfil.</w:t>
      </w:r>
    </w:p>
    <w:p w14:paraId="296945EE" w14:textId="3A2EC138" w:rsidR="00A538F4" w:rsidRDefault="00A538F4" w:rsidP="00E66AF1">
      <w:pPr>
        <w:spacing w:after="200"/>
      </w:pPr>
    </w:p>
    <w:p w14:paraId="6C461C71" w14:textId="77777777" w:rsidR="000235E2" w:rsidRDefault="000235E2" w:rsidP="00E66AF1">
      <w:pPr>
        <w:spacing w:after="200"/>
      </w:pPr>
    </w:p>
    <w:p w14:paraId="10A3F8E1" w14:textId="77777777" w:rsidR="000235E2" w:rsidRDefault="000235E2" w:rsidP="00E66AF1">
      <w:pPr>
        <w:spacing w:after="200"/>
      </w:pPr>
    </w:p>
    <w:p w14:paraId="041FD860" w14:textId="77777777" w:rsidR="000235E2" w:rsidRDefault="000235E2" w:rsidP="00E66AF1">
      <w:pPr>
        <w:spacing w:after="200"/>
      </w:pPr>
    </w:p>
    <w:p w14:paraId="5EFEB7C4" w14:textId="77777777" w:rsidR="000235E2" w:rsidRDefault="000235E2" w:rsidP="00E66AF1">
      <w:pPr>
        <w:spacing w:after="200"/>
      </w:pPr>
    </w:p>
    <w:p w14:paraId="6A8954F1" w14:textId="77777777" w:rsidR="000235E2" w:rsidRDefault="000235E2" w:rsidP="00E66AF1">
      <w:pPr>
        <w:spacing w:after="200"/>
      </w:pPr>
    </w:p>
    <w:p w14:paraId="77BC6219" w14:textId="77777777" w:rsidR="000235E2" w:rsidRDefault="000235E2" w:rsidP="00E66AF1">
      <w:pPr>
        <w:spacing w:after="200"/>
      </w:pPr>
    </w:p>
    <w:p w14:paraId="1FBEEECE" w14:textId="77777777" w:rsidR="000235E2" w:rsidRDefault="000235E2" w:rsidP="00E66AF1">
      <w:pPr>
        <w:spacing w:after="200"/>
      </w:pPr>
    </w:p>
    <w:p w14:paraId="6A5C6703" w14:textId="77777777" w:rsidR="000235E2" w:rsidRDefault="000235E2" w:rsidP="00E66AF1">
      <w:pPr>
        <w:spacing w:after="200"/>
      </w:pPr>
    </w:p>
    <w:p w14:paraId="7DEA5FDA" w14:textId="77777777" w:rsidR="000235E2" w:rsidRDefault="000235E2" w:rsidP="00E66AF1">
      <w:pPr>
        <w:spacing w:after="200"/>
      </w:pPr>
    </w:p>
    <w:p w14:paraId="0642E791" w14:textId="77777777" w:rsidR="000235E2" w:rsidRDefault="000235E2" w:rsidP="00E66AF1">
      <w:pPr>
        <w:spacing w:after="200"/>
      </w:pPr>
    </w:p>
    <w:p w14:paraId="3B6B19CC" w14:textId="77777777" w:rsidR="000235E2" w:rsidRDefault="000235E2" w:rsidP="00E66AF1">
      <w:pPr>
        <w:spacing w:after="200"/>
      </w:pPr>
    </w:p>
    <w:p w14:paraId="4A3CA945" w14:textId="77777777" w:rsidR="000235E2" w:rsidRDefault="000235E2" w:rsidP="00E66AF1">
      <w:pPr>
        <w:spacing w:after="200"/>
      </w:pPr>
    </w:p>
    <w:p w14:paraId="0D6F5377" w14:textId="77777777" w:rsidR="000235E2" w:rsidRDefault="000235E2" w:rsidP="00E66AF1">
      <w:pPr>
        <w:spacing w:after="200"/>
      </w:pPr>
    </w:p>
    <w:p w14:paraId="279FDE9C" w14:textId="77777777" w:rsidR="000235E2" w:rsidRDefault="000235E2" w:rsidP="00E66AF1">
      <w:pPr>
        <w:spacing w:after="200"/>
      </w:pPr>
    </w:p>
    <w:p w14:paraId="344D780F" w14:textId="77777777" w:rsidR="000C4AF2" w:rsidRDefault="000C4AF2" w:rsidP="00E66AF1">
      <w:pPr>
        <w:spacing w:after="200"/>
      </w:pPr>
    </w:p>
    <w:p w14:paraId="735707DC" w14:textId="77777777" w:rsidR="000C4AF2" w:rsidRDefault="000C4AF2" w:rsidP="00E66AF1">
      <w:pPr>
        <w:spacing w:after="200"/>
      </w:pPr>
    </w:p>
    <w:p w14:paraId="54C9A32B" w14:textId="77777777" w:rsidR="000C4AF2" w:rsidRDefault="000C4AF2" w:rsidP="00E66AF1">
      <w:pPr>
        <w:spacing w:after="200"/>
      </w:pPr>
    </w:p>
    <w:p w14:paraId="5CE4A3C7" w14:textId="77777777" w:rsidR="000C4AF2" w:rsidRDefault="000C4AF2" w:rsidP="00E66AF1">
      <w:pPr>
        <w:spacing w:after="200"/>
      </w:pPr>
    </w:p>
    <w:p w14:paraId="286E1B98" w14:textId="77777777" w:rsidR="000C4AF2" w:rsidRDefault="000C4AF2" w:rsidP="00E66AF1">
      <w:pPr>
        <w:spacing w:after="200"/>
      </w:pPr>
    </w:p>
    <w:p w14:paraId="6B4663C7" w14:textId="10D387A6" w:rsidR="000C4AF2" w:rsidRDefault="000C4AF2" w:rsidP="000C4AF2">
      <w:pPr>
        <w:pStyle w:val="Prrafodelista"/>
        <w:numPr>
          <w:ilvl w:val="0"/>
          <w:numId w:val="9"/>
        </w:numPr>
        <w:spacing w:after="200"/>
      </w:pPr>
      <w:r>
        <w:lastRenderedPageBreak/>
        <w:t>CÓDIGO, “VISTA DETALLE”, Autor</w:t>
      </w:r>
      <w:r w:rsidR="009C72AC">
        <w:t xml:space="preserve"> y descripción</w:t>
      </w:r>
    </w:p>
    <w:p w14:paraId="18744244" w14:textId="0F49F502" w:rsidR="000235E2" w:rsidRDefault="009C72AC" w:rsidP="00E66AF1">
      <w:pPr>
        <w:spacing w:after="200"/>
      </w:pPr>
      <w:r w:rsidRPr="009C72AC">
        <w:rPr>
          <w:noProof/>
        </w:rPr>
        <w:drawing>
          <wp:inline distT="0" distB="0" distL="0" distR="0" wp14:anchorId="23490194" wp14:editId="6813633E">
            <wp:extent cx="6371590" cy="4637405"/>
            <wp:effectExtent l="0" t="0" r="0" b="0"/>
            <wp:docPr id="6072720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72044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4ACC" w14:textId="5259E7A9" w:rsidR="000235E2" w:rsidRDefault="000235E2" w:rsidP="00E66AF1">
      <w:pPr>
        <w:spacing w:after="200"/>
      </w:pPr>
    </w:p>
    <w:p w14:paraId="1E3ED596" w14:textId="77777777" w:rsidR="000C4AF2" w:rsidRDefault="000C4AF2" w:rsidP="00E66AF1">
      <w:pPr>
        <w:spacing w:after="200"/>
      </w:pPr>
    </w:p>
    <w:p w14:paraId="12D58336" w14:textId="77777777" w:rsidR="000C4AF2" w:rsidRDefault="000C4AF2" w:rsidP="00E66AF1">
      <w:pPr>
        <w:spacing w:after="200"/>
      </w:pPr>
    </w:p>
    <w:p w14:paraId="2F886AFD" w14:textId="77777777" w:rsidR="000C4AF2" w:rsidRDefault="000C4AF2" w:rsidP="00E66AF1">
      <w:pPr>
        <w:spacing w:after="200"/>
      </w:pPr>
    </w:p>
    <w:p w14:paraId="251873B1" w14:textId="77777777" w:rsidR="009C72AC" w:rsidRDefault="009C72AC" w:rsidP="00E66AF1">
      <w:pPr>
        <w:spacing w:after="200"/>
      </w:pPr>
    </w:p>
    <w:p w14:paraId="2A62D80C" w14:textId="77777777" w:rsidR="009C72AC" w:rsidRDefault="009C72AC" w:rsidP="00E66AF1">
      <w:pPr>
        <w:spacing w:after="200"/>
      </w:pPr>
    </w:p>
    <w:p w14:paraId="0446C5E7" w14:textId="77777777" w:rsidR="009C72AC" w:rsidRDefault="009C72AC" w:rsidP="00E66AF1">
      <w:pPr>
        <w:spacing w:after="200"/>
      </w:pPr>
    </w:p>
    <w:p w14:paraId="17962B64" w14:textId="77777777" w:rsidR="009C72AC" w:rsidRDefault="009C72AC" w:rsidP="00E66AF1">
      <w:pPr>
        <w:spacing w:after="200"/>
      </w:pPr>
    </w:p>
    <w:p w14:paraId="0AD4C43D" w14:textId="77777777" w:rsidR="009C72AC" w:rsidRDefault="009C72AC" w:rsidP="00E66AF1">
      <w:pPr>
        <w:spacing w:after="200"/>
      </w:pPr>
    </w:p>
    <w:p w14:paraId="78B64EDA" w14:textId="77777777" w:rsidR="00096099" w:rsidRDefault="00096099" w:rsidP="00E66AF1">
      <w:pPr>
        <w:spacing w:after="200"/>
      </w:pPr>
    </w:p>
    <w:p w14:paraId="6917136C" w14:textId="6F6B6D4D" w:rsidR="00A538F4" w:rsidRDefault="00FF3D23" w:rsidP="00FF3D23">
      <w:pPr>
        <w:pStyle w:val="Prrafodelista"/>
        <w:numPr>
          <w:ilvl w:val="0"/>
          <w:numId w:val="9"/>
        </w:numPr>
        <w:spacing w:after="200"/>
      </w:pPr>
      <w:r>
        <w:lastRenderedPageBreak/>
        <w:t>PERFIL DE USUARIO</w:t>
      </w:r>
      <w:r w:rsidR="00065D63">
        <w:t xml:space="preserve"> VISITANTE</w:t>
      </w:r>
    </w:p>
    <w:p w14:paraId="256B3424" w14:textId="3A64FBAB" w:rsidR="00AC1D45" w:rsidRDefault="00FF3D23" w:rsidP="000235E2">
      <w:pPr>
        <w:pStyle w:val="Prrafodelista"/>
        <w:numPr>
          <w:ilvl w:val="0"/>
          <w:numId w:val="11"/>
        </w:numPr>
        <w:spacing w:after="20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F20DABC" wp14:editId="0C13C154">
            <wp:simplePos x="0" y="0"/>
            <wp:positionH relativeFrom="page">
              <wp:posOffset>755650</wp:posOffset>
            </wp:positionH>
            <wp:positionV relativeFrom="paragraph">
              <wp:posOffset>10576</wp:posOffset>
            </wp:positionV>
            <wp:extent cx="3184525" cy="6948170"/>
            <wp:effectExtent l="0" t="0" r="0" b="5080"/>
            <wp:wrapSquare wrapText="bothSides"/>
            <wp:docPr id="1671493278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93278" name="Imagen 5" descr="Interfaz de usuario gráfica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5E2">
        <w:t>En el primer punto, tenemos el sistema de “seguidores”, “siguiendo” y “recetas”.</w:t>
      </w:r>
    </w:p>
    <w:p w14:paraId="1D4A94D6" w14:textId="77777777" w:rsidR="000235E2" w:rsidRDefault="000235E2" w:rsidP="000235E2">
      <w:pPr>
        <w:pStyle w:val="Prrafodelista"/>
        <w:spacing w:after="200"/>
        <w:ind w:left="1440"/>
      </w:pPr>
    </w:p>
    <w:p w14:paraId="57799C9A" w14:textId="7BBFA1FD" w:rsidR="00675BBA" w:rsidRDefault="000235E2" w:rsidP="00675BBA">
      <w:pPr>
        <w:pStyle w:val="Prrafodelista"/>
        <w:numPr>
          <w:ilvl w:val="0"/>
          <w:numId w:val="11"/>
        </w:numPr>
        <w:spacing w:after="200"/>
      </w:pPr>
      <w:r>
        <w:t xml:space="preserve">Tenemos el </w:t>
      </w:r>
      <w:r w:rsidR="003A65A4">
        <w:t>botón</w:t>
      </w:r>
      <w:r>
        <w:t xml:space="preserve"> “Seguir” al usuario, en caso de que cumpla con los requisitos del usuario para seguirlo, como </w:t>
      </w:r>
      <w:r w:rsidR="003A65A4">
        <w:t>alergias</w:t>
      </w:r>
      <w:r>
        <w:t>, gustos, amigos, etc.</w:t>
      </w:r>
    </w:p>
    <w:p w14:paraId="34EF32B8" w14:textId="77777777" w:rsidR="00675BBA" w:rsidRDefault="00675BBA" w:rsidP="00675BBA">
      <w:pPr>
        <w:pStyle w:val="Prrafodelista"/>
        <w:spacing w:after="200"/>
        <w:ind w:left="1440"/>
      </w:pPr>
    </w:p>
    <w:p w14:paraId="099DBF39" w14:textId="7B5D739E" w:rsidR="000235E2" w:rsidRDefault="006B36B7" w:rsidP="000235E2">
      <w:pPr>
        <w:pStyle w:val="Prrafodelista"/>
        <w:numPr>
          <w:ilvl w:val="0"/>
          <w:numId w:val="11"/>
        </w:numPr>
        <w:spacing w:after="200"/>
      </w:pPr>
      <w:r>
        <w:t>Sistema de gamificación en base a la cantidad de recetas que sube el usuario, entre más recetas suba, “mejor” es el banner que tenga en su propiedad.</w:t>
      </w:r>
    </w:p>
    <w:p w14:paraId="44039154" w14:textId="77777777" w:rsidR="006B36B7" w:rsidRDefault="006B36B7" w:rsidP="006B36B7">
      <w:pPr>
        <w:pStyle w:val="Prrafodelista"/>
      </w:pPr>
    </w:p>
    <w:p w14:paraId="1142A012" w14:textId="4A7F793C" w:rsidR="006B36B7" w:rsidRDefault="006B36B7" w:rsidP="000235E2">
      <w:pPr>
        <w:pStyle w:val="Prrafodelista"/>
        <w:numPr>
          <w:ilvl w:val="0"/>
          <w:numId w:val="11"/>
        </w:numPr>
        <w:spacing w:after="200"/>
      </w:pPr>
      <w:r>
        <w:t xml:space="preserve">Vista de las recetas totales que el usuario tiene subidas de manera </w:t>
      </w:r>
      <w:r w:rsidR="003A65A4">
        <w:t>pública</w:t>
      </w:r>
      <w:r>
        <w:t xml:space="preserve">. </w:t>
      </w:r>
    </w:p>
    <w:p w14:paraId="1EC2E994" w14:textId="77777777" w:rsidR="006B36B7" w:rsidRDefault="006B36B7" w:rsidP="006B36B7">
      <w:pPr>
        <w:pStyle w:val="Prrafodelista"/>
      </w:pPr>
    </w:p>
    <w:p w14:paraId="103D67C7" w14:textId="7FADE2A9" w:rsidR="006B36B7" w:rsidRDefault="006B36B7" w:rsidP="000235E2">
      <w:pPr>
        <w:pStyle w:val="Prrafodelista"/>
        <w:numPr>
          <w:ilvl w:val="0"/>
          <w:numId w:val="11"/>
        </w:numPr>
        <w:spacing w:after="200"/>
      </w:pPr>
      <w:r>
        <w:t xml:space="preserve">El </w:t>
      </w:r>
      <w:r w:rsidR="003A65A4">
        <w:t>botón</w:t>
      </w:r>
      <w:r>
        <w:t xml:space="preserve"> “Acerca de”, contiene información del usuario, como su nombre completo, y desde que fecha </w:t>
      </w:r>
      <w:r w:rsidR="003A65A4">
        <w:t>está</w:t>
      </w:r>
      <w:r>
        <w:t xml:space="preserve"> usando la aplicación.</w:t>
      </w:r>
    </w:p>
    <w:p w14:paraId="7888E38F" w14:textId="27E874D4" w:rsidR="00AC1D45" w:rsidRDefault="00AC1D45" w:rsidP="00E66AF1">
      <w:pPr>
        <w:spacing w:after="200"/>
      </w:pPr>
    </w:p>
    <w:p w14:paraId="1FA14175" w14:textId="105D08C9" w:rsidR="00AC1D45" w:rsidRDefault="00AC1D45" w:rsidP="00E66AF1">
      <w:pPr>
        <w:spacing w:after="200"/>
      </w:pPr>
    </w:p>
    <w:p w14:paraId="7BCF79D4" w14:textId="77777777" w:rsidR="009C72AC" w:rsidRDefault="009C72AC" w:rsidP="00E66AF1">
      <w:pPr>
        <w:spacing w:after="200"/>
      </w:pPr>
    </w:p>
    <w:p w14:paraId="4A5E763E" w14:textId="77777777" w:rsidR="009C72AC" w:rsidRDefault="009C72AC" w:rsidP="00E66AF1">
      <w:pPr>
        <w:spacing w:after="200"/>
      </w:pPr>
    </w:p>
    <w:p w14:paraId="68C34490" w14:textId="77777777" w:rsidR="009C72AC" w:rsidRDefault="009C72AC" w:rsidP="00E66AF1">
      <w:pPr>
        <w:spacing w:after="200"/>
      </w:pPr>
    </w:p>
    <w:p w14:paraId="3F07634E" w14:textId="77777777" w:rsidR="009C72AC" w:rsidRDefault="009C72AC" w:rsidP="00E66AF1">
      <w:pPr>
        <w:spacing w:after="200"/>
      </w:pPr>
    </w:p>
    <w:p w14:paraId="6793B38A" w14:textId="77777777" w:rsidR="009C72AC" w:rsidRDefault="009C72AC" w:rsidP="00E66AF1">
      <w:pPr>
        <w:spacing w:after="200"/>
      </w:pPr>
    </w:p>
    <w:p w14:paraId="6048A16C" w14:textId="77777777" w:rsidR="009C72AC" w:rsidRDefault="009C72AC" w:rsidP="00E66AF1">
      <w:pPr>
        <w:spacing w:after="200"/>
      </w:pPr>
    </w:p>
    <w:p w14:paraId="48381B9C" w14:textId="705EF106" w:rsidR="009C72AC" w:rsidRDefault="009C72AC" w:rsidP="009C72AC">
      <w:pPr>
        <w:pStyle w:val="Prrafodelista"/>
        <w:numPr>
          <w:ilvl w:val="0"/>
          <w:numId w:val="9"/>
        </w:numPr>
        <w:spacing w:after="200"/>
      </w:pPr>
      <w:r w:rsidRPr="009C72AC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C316872" wp14:editId="0C59E500">
            <wp:simplePos x="0" y="0"/>
            <wp:positionH relativeFrom="margin">
              <wp:align>left</wp:align>
            </wp:positionH>
            <wp:positionV relativeFrom="paragraph">
              <wp:posOffset>553785</wp:posOffset>
            </wp:positionV>
            <wp:extent cx="6457315" cy="4303395"/>
            <wp:effectExtent l="0" t="0" r="635" b="1905"/>
            <wp:wrapSquare wrapText="bothSides"/>
            <wp:docPr id="734132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32718" name="Imagen 1" descr="Text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“VISTA PERFIL VISITANTE”, seguidores</w:t>
      </w:r>
    </w:p>
    <w:p w14:paraId="5E7F7F7A" w14:textId="77777777" w:rsidR="009C72AC" w:rsidRDefault="009C72AC" w:rsidP="00E66AF1">
      <w:pPr>
        <w:spacing w:after="200"/>
      </w:pPr>
    </w:p>
    <w:p w14:paraId="2E49FD8E" w14:textId="6E800089" w:rsidR="000235E2" w:rsidRDefault="000235E2" w:rsidP="00E66AF1">
      <w:pPr>
        <w:spacing w:after="200"/>
      </w:pPr>
    </w:p>
    <w:p w14:paraId="2CA464FF" w14:textId="77777777" w:rsidR="006B36B7" w:rsidRDefault="006B36B7" w:rsidP="00E66AF1">
      <w:pPr>
        <w:spacing w:after="200"/>
      </w:pPr>
    </w:p>
    <w:p w14:paraId="78A27222" w14:textId="77777777" w:rsidR="009C72AC" w:rsidRDefault="009C72AC" w:rsidP="00E66AF1">
      <w:pPr>
        <w:spacing w:after="200"/>
      </w:pPr>
    </w:p>
    <w:p w14:paraId="50347EC9" w14:textId="77777777" w:rsidR="009C72AC" w:rsidRDefault="009C72AC" w:rsidP="00E66AF1">
      <w:pPr>
        <w:spacing w:after="200"/>
      </w:pPr>
    </w:p>
    <w:p w14:paraId="3BC35C42" w14:textId="77777777" w:rsidR="009C72AC" w:rsidRDefault="009C72AC" w:rsidP="00E66AF1">
      <w:pPr>
        <w:spacing w:after="200"/>
      </w:pPr>
    </w:p>
    <w:p w14:paraId="1FB4BE14" w14:textId="77777777" w:rsidR="009C72AC" w:rsidRDefault="009C72AC" w:rsidP="00E66AF1">
      <w:pPr>
        <w:spacing w:after="200"/>
      </w:pPr>
    </w:p>
    <w:p w14:paraId="5E71E06C" w14:textId="77777777" w:rsidR="009C72AC" w:rsidRDefault="009C72AC" w:rsidP="00E66AF1">
      <w:pPr>
        <w:spacing w:after="200"/>
      </w:pPr>
    </w:p>
    <w:p w14:paraId="20BD2CEB" w14:textId="77777777" w:rsidR="009C72AC" w:rsidRDefault="009C72AC" w:rsidP="00E66AF1">
      <w:pPr>
        <w:spacing w:after="200"/>
      </w:pPr>
    </w:p>
    <w:p w14:paraId="4B7A1750" w14:textId="77777777" w:rsidR="009C72AC" w:rsidRDefault="009C72AC" w:rsidP="00E66AF1">
      <w:pPr>
        <w:spacing w:after="200"/>
      </w:pPr>
    </w:p>
    <w:p w14:paraId="1526AE32" w14:textId="77777777" w:rsidR="006B36B7" w:rsidRDefault="006B36B7" w:rsidP="00E66AF1">
      <w:pPr>
        <w:spacing w:after="200"/>
      </w:pPr>
    </w:p>
    <w:p w14:paraId="70D17F7E" w14:textId="704E8604" w:rsidR="006B36B7" w:rsidRDefault="009C72AC" w:rsidP="009C72AC">
      <w:pPr>
        <w:pStyle w:val="Prrafodelista"/>
        <w:numPr>
          <w:ilvl w:val="0"/>
          <w:numId w:val="9"/>
        </w:numPr>
        <w:spacing w:after="200"/>
      </w:pPr>
      <w:r w:rsidRPr="009C72AC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0758AEF" wp14:editId="27FEE9C6">
            <wp:simplePos x="0" y="0"/>
            <wp:positionH relativeFrom="margin">
              <wp:align>left</wp:align>
            </wp:positionH>
            <wp:positionV relativeFrom="paragraph">
              <wp:posOffset>412378</wp:posOffset>
            </wp:positionV>
            <wp:extent cx="6468247" cy="5628290"/>
            <wp:effectExtent l="0" t="0" r="8890" b="0"/>
            <wp:wrapSquare wrapText="bothSides"/>
            <wp:docPr id="21390664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66409" name="Imagen 1" descr="Texto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247" cy="56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“VISTA PERFIL VISITANTE”, segmento recetas.</w:t>
      </w:r>
    </w:p>
    <w:p w14:paraId="624B3087" w14:textId="442F25A8" w:rsidR="009C72AC" w:rsidRDefault="009C72AC" w:rsidP="009C72AC">
      <w:pPr>
        <w:pStyle w:val="Prrafodelista"/>
        <w:spacing w:after="200"/>
      </w:pPr>
    </w:p>
    <w:p w14:paraId="2E7E7E66" w14:textId="7C9EB9E5" w:rsidR="006B36B7" w:rsidRDefault="006B36B7" w:rsidP="00E66AF1">
      <w:pPr>
        <w:spacing w:after="200"/>
      </w:pPr>
    </w:p>
    <w:p w14:paraId="2E05E636" w14:textId="77777777" w:rsidR="009C72AC" w:rsidRDefault="009C72AC" w:rsidP="00E66AF1">
      <w:pPr>
        <w:spacing w:after="200"/>
      </w:pPr>
    </w:p>
    <w:p w14:paraId="5B5D2F5C" w14:textId="77777777" w:rsidR="009C72AC" w:rsidRDefault="009C72AC" w:rsidP="00E66AF1">
      <w:pPr>
        <w:spacing w:after="200"/>
      </w:pPr>
    </w:p>
    <w:p w14:paraId="00490039" w14:textId="77777777" w:rsidR="009C72AC" w:rsidRDefault="009C72AC" w:rsidP="00E66AF1">
      <w:pPr>
        <w:spacing w:after="200"/>
      </w:pPr>
    </w:p>
    <w:p w14:paraId="3825192E" w14:textId="77777777" w:rsidR="009C72AC" w:rsidRDefault="009C72AC" w:rsidP="00E66AF1">
      <w:pPr>
        <w:spacing w:after="200"/>
      </w:pPr>
    </w:p>
    <w:p w14:paraId="7BB8E4AD" w14:textId="77777777" w:rsidR="009C72AC" w:rsidRDefault="009C72AC" w:rsidP="00E66AF1">
      <w:pPr>
        <w:spacing w:after="200"/>
      </w:pPr>
    </w:p>
    <w:p w14:paraId="00CBADCC" w14:textId="77777777" w:rsidR="009C72AC" w:rsidRDefault="009C72AC" w:rsidP="00E66AF1">
      <w:pPr>
        <w:spacing w:after="200"/>
      </w:pPr>
    </w:p>
    <w:p w14:paraId="776CB5C9" w14:textId="4C849D3E" w:rsidR="009C72AC" w:rsidRDefault="00A869DB" w:rsidP="009C72AC">
      <w:pPr>
        <w:pStyle w:val="Prrafodelista"/>
        <w:numPr>
          <w:ilvl w:val="0"/>
          <w:numId w:val="9"/>
        </w:numPr>
        <w:spacing w:after="200"/>
      </w:pPr>
      <w:r w:rsidRPr="00A869DB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8494486" wp14:editId="57C605E9">
            <wp:simplePos x="0" y="0"/>
            <wp:positionH relativeFrom="column">
              <wp:posOffset>-325120</wp:posOffset>
            </wp:positionH>
            <wp:positionV relativeFrom="paragraph">
              <wp:posOffset>459411</wp:posOffset>
            </wp:positionV>
            <wp:extent cx="6993209" cy="5486400"/>
            <wp:effectExtent l="0" t="0" r="0" b="0"/>
            <wp:wrapSquare wrapText="bothSides"/>
            <wp:docPr id="11520908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0810" name="Imagen 1" descr="Texto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209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“VISTA PERFIL VISITANTE, segmento acerca de.</w:t>
      </w:r>
    </w:p>
    <w:p w14:paraId="31FE3A86" w14:textId="5DA63679" w:rsidR="009C72AC" w:rsidRDefault="009C72AC" w:rsidP="00E66AF1">
      <w:pPr>
        <w:spacing w:after="200"/>
      </w:pPr>
    </w:p>
    <w:p w14:paraId="0CA5B05C" w14:textId="77777777" w:rsidR="009C72AC" w:rsidRDefault="009C72AC" w:rsidP="00E66AF1">
      <w:pPr>
        <w:spacing w:after="200"/>
      </w:pPr>
    </w:p>
    <w:p w14:paraId="742F05DD" w14:textId="77777777" w:rsidR="009C72AC" w:rsidRDefault="009C72AC" w:rsidP="00E66AF1">
      <w:pPr>
        <w:spacing w:after="200"/>
      </w:pPr>
    </w:p>
    <w:p w14:paraId="7A2D6B67" w14:textId="77777777" w:rsidR="009C72AC" w:rsidRDefault="009C72AC" w:rsidP="00E66AF1">
      <w:pPr>
        <w:spacing w:after="200"/>
      </w:pPr>
    </w:p>
    <w:p w14:paraId="77759D43" w14:textId="77777777" w:rsidR="009C72AC" w:rsidRDefault="009C72AC" w:rsidP="00E66AF1">
      <w:pPr>
        <w:spacing w:after="200"/>
      </w:pPr>
    </w:p>
    <w:p w14:paraId="1FCABE01" w14:textId="77777777" w:rsidR="009C72AC" w:rsidRDefault="009C72AC" w:rsidP="00E66AF1">
      <w:pPr>
        <w:spacing w:after="200"/>
      </w:pPr>
    </w:p>
    <w:p w14:paraId="3EB97ECF" w14:textId="77777777" w:rsidR="009C72AC" w:rsidRDefault="009C72AC" w:rsidP="00E66AF1">
      <w:pPr>
        <w:spacing w:after="200"/>
      </w:pPr>
    </w:p>
    <w:p w14:paraId="4BF9E7E2" w14:textId="77777777" w:rsidR="009C72AC" w:rsidRDefault="009C72AC" w:rsidP="00E66AF1">
      <w:pPr>
        <w:spacing w:after="200"/>
      </w:pPr>
    </w:p>
    <w:p w14:paraId="0446B359" w14:textId="38C7D344" w:rsidR="006B36B7" w:rsidRDefault="00FF3D23" w:rsidP="00FF3D23">
      <w:pPr>
        <w:pStyle w:val="Prrafodelista"/>
        <w:numPr>
          <w:ilvl w:val="0"/>
          <w:numId w:val="12"/>
        </w:numPr>
        <w:spacing w:after="200"/>
      </w:pPr>
      <w:r>
        <w:lastRenderedPageBreak/>
        <w:t>VISTA “MIS FAVORITOS”</w:t>
      </w:r>
    </w:p>
    <w:p w14:paraId="1C0AA099" w14:textId="4DB76FDF" w:rsidR="00FF3D23" w:rsidRDefault="00FF3D23" w:rsidP="00FF3D23">
      <w:pPr>
        <w:pStyle w:val="Prrafodelista"/>
        <w:numPr>
          <w:ilvl w:val="0"/>
          <w:numId w:val="12"/>
        </w:numPr>
        <w:spacing w:after="20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81EEEC9" wp14:editId="146A379D">
            <wp:simplePos x="0" y="0"/>
            <wp:positionH relativeFrom="column">
              <wp:posOffset>129562</wp:posOffset>
            </wp:positionH>
            <wp:positionV relativeFrom="paragraph">
              <wp:posOffset>58091</wp:posOffset>
            </wp:positionV>
            <wp:extent cx="3199765" cy="6951980"/>
            <wp:effectExtent l="0" t="0" r="635" b="1270"/>
            <wp:wrapSquare wrapText="bothSides"/>
            <wp:docPr id="36900545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5456" name="Imagen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este punto, nav</w:t>
      </w:r>
      <w:r w:rsidR="006E55A5">
        <w:t>e</w:t>
      </w:r>
      <w:r>
        <w:t xml:space="preserve">gamos </w:t>
      </w:r>
      <w:r w:rsidR="006E55A5">
        <w:t>a la sección de “Favoritos”, que tiene como finalidad el guardar las recetas que más le gusten al usuario.</w:t>
      </w:r>
      <w:r w:rsidR="006E55A5">
        <w:tab/>
      </w:r>
    </w:p>
    <w:p w14:paraId="16E207E8" w14:textId="77777777" w:rsidR="006E55A5" w:rsidRDefault="006E55A5" w:rsidP="006E55A5">
      <w:pPr>
        <w:pStyle w:val="Prrafodelista"/>
        <w:spacing w:after="200"/>
      </w:pPr>
    </w:p>
    <w:p w14:paraId="1C9FF146" w14:textId="6E9602EE" w:rsidR="006E55A5" w:rsidRDefault="006E55A5" w:rsidP="006E55A5">
      <w:pPr>
        <w:pStyle w:val="Prrafodelista"/>
        <w:numPr>
          <w:ilvl w:val="1"/>
          <w:numId w:val="12"/>
        </w:numPr>
        <w:spacing w:after="200"/>
      </w:pPr>
      <w:r>
        <w:t>Datos de la lista de favoritos, guardando cantidad de recetas guardadas, la suma de minutos totales de las recetas guardadas, y la dificultad en promedio de las recetas que el usuario tiene guardada.</w:t>
      </w:r>
    </w:p>
    <w:p w14:paraId="6B7D8DFE" w14:textId="77777777" w:rsidR="006E55A5" w:rsidRDefault="006E55A5" w:rsidP="006E55A5">
      <w:pPr>
        <w:pStyle w:val="Prrafodelista"/>
        <w:spacing w:after="200"/>
        <w:ind w:left="1440"/>
      </w:pPr>
    </w:p>
    <w:p w14:paraId="10253A90" w14:textId="6629D3AC" w:rsidR="006E55A5" w:rsidRDefault="006E55A5" w:rsidP="006E55A5">
      <w:pPr>
        <w:pStyle w:val="Prrafodelista"/>
        <w:numPr>
          <w:ilvl w:val="1"/>
          <w:numId w:val="12"/>
        </w:numPr>
        <w:spacing w:after="200"/>
      </w:pPr>
      <w:r>
        <w:t xml:space="preserve">Lista de recetas guardadas, en el punto N°2, que si se </w:t>
      </w:r>
      <w:r w:rsidR="003A65A4">
        <w:t>clickea</w:t>
      </w:r>
      <w:r>
        <w:t>, redireccionan al usuario a la receta como tal.</w:t>
      </w:r>
    </w:p>
    <w:p w14:paraId="5615748D" w14:textId="77777777" w:rsidR="006E55A5" w:rsidRDefault="006E55A5" w:rsidP="006E55A5">
      <w:pPr>
        <w:pStyle w:val="Prrafodelista"/>
        <w:spacing w:after="200"/>
        <w:ind w:left="1440"/>
      </w:pPr>
    </w:p>
    <w:p w14:paraId="19EC8BD0" w14:textId="3A3C98C8" w:rsidR="006E55A5" w:rsidRDefault="006E55A5" w:rsidP="006E55A5">
      <w:pPr>
        <w:pStyle w:val="Prrafodelista"/>
        <w:numPr>
          <w:ilvl w:val="1"/>
          <w:numId w:val="12"/>
        </w:numPr>
        <w:spacing w:after="200"/>
      </w:pPr>
      <w:r>
        <w:t xml:space="preserve">El </w:t>
      </w:r>
      <w:r w:rsidR="003A65A4">
        <w:t>símbolo</w:t>
      </w:r>
      <w:r>
        <w:t xml:space="preserve"> “+”, marcado con el N°3, lleva al usuario a la vista “Explorar”, nuevamente para agregar recetas</w:t>
      </w:r>
      <w:r w:rsidR="00185888">
        <w:t>.</w:t>
      </w:r>
    </w:p>
    <w:p w14:paraId="5B85DD8C" w14:textId="77777777" w:rsidR="00185888" w:rsidRDefault="00185888" w:rsidP="00185888">
      <w:pPr>
        <w:pStyle w:val="Prrafodelista"/>
      </w:pPr>
    </w:p>
    <w:p w14:paraId="50E425AA" w14:textId="5701C38B" w:rsidR="00185888" w:rsidRDefault="00185888" w:rsidP="006E55A5">
      <w:pPr>
        <w:pStyle w:val="Prrafodelista"/>
        <w:numPr>
          <w:ilvl w:val="1"/>
          <w:numId w:val="12"/>
        </w:numPr>
        <w:spacing w:after="200"/>
      </w:pPr>
      <w:r>
        <w:t xml:space="preserve">Y como </w:t>
      </w:r>
      <w:r w:rsidR="003A65A4">
        <w:t>último</w:t>
      </w:r>
      <w:r>
        <w:t xml:space="preserve"> punto, la barra </w:t>
      </w:r>
      <w:r w:rsidR="003A65A4">
        <w:t>navegadora marca</w:t>
      </w:r>
      <w:r>
        <w:t xml:space="preserve"> “Favoritos”, que es donde se encuentra esta vista.</w:t>
      </w:r>
    </w:p>
    <w:p w14:paraId="096598D7" w14:textId="77777777" w:rsidR="00AC72DF" w:rsidRDefault="00AC72DF" w:rsidP="00AC72DF">
      <w:pPr>
        <w:pStyle w:val="Prrafodelista"/>
      </w:pPr>
    </w:p>
    <w:p w14:paraId="69D22656" w14:textId="30051305" w:rsidR="006E55A5" w:rsidRDefault="006E55A5" w:rsidP="006E55A5">
      <w:pPr>
        <w:pStyle w:val="Prrafodelista"/>
        <w:spacing w:after="200"/>
        <w:ind w:left="1440"/>
      </w:pPr>
    </w:p>
    <w:p w14:paraId="6964A09B" w14:textId="77777777" w:rsidR="006B36B7" w:rsidRDefault="006B36B7" w:rsidP="00E66AF1">
      <w:pPr>
        <w:spacing w:after="200"/>
      </w:pPr>
    </w:p>
    <w:p w14:paraId="048AD0BA" w14:textId="77777777" w:rsidR="006B36B7" w:rsidRDefault="006B36B7" w:rsidP="00E66AF1">
      <w:pPr>
        <w:spacing w:after="200"/>
      </w:pPr>
    </w:p>
    <w:p w14:paraId="3D8CB99D" w14:textId="77777777" w:rsidR="006B36B7" w:rsidRDefault="006B36B7" w:rsidP="00E66AF1">
      <w:pPr>
        <w:spacing w:after="200"/>
      </w:pPr>
    </w:p>
    <w:p w14:paraId="761227DE" w14:textId="77777777" w:rsidR="00A869DB" w:rsidRDefault="00A869DB" w:rsidP="00E66AF1">
      <w:pPr>
        <w:spacing w:after="200"/>
      </w:pPr>
    </w:p>
    <w:p w14:paraId="0AEC694B" w14:textId="77777777" w:rsidR="00A869DB" w:rsidRDefault="00A869DB" w:rsidP="00E66AF1">
      <w:pPr>
        <w:spacing w:after="200"/>
      </w:pPr>
    </w:p>
    <w:p w14:paraId="75E8BD01" w14:textId="77777777" w:rsidR="00A869DB" w:rsidRDefault="00A869DB" w:rsidP="00E66AF1">
      <w:pPr>
        <w:spacing w:after="200"/>
      </w:pPr>
    </w:p>
    <w:p w14:paraId="4AB93788" w14:textId="3862FD5C" w:rsidR="00A869DB" w:rsidRDefault="00A869DB" w:rsidP="00A869DB">
      <w:pPr>
        <w:pStyle w:val="Prrafodelista"/>
        <w:numPr>
          <w:ilvl w:val="0"/>
          <w:numId w:val="32"/>
        </w:numPr>
        <w:spacing w:after="200"/>
      </w:pPr>
      <w:r w:rsidRPr="00A869DB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447225F" wp14:editId="73EDF535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6951980" cy="4565015"/>
            <wp:effectExtent l="0" t="0" r="1270" b="6985"/>
            <wp:wrapSquare wrapText="bothSides"/>
            <wp:docPr id="765354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54045" name="Imagen 1" descr="Texto&#10;&#10;El contenido generado por IA puede ser incorrec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98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vista “MIS FAVORITOS”, estadísticas</w:t>
      </w:r>
    </w:p>
    <w:p w14:paraId="5764DB62" w14:textId="1E0B73B7" w:rsidR="00A869DB" w:rsidRDefault="00A869DB" w:rsidP="00E66AF1">
      <w:pPr>
        <w:spacing w:after="200"/>
      </w:pPr>
    </w:p>
    <w:p w14:paraId="074D0AF2" w14:textId="77777777" w:rsidR="00A869DB" w:rsidRDefault="00A869DB" w:rsidP="00E66AF1">
      <w:pPr>
        <w:spacing w:after="200"/>
      </w:pPr>
    </w:p>
    <w:p w14:paraId="5234E596" w14:textId="77777777" w:rsidR="00A869DB" w:rsidRDefault="00A869DB" w:rsidP="00E66AF1">
      <w:pPr>
        <w:spacing w:after="200"/>
      </w:pPr>
    </w:p>
    <w:p w14:paraId="29C91680" w14:textId="77777777" w:rsidR="00A869DB" w:rsidRDefault="00A869DB" w:rsidP="00E66AF1">
      <w:pPr>
        <w:spacing w:after="200"/>
      </w:pPr>
    </w:p>
    <w:p w14:paraId="61FF2C74" w14:textId="77777777" w:rsidR="00A869DB" w:rsidRDefault="00A869DB" w:rsidP="00E66AF1">
      <w:pPr>
        <w:spacing w:after="200"/>
      </w:pPr>
    </w:p>
    <w:p w14:paraId="1BF61C26" w14:textId="77777777" w:rsidR="00A869DB" w:rsidRDefault="00A869DB" w:rsidP="00E66AF1">
      <w:pPr>
        <w:spacing w:after="200"/>
      </w:pPr>
    </w:p>
    <w:p w14:paraId="3A21A0FF" w14:textId="77777777" w:rsidR="00A869DB" w:rsidRDefault="00A869DB" w:rsidP="00E66AF1">
      <w:pPr>
        <w:spacing w:after="200"/>
      </w:pPr>
    </w:p>
    <w:p w14:paraId="6802D075" w14:textId="77777777" w:rsidR="00A869DB" w:rsidRDefault="00A869DB" w:rsidP="00E66AF1">
      <w:pPr>
        <w:spacing w:after="200"/>
      </w:pPr>
    </w:p>
    <w:p w14:paraId="6785D3D8" w14:textId="77777777" w:rsidR="00A869DB" w:rsidRDefault="00A869DB" w:rsidP="00E66AF1">
      <w:pPr>
        <w:spacing w:after="200"/>
      </w:pPr>
    </w:p>
    <w:p w14:paraId="33F75CA1" w14:textId="77777777" w:rsidR="00A869DB" w:rsidRDefault="00A869DB" w:rsidP="00E66AF1">
      <w:pPr>
        <w:spacing w:after="200"/>
      </w:pPr>
    </w:p>
    <w:p w14:paraId="034C0743" w14:textId="77777777" w:rsidR="00A869DB" w:rsidRDefault="00A869DB" w:rsidP="00E66AF1">
      <w:pPr>
        <w:spacing w:after="200"/>
      </w:pPr>
    </w:p>
    <w:p w14:paraId="4450807A" w14:textId="10BDDCB9" w:rsidR="00A869DB" w:rsidRDefault="00A869DB" w:rsidP="00A869DB">
      <w:pPr>
        <w:pStyle w:val="Prrafodelista"/>
        <w:numPr>
          <w:ilvl w:val="0"/>
          <w:numId w:val="32"/>
        </w:numPr>
        <w:spacing w:after="200"/>
      </w:pPr>
      <w:r w:rsidRPr="00A869DB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593D18C" wp14:editId="48921A11">
            <wp:simplePos x="0" y="0"/>
            <wp:positionH relativeFrom="margin">
              <wp:align>center</wp:align>
            </wp:positionH>
            <wp:positionV relativeFrom="paragraph">
              <wp:posOffset>364621</wp:posOffset>
            </wp:positionV>
            <wp:extent cx="7105015" cy="4902835"/>
            <wp:effectExtent l="0" t="0" r="635" b="0"/>
            <wp:wrapSquare wrapText="bothSides"/>
            <wp:docPr id="6665653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65301" name="Imagen 1" descr="Texto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vista “MIS FAVORITOS”, lista de favoritos</w:t>
      </w:r>
    </w:p>
    <w:p w14:paraId="2825596B" w14:textId="65693908" w:rsidR="00A869DB" w:rsidRDefault="00A869DB" w:rsidP="00E66AF1">
      <w:pPr>
        <w:spacing w:after="200"/>
      </w:pPr>
    </w:p>
    <w:p w14:paraId="3BD882B2" w14:textId="77777777" w:rsidR="00A869DB" w:rsidRDefault="00A869DB" w:rsidP="00E66AF1">
      <w:pPr>
        <w:spacing w:after="200"/>
      </w:pPr>
    </w:p>
    <w:p w14:paraId="2A7FF937" w14:textId="77777777" w:rsidR="00A869DB" w:rsidRDefault="00A869DB" w:rsidP="00E66AF1">
      <w:pPr>
        <w:spacing w:after="200"/>
      </w:pPr>
    </w:p>
    <w:p w14:paraId="3321EAE0" w14:textId="77777777" w:rsidR="00A869DB" w:rsidRDefault="00A869DB" w:rsidP="00E66AF1">
      <w:pPr>
        <w:spacing w:after="200"/>
      </w:pPr>
    </w:p>
    <w:p w14:paraId="249E2400" w14:textId="77777777" w:rsidR="00A869DB" w:rsidRDefault="00A869DB" w:rsidP="00E66AF1">
      <w:pPr>
        <w:spacing w:after="200"/>
      </w:pPr>
    </w:p>
    <w:p w14:paraId="2EBE9CFA" w14:textId="77777777" w:rsidR="00A869DB" w:rsidRDefault="00A869DB" w:rsidP="00E66AF1">
      <w:pPr>
        <w:spacing w:after="200"/>
      </w:pPr>
    </w:p>
    <w:p w14:paraId="4144DD8E" w14:textId="77777777" w:rsidR="00A869DB" w:rsidRDefault="00A869DB" w:rsidP="00E66AF1">
      <w:pPr>
        <w:spacing w:after="200"/>
      </w:pPr>
    </w:p>
    <w:p w14:paraId="6BFE11A5" w14:textId="77777777" w:rsidR="00A869DB" w:rsidRDefault="00A869DB" w:rsidP="00E66AF1">
      <w:pPr>
        <w:spacing w:after="200"/>
      </w:pPr>
    </w:p>
    <w:p w14:paraId="1DF3B5D3" w14:textId="77777777" w:rsidR="006B36B7" w:rsidRDefault="006B36B7" w:rsidP="00E66AF1">
      <w:pPr>
        <w:spacing w:after="200"/>
      </w:pPr>
    </w:p>
    <w:p w14:paraId="7F6CF516" w14:textId="77777777" w:rsidR="006B36B7" w:rsidRDefault="006B36B7" w:rsidP="00E66AF1">
      <w:pPr>
        <w:spacing w:after="200"/>
      </w:pPr>
    </w:p>
    <w:p w14:paraId="3B11C93D" w14:textId="5457E63D" w:rsidR="006B36B7" w:rsidRDefault="00AC72DF" w:rsidP="00AC72DF">
      <w:pPr>
        <w:pStyle w:val="Prrafodelista"/>
        <w:numPr>
          <w:ilvl w:val="0"/>
          <w:numId w:val="13"/>
        </w:numPr>
        <w:spacing w:after="200"/>
      </w:pPr>
      <w:r>
        <w:lastRenderedPageBreak/>
        <w:t>VISTA “CREAR RECETA</w:t>
      </w:r>
      <w:r w:rsidR="002A5AA8">
        <w:t xml:space="preserve"> 1</w:t>
      </w:r>
      <w:r>
        <w:t>”</w:t>
      </w:r>
    </w:p>
    <w:p w14:paraId="3133E5E0" w14:textId="3BDBFE48" w:rsidR="00AC72DF" w:rsidRDefault="00AC72DF" w:rsidP="00AC72DF">
      <w:pPr>
        <w:pStyle w:val="Prrafodelista"/>
        <w:numPr>
          <w:ilvl w:val="0"/>
          <w:numId w:val="13"/>
        </w:numPr>
        <w:spacing w:after="20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3A98724" wp14:editId="1F6769A6">
            <wp:simplePos x="0" y="0"/>
            <wp:positionH relativeFrom="margin">
              <wp:posOffset>268014</wp:posOffset>
            </wp:positionH>
            <wp:positionV relativeFrom="paragraph">
              <wp:posOffset>11539</wp:posOffset>
            </wp:positionV>
            <wp:extent cx="3113917" cy="6700345"/>
            <wp:effectExtent l="0" t="0" r="0" b="5715"/>
            <wp:wrapSquare wrapText="bothSides"/>
            <wp:docPr id="1554183903" name="Imagen 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3903" name="Imagen 7" descr="Captura de pantalla de un celular&#10;&#10;El contenido generado por IA puede ser incorrecto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917" cy="670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esta vista</w:t>
      </w:r>
      <w:r w:rsidR="007F4050">
        <w:t xml:space="preserve"> “crear receta”, </w:t>
      </w:r>
      <w:r w:rsidR="00851FCA">
        <w:t>tenemos dos opciones para crear una nueva receta, de manera manual, rellenando todos los datos o utilizando la IA.</w:t>
      </w:r>
    </w:p>
    <w:p w14:paraId="61BFE75C" w14:textId="145459F2" w:rsidR="00851FCA" w:rsidRDefault="00851FCA" w:rsidP="00851FCA">
      <w:pPr>
        <w:pStyle w:val="Prrafodelista"/>
        <w:numPr>
          <w:ilvl w:val="1"/>
          <w:numId w:val="13"/>
        </w:numPr>
        <w:spacing w:after="200"/>
      </w:pPr>
      <w:r>
        <w:t xml:space="preserve">Primer punto, nos encontramos en el punto de navegación con el </w:t>
      </w:r>
      <w:r w:rsidR="003A65A4">
        <w:t>símbolo</w:t>
      </w:r>
      <w:r>
        <w:t xml:space="preserve"> “+”, para crear recetas.</w:t>
      </w:r>
    </w:p>
    <w:p w14:paraId="2E751B10" w14:textId="77777777" w:rsidR="00851FCA" w:rsidRDefault="00851FCA" w:rsidP="00851FCA">
      <w:pPr>
        <w:pStyle w:val="Prrafodelista"/>
        <w:spacing w:after="200"/>
        <w:ind w:left="1440"/>
      </w:pPr>
    </w:p>
    <w:p w14:paraId="5D798EFA" w14:textId="66304AF6" w:rsidR="00851FCA" w:rsidRDefault="00851FCA" w:rsidP="00851FCA">
      <w:pPr>
        <w:pStyle w:val="Prrafodelista"/>
        <w:numPr>
          <w:ilvl w:val="1"/>
          <w:numId w:val="13"/>
        </w:numPr>
        <w:spacing w:after="200"/>
      </w:pPr>
      <w:r>
        <w:t xml:space="preserve">Esta sección es de consejos y tips, donde los usuarios pueden ver consejos aleatorios, actualmente </w:t>
      </w:r>
      <w:r w:rsidR="003A65A4">
        <w:t>tenemos</w:t>
      </w:r>
      <w:r>
        <w:t xml:space="preserve"> 20 consejos y 20 tips.</w:t>
      </w:r>
    </w:p>
    <w:p w14:paraId="149E8096" w14:textId="77777777" w:rsidR="00851FCA" w:rsidRDefault="00851FCA" w:rsidP="00851FCA">
      <w:pPr>
        <w:pStyle w:val="Prrafodelista"/>
      </w:pPr>
    </w:p>
    <w:p w14:paraId="45BA3C0C" w14:textId="770B2138" w:rsidR="00851FCA" w:rsidRDefault="00851FCA" w:rsidP="00851FCA">
      <w:pPr>
        <w:pStyle w:val="Prrafodelista"/>
        <w:numPr>
          <w:ilvl w:val="1"/>
          <w:numId w:val="13"/>
        </w:numPr>
        <w:spacing w:after="200"/>
      </w:pPr>
      <w:r>
        <w:t xml:space="preserve">Panel generador de recetas por IA, esto agregara formularios y datos a la receta del usuario de manera </w:t>
      </w:r>
      <w:r w:rsidR="003A65A4">
        <w:t>automática</w:t>
      </w:r>
      <w:r>
        <w:t>.</w:t>
      </w:r>
    </w:p>
    <w:p w14:paraId="10A08350" w14:textId="77777777" w:rsidR="00851FCA" w:rsidRDefault="00851FCA" w:rsidP="00851FCA">
      <w:pPr>
        <w:pStyle w:val="Prrafodelista"/>
      </w:pPr>
    </w:p>
    <w:p w14:paraId="70693EF0" w14:textId="7A9190AD" w:rsidR="00851FCA" w:rsidRDefault="00826814" w:rsidP="00851FCA">
      <w:pPr>
        <w:pStyle w:val="Prrafodelista"/>
        <w:numPr>
          <w:ilvl w:val="1"/>
          <w:numId w:val="13"/>
        </w:numPr>
        <w:spacing w:after="200"/>
      </w:pPr>
      <w:r>
        <w:t xml:space="preserve">Formulario correspondiente al </w:t>
      </w:r>
      <w:r w:rsidR="003A65A4">
        <w:t>título</w:t>
      </w:r>
      <w:r>
        <w:t xml:space="preserve"> de la receta, debe estar siempre lleno, ya que la validación </w:t>
      </w:r>
      <w:r w:rsidR="003A65A4">
        <w:t>así</w:t>
      </w:r>
      <w:r>
        <w:t xml:space="preserve"> lo pide.</w:t>
      </w:r>
    </w:p>
    <w:p w14:paraId="2C18B60B" w14:textId="77777777" w:rsidR="00826814" w:rsidRDefault="00826814" w:rsidP="00826814">
      <w:pPr>
        <w:pStyle w:val="Prrafodelista"/>
      </w:pPr>
    </w:p>
    <w:p w14:paraId="1A619187" w14:textId="3EE4D9FF" w:rsidR="00826814" w:rsidRDefault="00826814" w:rsidP="00851FCA">
      <w:pPr>
        <w:pStyle w:val="Prrafodelista"/>
        <w:numPr>
          <w:ilvl w:val="1"/>
          <w:numId w:val="13"/>
        </w:numPr>
        <w:spacing w:after="200"/>
      </w:pPr>
      <w:r>
        <w:t xml:space="preserve">El usuario </w:t>
      </w:r>
      <w:r w:rsidR="003A65A4">
        <w:t>deberá</w:t>
      </w:r>
      <w:r>
        <w:t xml:space="preserve"> agregar la foto de la receta, </w:t>
      </w:r>
      <w:r w:rsidR="003A65A4">
        <w:t>sacándole</w:t>
      </w:r>
      <w:r>
        <w:t xml:space="preserve"> una foto al resultado final o buscando una imagen en internet o en su propia </w:t>
      </w:r>
      <w:r w:rsidR="003A65A4">
        <w:t>galería</w:t>
      </w:r>
      <w:r>
        <w:t xml:space="preserve">. </w:t>
      </w:r>
    </w:p>
    <w:p w14:paraId="069841B7" w14:textId="77777777" w:rsidR="00A869DB" w:rsidRDefault="00A869DB" w:rsidP="00A869DB">
      <w:pPr>
        <w:pStyle w:val="Prrafodelista"/>
      </w:pPr>
    </w:p>
    <w:p w14:paraId="0E7055CD" w14:textId="77777777" w:rsidR="00A869DB" w:rsidRDefault="00A869DB" w:rsidP="00A869DB">
      <w:pPr>
        <w:pStyle w:val="Prrafodelista"/>
        <w:spacing w:after="200"/>
        <w:ind w:left="1440"/>
      </w:pPr>
    </w:p>
    <w:p w14:paraId="10AD7ECC" w14:textId="77777777" w:rsidR="00A869DB" w:rsidRDefault="00A869DB" w:rsidP="00A869DB">
      <w:pPr>
        <w:pStyle w:val="Prrafodelista"/>
        <w:spacing w:after="200"/>
        <w:ind w:left="1440"/>
      </w:pPr>
    </w:p>
    <w:p w14:paraId="14F89AF2" w14:textId="77777777" w:rsidR="00A869DB" w:rsidRDefault="00A869DB" w:rsidP="00A869DB">
      <w:pPr>
        <w:pStyle w:val="Prrafodelista"/>
        <w:spacing w:after="200"/>
        <w:ind w:left="1440"/>
      </w:pPr>
    </w:p>
    <w:p w14:paraId="27FC6CCB" w14:textId="77777777" w:rsidR="00A869DB" w:rsidRDefault="00A869DB" w:rsidP="00A869DB">
      <w:pPr>
        <w:pStyle w:val="Prrafodelista"/>
        <w:spacing w:after="200"/>
        <w:ind w:left="1440"/>
      </w:pPr>
    </w:p>
    <w:p w14:paraId="3A0EF449" w14:textId="77777777" w:rsidR="00A869DB" w:rsidRDefault="00A869DB" w:rsidP="00A869DB">
      <w:pPr>
        <w:pStyle w:val="Prrafodelista"/>
        <w:spacing w:after="200"/>
        <w:ind w:left="1440"/>
      </w:pPr>
    </w:p>
    <w:p w14:paraId="27EA0218" w14:textId="77777777" w:rsidR="00A869DB" w:rsidRDefault="00A869DB" w:rsidP="00A869DB">
      <w:pPr>
        <w:pStyle w:val="Prrafodelista"/>
        <w:spacing w:after="200"/>
        <w:ind w:left="1440"/>
      </w:pPr>
    </w:p>
    <w:p w14:paraId="35920166" w14:textId="77777777" w:rsidR="00A869DB" w:rsidRDefault="00A869DB" w:rsidP="00A869DB">
      <w:pPr>
        <w:pStyle w:val="Prrafodelista"/>
        <w:spacing w:after="200"/>
        <w:ind w:left="1440"/>
      </w:pPr>
    </w:p>
    <w:p w14:paraId="40B19BA2" w14:textId="1BF9C40F" w:rsidR="000235E2" w:rsidRDefault="00695A7A" w:rsidP="00A869DB">
      <w:pPr>
        <w:pStyle w:val="Prrafodelista"/>
        <w:numPr>
          <w:ilvl w:val="0"/>
          <w:numId w:val="33"/>
        </w:numPr>
        <w:spacing w:after="200"/>
      </w:pPr>
      <w:r w:rsidRPr="00695A7A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DAF6724" wp14:editId="60A22C80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6873240" cy="6873240"/>
            <wp:effectExtent l="0" t="0" r="3810" b="3810"/>
            <wp:wrapSquare wrapText="bothSides"/>
            <wp:docPr id="2091494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4746" name="Imagen 1" descr="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9DB">
        <w:t>CÓDIGO, “CREAR RECETA”</w:t>
      </w:r>
      <w:r>
        <w:t>, Sección IA</w:t>
      </w:r>
    </w:p>
    <w:p w14:paraId="0BAA1AF1" w14:textId="4BA42750" w:rsidR="000235E2" w:rsidRDefault="000235E2" w:rsidP="00E66AF1">
      <w:pPr>
        <w:spacing w:after="200"/>
      </w:pPr>
    </w:p>
    <w:p w14:paraId="36DB648B" w14:textId="77777777" w:rsidR="00695A7A" w:rsidRDefault="00695A7A" w:rsidP="00E66AF1">
      <w:pPr>
        <w:spacing w:after="200"/>
      </w:pPr>
    </w:p>
    <w:p w14:paraId="0EE8BEAE" w14:textId="77777777" w:rsidR="00695A7A" w:rsidRDefault="00695A7A" w:rsidP="00E66AF1">
      <w:pPr>
        <w:spacing w:after="200"/>
      </w:pPr>
    </w:p>
    <w:p w14:paraId="048D4EA6" w14:textId="77777777" w:rsidR="00695A7A" w:rsidRDefault="00695A7A" w:rsidP="00E66AF1">
      <w:pPr>
        <w:spacing w:after="200"/>
      </w:pPr>
    </w:p>
    <w:p w14:paraId="224B396B" w14:textId="77777777" w:rsidR="00695A7A" w:rsidRDefault="00695A7A" w:rsidP="00E66AF1">
      <w:pPr>
        <w:spacing w:after="200"/>
      </w:pPr>
    </w:p>
    <w:p w14:paraId="37B39CB1" w14:textId="41763115" w:rsidR="00695A7A" w:rsidRDefault="00695A7A" w:rsidP="00695A7A">
      <w:pPr>
        <w:pStyle w:val="Prrafodelista"/>
        <w:numPr>
          <w:ilvl w:val="0"/>
          <w:numId w:val="33"/>
        </w:numPr>
        <w:spacing w:after="200"/>
      </w:pPr>
      <w:r w:rsidRPr="00695A7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DD74997" wp14:editId="0E1EAEE3">
            <wp:simplePos x="0" y="0"/>
            <wp:positionH relativeFrom="margin">
              <wp:align>center</wp:align>
            </wp:positionH>
            <wp:positionV relativeFrom="paragraph">
              <wp:posOffset>333200</wp:posOffset>
            </wp:positionV>
            <wp:extent cx="6665624" cy="5596759"/>
            <wp:effectExtent l="0" t="0" r="1905" b="4445"/>
            <wp:wrapSquare wrapText="bothSides"/>
            <wp:docPr id="2498073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07345" name="Imagen 1" descr="Texto&#10;&#10;El contenido generado por IA puede ser incorrec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624" cy="559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“CREAR RECETA, foto de la receta</w:t>
      </w:r>
    </w:p>
    <w:p w14:paraId="54943AD4" w14:textId="5E822299" w:rsidR="00AC1D45" w:rsidRDefault="00AC1D45" w:rsidP="00E66AF1">
      <w:pPr>
        <w:spacing w:after="200"/>
      </w:pPr>
    </w:p>
    <w:p w14:paraId="3707B35C" w14:textId="77777777" w:rsidR="00AC1D45" w:rsidRDefault="00AC1D45" w:rsidP="00E66AF1">
      <w:pPr>
        <w:spacing w:after="200"/>
      </w:pPr>
    </w:p>
    <w:p w14:paraId="59B577AC" w14:textId="379F2AF1" w:rsidR="00AC1D45" w:rsidRDefault="00AC1D45" w:rsidP="00E66AF1">
      <w:pPr>
        <w:spacing w:after="200"/>
      </w:pPr>
    </w:p>
    <w:p w14:paraId="2D181441" w14:textId="77777777" w:rsidR="00A869DB" w:rsidRDefault="00A869DB" w:rsidP="00E66AF1">
      <w:pPr>
        <w:spacing w:after="200"/>
      </w:pPr>
    </w:p>
    <w:p w14:paraId="659CD781" w14:textId="77777777" w:rsidR="00A869DB" w:rsidRDefault="00A869DB" w:rsidP="00E66AF1">
      <w:pPr>
        <w:spacing w:after="200"/>
      </w:pPr>
    </w:p>
    <w:p w14:paraId="398F046D" w14:textId="77777777" w:rsidR="00A869DB" w:rsidRDefault="00A869DB" w:rsidP="00E66AF1">
      <w:pPr>
        <w:spacing w:after="200"/>
      </w:pPr>
    </w:p>
    <w:p w14:paraId="785EAE0A" w14:textId="77777777" w:rsidR="00695A7A" w:rsidRDefault="00695A7A" w:rsidP="00E66AF1">
      <w:pPr>
        <w:spacing w:after="200"/>
      </w:pPr>
    </w:p>
    <w:p w14:paraId="7694A82C" w14:textId="77777777" w:rsidR="00A869DB" w:rsidRDefault="00A869DB" w:rsidP="00E66AF1">
      <w:pPr>
        <w:spacing w:after="200"/>
      </w:pPr>
    </w:p>
    <w:p w14:paraId="696140D8" w14:textId="13571C1F" w:rsidR="00AC1D45" w:rsidRDefault="007A2E7E" w:rsidP="007A2E7E">
      <w:pPr>
        <w:pStyle w:val="Prrafodelista"/>
        <w:numPr>
          <w:ilvl w:val="0"/>
          <w:numId w:val="14"/>
        </w:numPr>
        <w:spacing w:after="200"/>
      </w:pPr>
      <w:r>
        <w:lastRenderedPageBreak/>
        <w:t xml:space="preserve">CREAR RECETA </w:t>
      </w:r>
      <w:r w:rsidR="002A5AA8">
        <w:t xml:space="preserve">2 </w:t>
      </w:r>
    </w:p>
    <w:p w14:paraId="32577801" w14:textId="0029F8F1" w:rsidR="007A2E7E" w:rsidRDefault="00361141" w:rsidP="007A2E7E">
      <w:pPr>
        <w:pStyle w:val="Prrafodelista"/>
        <w:spacing w:after="20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F3F3BB9" wp14:editId="560F95F1">
            <wp:simplePos x="0" y="0"/>
            <wp:positionH relativeFrom="column">
              <wp:posOffset>130175</wp:posOffset>
            </wp:positionH>
            <wp:positionV relativeFrom="paragraph">
              <wp:posOffset>138080</wp:posOffset>
            </wp:positionV>
            <wp:extent cx="3214534" cy="6905296"/>
            <wp:effectExtent l="0" t="0" r="5080" b="0"/>
            <wp:wrapSquare wrapText="bothSides"/>
            <wp:docPr id="1442916361" name="Imagen 8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6361" name="Imagen 8" descr="Una captura de pantalla de un celular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534" cy="690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3919" w14:textId="0C84C596" w:rsidR="007A2E7E" w:rsidRDefault="00361141" w:rsidP="00361141">
      <w:pPr>
        <w:pStyle w:val="Prrafodelista"/>
        <w:numPr>
          <w:ilvl w:val="0"/>
          <w:numId w:val="14"/>
        </w:numPr>
        <w:spacing w:after="200"/>
      </w:pPr>
      <w:r>
        <w:t>Continuamos con el formulario de creación de receta.</w:t>
      </w:r>
    </w:p>
    <w:p w14:paraId="5243775E" w14:textId="77777777" w:rsidR="00361141" w:rsidRDefault="00361141" w:rsidP="00361141">
      <w:pPr>
        <w:pStyle w:val="Prrafodelista"/>
      </w:pPr>
    </w:p>
    <w:p w14:paraId="02ECD211" w14:textId="4AE72DE9" w:rsidR="00361141" w:rsidRDefault="00361141" w:rsidP="00361141">
      <w:pPr>
        <w:pStyle w:val="Prrafodelista"/>
        <w:numPr>
          <w:ilvl w:val="1"/>
          <w:numId w:val="14"/>
        </w:numPr>
        <w:spacing w:after="200"/>
      </w:pPr>
      <w:r>
        <w:t xml:space="preserve">Formulario para que el usuario escriba la </w:t>
      </w:r>
      <w:r w:rsidR="003A65A4">
        <w:t>descripción</w:t>
      </w:r>
      <w:r>
        <w:t xml:space="preserve"> de la receta.</w:t>
      </w:r>
    </w:p>
    <w:p w14:paraId="5647D55D" w14:textId="77777777" w:rsidR="00361141" w:rsidRDefault="00361141" w:rsidP="00361141">
      <w:pPr>
        <w:pStyle w:val="Prrafodelista"/>
        <w:spacing w:after="200"/>
        <w:ind w:left="1440"/>
      </w:pPr>
    </w:p>
    <w:p w14:paraId="673B1FB9" w14:textId="2141703D" w:rsidR="00361141" w:rsidRDefault="00361141" w:rsidP="00361141">
      <w:pPr>
        <w:pStyle w:val="Prrafodelista"/>
        <w:numPr>
          <w:ilvl w:val="1"/>
          <w:numId w:val="14"/>
        </w:numPr>
        <w:spacing w:after="200"/>
      </w:pPr>
      <w:r>
        <w:t>Segundo formulario, “</w:t>
      </w:r>
      <w:r w:rsidR="003A65A4">
        <w:t>Categoría</w:t>
      </w:r>
      <w:r>
        <w:t>”, con esto se agrega a los filtros en la vista “Explorar”, haciendo referencia a “Desayuno”, “Almuerzo”, “Once”, etc.</w:t>
      </w:r>
    </w:p>
    <w:p w14:paraId="348A70C7" w14:textId="77777777" w:rsidR="00361141" w:rsidRDefault="00361141" w:rsidP="00361141">
      <w:pPr>
        <w:pStyle w:val="Prrafodelista"/>
      </w:pPr>
    </w:p>
    <w:p w14:paraId="030366C6" w14:textId="106EE776" w:rsidR="00361141" w:rsidRDefault="00361141" w:rsidP="00361141">
      <w:pPr>
        <w:pStyle w:val="Prrafodelista"/>
        <w:numPr>
          <w:ilvl w:val="1"/>
          <w:numId w:val="14"/>
        </w:numPr>
        <w:spacing w:after="200"/>
      </w:pPr>
      <w:r>
        <w:t xml:space="preserve">Tercer </w:t>
      </w:r>
      <w:r w:rsidR="003A65A4">
        <w:t>formulario</w:t>
      </w:r>
      <w:r>
        <w:t xml:space="preserve"> que representa la dificultad de la receta.</w:t>
      </w:r>
    </w:p>
    <w:p w14:paraId="5485174A" w14:textId="77777777" w:rsidR="007A49B7" w:rsidRDefault="007A49B7" w:rsidP="007A49B7">
      <w:pPr>
        <w:pStyle w:val="Prrafodelista"/>
      </w:pPr>
    </w:p>
    <w:p w14:paraId="50547E7B" w14:textId="3D199A11" w:rsidR="007A49B7" w:rsidRDefault="007A49B7" w:rsidP="00361141">
      <w:pPr>
        <w:pStyle w:val="Prrafodelista"/>
        <w:numPr>
          <w:ilvl w:val="1"/>
          <w:numId w:val="14"/>
        </w:numPr>
        <w:spacing w:after="200"/>
      </w:pPr>
      <w:r>
        <w:t>Cuarto formulario, asignado al tiempo de la preparación de la receta.</w:t>
      </w:r>
    </w:p>
    <w:p w14:paraId="7586B352" w14:textId="77777777" w:rsidR="007A49B7" w:rsidRDefault="007A49B7" w:rsidP="007A49B7">
      <w:pPr>
        <w:pStyle w:val="Prrafodelista"/>
      </w:pPr>
    </w:p>
    <w:p w14:paraId="7D02F53A" w14:textId="4BF85E2C" w:rsidR="007A49B7" w:rsidRDefault="007A49B7" w:rsidP="00361141">
      <w:pPr>
        <w:pStyle w:val="Prrafodelista"/>
        <w:numPr>
          <w:ilvl w:val="1"/>
          <w:numId w:val="14"/>
        </w:numPr>
        <w:spacing w:after="200"/>
      </w:pPr>
      <w:r>
        <w:t>Quinto formulario, cantida</w:t>
      </w:r>
      <w:r w:rsidR="003F325D">
        <w:t>d</w:t>
      </w:r>
      <w:r>
        <w:t xml:space="preserve"> de porciones destinadas </w:t>
      </w:r>
      <w:r w:rsidR="003F325D">
        <w:t>de la receta.</w:t>
      </w:r>
    </w:p>
    <w:p w14:paraId="39174E62" w14:textId="77777777" w:rsidR="003F325D" w:rsidRDefault="003F325D" w:rsidP="003F325D">
      <w:pPr>
        <w:pStyle w:val="Prrafodelista"/>
      </w:pPr>
    </w:p>
    <w:p w14:paraId="786796F6" w14:textId="08FF3C93" w:rsidR="003F325D" w:rsidRDefault="003F325D" w:rsidP="00361141">
      <w:pPr>
        <w:pStyle w:val="Prrafodelista"/>
        <w:numPr>
          <w:ilvl w:val="1"/>
          <w:numId w:val="14"/>
        </w:numPr>
        <w:spacing w:after="200"/>
      </w:pPr>
      <w:r>
        <w:t>Formulario para los ingredientes, donde se ingresa la cantidad de ingredientes, la unidad de medida, y el nombre del ingrediente, ejemplo, 1-Litro- De leche.</w:t>
      </w:r>
    </w:p>
    <w:p w14:paraId="6A43B124" w14:textId="77777777" w:rsidR="007A2E7E" w:rsidRDefault="007A2E7E" w:rsidP="00E66AF1">
      <w:pPr>
        <w:spacing w:after="200"/>
      </w:pPr>
    </w:p>
    <w:p w14:paraId="6C8D8B11" w14:textId="77777777" w:rsidR="00695A7A" w:rsidRDefault="00695A7A" w:rsidP="00E66AF1">
      <w:pPr>
        <w:spacing w:after="200"/>
      </w:pPr>
    </w:p>
    <w:p w14:paraId="2DC06032" w14:textId="77777777" w:rsidR="00695A7A" w:rsidRDefault="00695A7A" w:rsidP="00E66AF1">
      <w:pPr>
        <w:spacing w:after="200"/>
      </w:pPr>
    </w:p>
    <w:p w14:paraId="47731423" w14:textId="77777777" w:rsidR="00695A7A" w:rsidRDefault="00695A7A" w:rsidP="00E66AF1">
      <w:pPr>
        <w:spacing w:after="200"/>
      </w:pPr>
    </w:p>
    <w:p w14:paraId="5DCACDA2" w14:textId="77777777" w:rsidR="00695A7A" w:rsidRDefault="00695A7A" w:rsidP="00E66AF1">
      <w:pPr>
        <w:spacing w:after="200"/>
      </w:pPr>
    </w:p>
    <w:p w14:paraId="4EB801C7" w14:textId="77777777" w:rsidR="00695A7A" w:rsidRDefault="00695A7A" w:rsidP="00E66AF1">
      <w:pPr>
        <w:spacing w:after="200"/>
      </w:pPr>
    </w:p>
    <w:p w14:paraId="058C9CA8" w14:textId="4E4D6D19" w:rsidR="00695A7A" w:rsidRDefault="00976365" w:rsidP="00976365">
      <w:pPr>
        <w:pStyle w:val="Prrafodelista"/>
        <w:numPr>
          <w:ilvl w:val="0"/>
          <w:numId w:val="14"/>
        </w:numPr>
        <w:spacing w:after="200"/>
      </w:pPr>
      <w:r w:rsidRPr="00976365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32AAB86" wp14:editId="694ACB54">
            <wp:simplePos x="0" y="0"/>
            <wp:positionH relativeFrom="margin">
              <wp:align>center</wp:align>
            </wp:positionH>
            <wp:positionV relativeFrom="paragraph">
              <wp:posOffset>269984</wp:posOffset>
            </wp:positionV>
            <wp:extent cx="6650990" cy="7898130"/>
            <wp:effectExtent l="0" t="0" r="0" b="7620"/>
            <wp:wrapSquare wrapText="bothSides"/>
            <wp:docPr id="4845591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59156" name="Imagen 1" descr="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789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“CREAR RECETA”, vista instrucciones</w:t>
      </w:r>
    </w:p>
    <w:p w14:paraId="25FD05AB" w14:textId="7BC4F73A" w:rsidR="00695A7A" w:rsidRDefault="00695A7A" w:rsidP="00E66AF1">
      <w:pPr>
        <w:spacing w:after="200"/>
      </w:pPr>
    </w:p>
    <w:p w14:paraId="057C3F15" w14:textId="77777777" w:rsidR="00695A7A" w:rsidRDefault="00695A7A" w:rsidP="00E66AF1">
      <w:pPr>
        <w:spacing w:after="200"/>
      </w:pPr>
    </w:p>
    <w:p w14:paraId="557219F6" w14:textId="1409313D" w:rsidR="00695A7A" w:rsidRDefault="00695A7A" w:rsidP="00695A7A">
      <w:pPr>
        <w:pStyle w:val="Prrafodelista"/>
        <w:numPr>
          <w:ilvl w:val="0"/>
          <w:numId w:val="14"/>
        </w:numPr>
        <w:spacing w:after="200"/>
      </w:pPr>
      <w:r w:rsidRPr="00695A7A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2BE3D0D" wp14:editId="402B8536">
            <wp:simplePos x="0" y="0"/>
            <wp:positionH relativeFrom="column">
              <wp:posOffset>20211</wp:posOffset>
            </wp:positionH>
            <wp:positionV relativeFrom="paragraph">
              <wp:posOffset>348922</wp:posOffset>
            </wp:positionV>
            <wp:extent cx="6371590" cy="8217535"/>
            <wp:effectExtent l="0" t="0" r="0" b="0"/>
            <wp:wrapTight wrapText="bothSides">
              <wp:wrapPolygon edited="0">
                <wp:start x="0" y="0"/>
                <wp:lineTo x="0" y="21532"/>
                <wp:lineTo x="21505" y="21532"/>
                <wp:lineTo x="21505" y="0"/>
                <wp:lineTo x="0" y="0"/>
              </wp:wrapPolygon>
            </wp:wrapTight>
            <wp:docPr id="241872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2035" name="Imagen 1" descr="Texto&#10;&#10;El contenido generado por IA puede ser incorrecto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“CREAR RECETA”, formulario descripción, categoría y dificultad</w:t>
      </w:r>
    </w:p>
    <w:p w14:paraId="57E89875" w14:textId="2BC91574" w:rsidR="00695A7A" w:rsidRDefault="00695A7A" w:rsidP="00E66AF1">
      <w:pPr>
        <w:spacing w:after="200"/>
      </w:pPr>
    </w:p>
    <w:p w14:paraId="21134AC7" w14:textId="1F232560" w:rsidR="00695A7A" w:rsidRDefault="00695A7A" w:rsidP="00695A7A">
      <w:pPr>
        <w:pStyle w:val="Prrafodelista"/>
        <w:numPr>
          <w:ilvl w:val="0"/>
          <w:numId w:val="14"/>
        </w:numPr>
        <w:spacing w:after="200"/>
      </w:pPr>
      <w:r w:rsidRPr="00695A7A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5AD475A" wp14:editId="6C474CB1">
            <wp:simplePos x="0" y="0"/>
            <wp:positionH relativeFrom="margin">
              <wp:align>center</wp:align>
            </wp:positionH>
            <wp:positionV relativeFrom="paragraph">
              <wp:posOffset>396065</wp:posOffset>
            </wp:positionV>
            <wp:extent cx="6629400" cy="4618990"/>
            <wp:effectExtent l="0" t="0" r="0" b="0"/>
            <wp:wrapSquare wrapText="bothSides"/>
            <wp:docPr id="1963114945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14945" name="Imagen 1" descr="Texto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“CREAR RECETA”, formulario tiempo de preparación y porciones</w:t>
      </w:r>
    </w:p>
    <w:p w14:paraId="3560FF65" w14:textId="70163604" w:rsidR="00695A7A" w:rsidRDefault="00695A7A" w:rsidP="00E66AF1">
      <w:pPr>
        <w:spacing w:after="200"/>
      </w:pPr>
    </w:p>
    <w:p w14:paraId="5FF70EE8" w14:textId="77777777" w:rsidR="00695A7A" w:rsidRDefault="00695A7A" w:rsidP="00E66AF1">
      <w:pPr>
        <w:spacing w:after="200"/>
      </w:pPr>
    </w:p>
    <w:p w14:paraId="40A87253" w14:textId="77777777" w:rsidR="00695A7A" w:rsidRDefault="00695A7A" w:rsidP="00E66AF1">
      <w:pPr>
        <w:spacing w:after="200"/>
      </w:pPr>
    </w:p>
    <w:p w14:paraId="5EA52E8E" w14:textId="77777777" w:rsidR="00976365" w:rsidRDefault="00976365" w:rsidP="00E66AF1">
      <w:pPr>
        <w:spacing w:after="200"/>
      </w:pPr>
    </w:p>
    <w:p w14:paraId="1E97052C" w14:textId="77777777" w:rsidR="00976365" w:rsidRDefault="00976365" w:rsidP="00E66AF1">
      <w:pPr>
        <w:spacing w:after="200"/>
      </w:pPr>
    </w:p>
    <w:p w14:paraId="113B2D5C" w14:textId="77777777" w:rsidR="00976365" w:rsidRDefault="00976365" w:rsidP="00E66AF1">
      <w:pPr>
        <w:spacing w:after="200"/>
      </w:pPr>
    </w:p>
    <w:p w14:paraId="2B6A3B4D" w14:textId="77777777" w:rsidR="00976365" w:rsidRDefault="00976365" w:rsidP="00E66AF1">
      <w:pPr>
        <w:spacing w:after="200"/>
      </w:pPr>
    </w:p>
    <w:p w14:paraId="15E8BE54" w14:textId="77777777" w:rsidR="00976365" w:rsidRDefault="00976365" w:rsidP="00E66AF1">
      <w:pPr>
        <w:spacing w:after="200"/>
      </w:pPr>
    </w:p>
    <w:p w14:paraId="028B634A" w14:textId="77777777" w:rsidR="00976365" w:rsidRDefault="00976365" w:rsidP="00E66AF1">
      <w:pPr>
        <w:spacing w:after="200"/>
      </w:pPr>
    </w:p>
    <w:p w14:paraId="3DC1896D" w14:textId="77777777" w:rsidR="00976365" w:rsidRDefault="00976365" w:rsidP="00E66AF1">
      <w:pPr>
        <w:spacing w:after="200"/>
      </w:pPr>
    </w:p>
    <w:p w14:paraId="5FB15F86" w14:textId="77777777" w:rsidR="00976365" w:rsidRDefault="00976365" w:rsidP="00E66AF1">
      <w:pPr>
        <w:spacing w:after="200"/>
      </w:pPr>
    </w:p>
    <w:p w14:paraId="549BB510" w14:textId="69997D5A" w:rsidR="003F325D" w:rsidRDefault="00976365" w:rsidP="00E66AF1">
      <w:pPr>
        <w:pStyle w:val="Prrafodelista"/>
        <w:numPr>
          <w:ilvl w:val="0"/>
          <w:numId w:val="14"/>
        </w:numPr>
        <w:spacing w:after="200"/>
      </w:pPr>
      <w:r w:rsidRPr="0097636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EFEAAF" wp14:editId="384C7C56">
            <wp:simplePos x="0" y="0"/>
            <wp:positionH relativeFrom="column">
              <wp:posOffset>20211</wp:posOffset>
            </wp:positionH>
            <wp:positionV relativeFrom="paragraph">
              <wp:posOffset>348834</wp:posOffset>
            </wp:positionV>
            <wp:extent cx="6371590" cy="8569960"/>
            <wp:effectExtent l="0" t="0" r="0" b="2540"/>
            <wp:wrapSquare wrapText="bothSides"/>
            <wp:docPr id="5057258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4240" name="Imagen 1" descr="Text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“CREAR RECETA”, vista ingredientes.</w:t>
      </w:r>
    </w:p>
    <w:p w14:paraId="22B203E9" w14:textId="66C7F622" w:rsidR="003F325D" w:rsidRDefault="00F11BF7" w:rsidP="00F11BF7">
      <w:pPr>
        <w:pStyle w:val="Prrafodelista"/>
        <w:numPr>
          <w:ilvl w:val="0"/>
          <w:numId w:val="14"/>
        </w:numPr>
        <w:spacing w:after="200"/>
      </w:pPr>
      <w:r>
        <w:lastRenderedPageBreak/>
        <w:t>CREAR RECETA</w:t>
      </w:r>
      <w:r w:rsidR="002A5AA8">
        <w:t xml:space="preserve"> 3</w:t>
      </w:r>
    </w:p>
    <w:p w14:paraId="73E436E5" w14:textId="19E48D1D" w:rsidR="003F325D" w:rsidRDefault="00F11BF7" w:rsidP="00F11BF7">
      <w:pPr>
        <w:pStyle w:val="Prrafodelista"/>
        <w:numPr>
          <w:ilvl w:val="0"/>
          <w:numId w:val="14"/>
        </w:numPr>
        <w:spacing w:after="20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C738402" wp14:editId="06567478">
            <wp:simplePos x="0" y="0"/>
            <wp:positionH relativeFrom="margin">
              <wp:posOffset>141189</wp:posOffset>
            </wp:positionH>
            <wp:positionV relativeFrom="paragraph">
              <wp:posOffset>3810</wp:posOffset>
            </wp:positionV>
            <wp:extent cx="3231931" cy="7022768"/>
            <wp:effectExtent l="0" t="0" r="6985" b="6985"/>
            <wp:wrapSquare wrapText="bothSides"/>
            <wp:docPr id="1493156127" name="Imagen 9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6127" name="Imagen 9" descr="Una captura de pantalla de un celular&#10;&#10;El contenido generado por IA puede ser incorrec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31" cy="702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Continuidad con el formulario de creación de receta.</w:t>
      </w:r>
    </w:p>
    <w:p w14:paraId="35FBD7AF" w14:textId="77777777" w:rsidR="00F11BF7" w:rsidRDefault="00F11BF7" w:rsidP="00F11BF7">
      <w:pPr>
        <w:pStyle w:val="Prrafodelista"/>
        <w:spacing w:after="200"/>
      </w:pPr>
    </w:p>
    <w:p w14:paraId="3FB9E5E9" w14:textId="49217751" w:rsidR="00F11BF7" w:rsidRDefault="00F11BF7" w:rsidP="00F11BF7">
      <w:pPr>
        <w:pStyle w:val="Prrafodelista"/>
        <w:numPr>
          <w:ilvl w:val="1"/>
          <w:numId w:val="14"/>
        </w:numPr>
        <w:spacing w:after="200"/>
      </w:pPr>
      <w:r>
        <w:t xml:space="preserve">Instrucciones de preparación de la receta, o el paso a paso. </w:t>
      </w:r>
    </w:p>
    <w:p w14:paraId="4E5E1B11" w14:textId="77777777" w:rsidR="00F11BF7" w:rsidRDefault="00F11BF7" w:rsidP="00F11BF7">
      <w:pPr>
        <w:pStyle w:val="Prrafodelista"/>
        <w:spacing w:after="200"/>
        <w:ind w:left="1440"/>
      </w:pPr>
    </w:p>
    <w:p w14:paraId="14D9D7D9" w14:textId="1714A8BD" w:rsidR="00F11BF7" w:rsidRDefault="00F11BF7" w:rsidP="00F11BF7">
      <w:pPr>
        <w:pStyle w:val="Prrafodelista"/>
        <w:numPr>
          <w:ilvl w:val="1"/>
          <w:numId w:val="14"/>
        </w:numPr>
        <w:spacing w:after="200"/>
      </w:pPr>
      <w:r>
        <w:t xml:space="preserve">Los tags, deben ser relacionados con la receta, ejemplo, pancito con </w:t>
      </w:r>
      <w:r w:rsidR="002A5AA8">
        <w:t xml:space="preserve">palta, el tag seria, palta lover, o </w:t>
      </w:r>
      <w:r w:rsidR="003A65A4">
        <w:t>sándwich</w:t>
      </w:r>
      <w:r w:rsidR="002A5AA8">
        <w:t xml:space="preserve">. </w:t>
      </w:r>
    </w:p>
    <w:p w14:paraId="60595236" w14:textId="77777777" w:rsidR="002A5AA8" w:rsidRDefault="002A5AA8" w:rsidP="002A5AA8">
      <w:pPr>
        <w:pStyle w:val="Prrafodelista"/>
      </w:pPr>
    </w:p>
    <w:p w14:paraId="41366F51" w14:textId="4B1F5838" w:rsidR="002A5AA8" w:rsidRDefault="002A5AA8" w:rsidP="00F11BF7">
      <w:pPr>
        <w:pStyle w:val="Prrafodelista"/>
        <w:numPr>
          <w:ilvl w:val="1"/>
          <w:numId w:val="14"/>
        </w:numPr>
        <w:spacing w:after="200"/>
      </w:pPr>
      <w:r>
        <w:t xml:space="preserve">El usuario puede elegir hacer </w:t>
      </w:r>
      <w:r w:rsidR="003A65A4">
        <w:t>pública</w:t>
      </w:r>
      <w:r>
        <w:t xml:space="preserve"> su receta, o no, si elige dejarla privada y se aprueba la receta, solo quedara disponible en su perfil. </w:t>
      </w:r>
    </w:p>
    <w:p w14:paraId="540C5DE0" w14:textId="77777777" w:rsidR="002A5AA8" w:rsidRDefault="002A5AA8" w:rsidP="002A5AA8">
      <w:pPr>
        <w:pStyle w:val="Prrafodelista"/>
      </w:pPr>
    </w:p>
    <w:p w14:paraId="47F9C521" w14:textId="5CF98A4A" w:rsidR="002A5AA8" w:rsidRDefault="002A5AA8" w:rsidP="00F11BF7">
      <w:pPr>
        <w:pStyle w:val="Prrafodelista"/>
        <w:numPr>
          <w:ilvl w:val="1"/>
          <w:numId w:val="14"/>
        </w:numPr>
        <w:spacing w:after="200"/>
      </w:pPr>
      <w:r>
        <w:t xml:space="preserve">Si todos los formularios anteriores </w:t>
      </w:r>
      <w:r w:rsidR="003A65A4">
        <w:t>están</w:t>
      </w:r>
      <w:r>
        <w:t xml:space="preserve"> correctamente llenados, se </w:t>
      </w:r>
      <w:r w:rsidR="003A65A4">
        <w:t>habilitará</w:t>
      </w:r>
      <w:r>
        <w:t xml:space="preserve"> el </w:t>
      </w:r>
      <w:r w:rsidR="003A65A4">
        <w:t>botón</w:t>
      </w:r>
      <w:r>
        <w:t xml:space="preserve">, “Crear Receta”, si no </w:t>
      </w:r>
      <w:r w:rsidR="003A65A4">
        <w:t>está</w:t>
      </w:r>
      <w:r>
        <w:t xml:space="preserve"> disponible, lo más probable es que a la receta le falte el </w:t>
      </w:r>
      <w:r w:rsidR="003A65A4">
        <w:t>título</w:t>
      </w:r>
      <w:r>
        <w:t>, ver ubicación “Titulo” en “Crear Receta 1”</w:t>
      </w:r>
    </w:p>
    <w:p w14:paraId="461C7EE7" w14:textId="77777777" w:rsidR="003F325D" w:rsidRDefault="003F325D" w:rsidP="00E66AF1">
      <w:pPr>
        <w:spacing w:after="200"/>
      </w:pPr>
    </w:p>
    <w:p w14:paraId="229A5136" w14:textId="77777777" w:rsidR="007A2E7E" w:rsidRDefault="007A2E7E" w:rsidP="00E66AF1">
      <w:pPr>
        <w:spacing w:after="200"/>
      </w:pPr>
    </w:p>
    <w:p w14:paraId="1240652B" w14:textId="77777777" w:rsidR="007A2E7E" w:rsidRDefault="007A2E7E" w:rsidP="00E66AF1">
      <w:pPr>
        <w:spacing w:after="200"/>
      </w:pPr>
    </w:p>
    <w:p w14:paraId="00F9E1E6" w14:textId="77777777" w:rsidR="007A2E7E" w:rsidRDefault="007A2E7E" w:rsidP="00E66AF1">
      <w:pPr>
        <w:spacing w:after="200"/>
      </w:pPr>
    </w:p>
    <w:p w14:paraId="193A9415" w14:textId="77777777" w:rsidR="007A2E7E" w:rsidRDefault="007A2E7E" w:rsidP="00E66AF1">
      <w:pPr>
        <w:spacing w:after="200"/>
      </w:pPr>
    </w:p>
    <w:p w14:paraId="7B379772" w14:textId="2E9BEFA5" w:rsidR="00AC1D45" w:rsidRDefault="00AC1D45" w:rsidP="00E66AF1">
      <w:pPr>
        <w:spacing w:after="200"/>
      </w:pPr>
    </w:p>
    <w:p w14:paraId="5BE0EB48" w14:textId="77777777" w:rsidR="00AC1D45" w:rsidRDefault="00AC1D45" w:rsidP="00E66AF1">
      <w:pPr>
        <w:spacing w:after="200"/>
      </w:pPr>
    </w:p>
    <w:p w14:paraId="5DE332AB" w14:textId="77777777" w:rsidR="00976365" w:rsidRDefault="00976365" w:rsidP="00E66AF1">
      <w:pPr>
        <w:spacing w:after="200"/>
      </w:pPr>
    </w:p>
    <w:p w14:paraId="711A32C4" w14:textId="77777777" w:rsidR="00976365" w:rsidRDefault="00976365" w:rsidP="00E66AF1">
      <w:pPr>
        <w:spacing w:after="200"/>
      </w:pPr>
    </w:p>
    <w:p w14:paraId="594D8F41" w14:textId="77777777" w:rsidR="00976365" w:rsidRDefault="00976365" w:rsidP="00976365">
      <w:pPr>
        <w:pStyle w:val="Prrafodelista"/>
        <w:numPr>
          <w:ilvl w:val="0"/>
          <w:numId w:val="14"/>
        </w:numPr>
        <w:spacing w:after="200"/>
      </w:pPr>
      <w:r w:rsidRPr="00976365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F7D9146" wp14:editId="0392F84E">
            <wp:simplePos x="0" y="0"/>
            <wp:positionH relativeFrom="margin">
              <wp:align>center</wp:align>
            </wp:positionH>
            <wp:positionV relativeFrom="paragraph">
              <wp:posOffset>269984</wp:posOffset>
            </wp:positionV>
            <wp:extent cx="6650990" cy="7898130"/>
            <wp:effectExtent l="0" t="0" r="0" b="7620"/>
            <wp:wrapSquare wrapText="bothSides"/>
            <wp:docPr id="1192840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59156" name="Imagen 1" descr="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789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“CREAR RECETA”, vista instrucciones</w:t>
      </w:r>
    </w:p>
    <w:p w14:paraId="35FF2D90" w14:textId="77777777" w:rsidR="00976365" w:rsidRDefault="00976365" w:rsidP="00E66AF1">
      <w:pPr>
        <w:spacing w:after="200"/>
      </w:pPr>
    </w:p>
    <w:p w14:paraId="6FA712E6" w14:textId="77777777" w:rsidR="00976365" w:rsidRDefault="00976365" w:rsidP="00E66AF1">
      <w:pPr>
        <w:spacing w:after="200"/>
      </w:pPr>
    </w:p>
    <w:p w14:paraId="73F44A67" w14:textId="761BF0CE" w:rsidR="00976365" w:rsidRDefault="00976365" w:rsidP="00976365">
      <w:pPr>
        <w:pStyle w:val="Prrafodelista"/>
        <w:numPr>
          <w:ilvl w:val="0"/>
          <w:numId w:val="14"/>
        </w:numPr>
        <w:spacing w:after="200"/>
      </w:pPr>
      <w:r>
        <w:lastRenderedPageBreak/>
        <w:t>CÓDIGO, “CREAR RECETA”, vista información adicional</w:t>
      </w:r>
    </w:p>
    <w:p w14:paraId="58674719" w14:textId="14D1D7A2" w:rsidR="00976365" w:rsidRDefault="00976365" w:rsidP="00E66AF1">
      <w:pPr>
        <w:spacing w:after="200"/>
      </w:pPr>
      <w:r w:rsidRPr="00976365">
        <w:rPr>
          <w:noProof/>
        </w:rPr>
        <w:drawing>
          <wp:inline distT="0" distB="0" distL="0" distR="0" wp14:anchorId="06BB6A2A" wp14:editId="4DA6D8A4">
            <wp:extent cx="6371590" cy="7312025"/>
            <wp:effectExtent l="0" t="0" r="0" b="3175"/>
            <wp:docPr id="889723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359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32D3" w14:textId="77777777" w:rsidR="00976365" w:rsidRDefault="00976365" w:rsidP="00E66AF1">
      <w:pPr>
        <w:spacing w:after="200"/>
      </w:pPr>
    </w:p>
    <w:p w14:paraId="4CC07BBE" w14:textId="77777777" w:rsidR="00976365" w:rsidRDefault="00976365" w:rsidP="00E66AF1">
      <w:pPr>
        <w:spacing w:after="200"/>
      </w:pPr>
    </w:p>
    <w:p w14:paraId="0278B807" w14:textId="77777777" w:rsidR="004E0867" w:rsidRDefault="004E0867" w:rsidP="00E66AF1">
      <w:pPr>
        <w:spacing w:after="200"/>
      </w:pPr>
    </w:p>
    <w:p w14:paraId="519A3016" w14:textId="3A6E3569" w:rsidR="004E0867" w:rsidRDefault="002A5AA8" w:rsidP="002A5AA8">
      <w:pPr>
        <w:pStyle w:val="Prrafodelista"/>
        <w:numPr>
          <w:ilvl w:val="0"/>
          <w:numId w:val="17"/>
        </w:numPr>
        <w:spacing w:after="20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A5C45D4" wp14:editId="15A52E54">
            <wp:simplePos x="0" y="0"/>
            <wp:positionH relativeFrom="column">
              <wp:posOffset>146050</wp:posOffset>
            </wp:positionH>
            <wp:positionV relativeFrom="paragraph">
              <wp:posOffset>254635</wp:posOffset>
            </wp:positionV>
            <wp:extent cx="3247390" cy="7085330"/>
            <wp:effectExtent l="0" t="0" r="0" b="1270"/>
            <wp:wrapSquare wrapText="bothSides"/>
            <wp:docPr id="883857530" name="Imagen 10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7530" name="Imagen 10" descr="Interfaz de usuario gráfica&#10;&#10;El contenido generado por IA puede ser incorrecto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VISTA “MI VIDA”</w:t>
      </w:r>
      <w:r w:rsidR="00E4540A">
        <w:t>, Finanzas</w:t>
      </w:r>
    </w:p>
    <w:p w14:paraId="10EBEA5A" w14:textId="35C8607F" w:rsidR="002A5AA8" w:rsidRDefault="00D43C75" w:rsidP="00D43C75">
      <w:pPr>
        <w:pStyle w:val="Prrafodelista"/>
        <w:numPr>
          <w:ilvl w:val="0"/>
          <w:numId w:val="17"/>
        </w:numPr>
        <w:spacing w:after="200"/>
      </w:pPr>
      <w:r>
        <w:t xml:space="preserve">En este </w:t>
      </w:r>
      <w:r w:rsidR="003A65A4">
        <w:t>módulo</w:t>
      </w:r>
      <w:r>
        <w:t xml:space="preserve"> el usuario puede ingresar su presupuesto y la IA le </w:t>
      </w:r>
      <w:r w:rsidR="003A65A4">
        <w:t>dará</w:t>
      </w:r>
      <w:r>
        <w:t xml:space="preserve"> recetas que puede hacer con dicho presupuesto</w:t>
      </w:r>
    </w:p>
    <w:p w14:paraId="4BD36109" w14:textId="77777777" w:rsidR="00D43C75" w:rsidRDefault="00D43C75" w:rsidP="00D43C75">
      <w:pPr>
        <w:pStyle w:val="Prrafodelista"/>
        <w:spacing w:after="200"/>
      </w:pPr>
    </w:p>
    <w:p w14:paraId="36548135" w14:textId="77EBCBE9" w:rsidR="00D43C75" w:rsidRDefault="00D43C75" w:rsidP="00D43C75">
      <w:pPr>
        <w:pStyle w:val="Prrafodelista"/>
        <w:numPr>
          <w:ilvl w:val="1"/>
          <w:numId w:val="17"/>
        </w:numPr>
        <w:spacing w:after="200"/>
      </w:pPr>
      <w:r>
        <w:t>El usuario puede ingresar aquí su presupuesto, para que este pueda cocinar con dicho presupuesto.</w:t>
      </w:r>
    </w:p>
    <w:p w14:paraId="09D6C2FB" w14:textId="77777777" w:rsidR="00D43C75" w:rsidRDefault="00D43C75" w:rsidP="00D43C75">
      <w:pPr>
        <w:pStyle w:val="Prrafodelista"/>
        <w:spacing w:after="200"/>
        <w:ind w:left="1440"/>
      </w:pPr>
    </w:p>
    <w:p w14:paraId="4872B11A" w14:textId="7A1888B9" w:rsidR="00D43C75" w:rsidRDefault="00D43C75" w:rsidP="00D43C75">
      <w:pPr>
        <w:pStyle w:val="Prrafodelista"/>
        <w:numPr>
          <w:ilvl w:val="1"/>
          <w:numId w:val="17"/>
        </w:numPr>
        <w:spacing w:after="200"/>
      </w:pPr>
      <w:r>
        <w:t xml:space="preserve">El </w:t>
      </w:r>
      <w:r w:rsidR="003A65A4">
        <w:t>botón</w:t>
      </w:r>
      <w:r>
        <w:t xml:space="preserve"> agregar registro es para que el usuario pueda mantener un historial de su propio presupuesto</w:t>
      </w:r>
    </w:p>
    <w:p w14:paraId="66FC8BA9" w14:textId="77777777" w:rsidR="00D43C75" w:rsidRDefault="00D43C75" w:rsidP="00D43C75">
      <w:pPr>
        <w:pStyle w:val="Prrafodelista"/>
      </w:pPr>
    </w:p>
    <w:p w14:paraId="630C393C" w14:textId="6FFA7FAA" w:rsidR="00D43C75" w:rsidRDefault="008C1D0C" w:rsidP="00D43C75">
      <w:pPr>
        <w:pStyle w:val="Prrafodelista"/>
        <w:numPr>
          <w:ilvl w:val="1"/>
          <w:numId w:val="17"/>
        </w:numPr>
        <w:spacing w:after="200"/>
      </w:pPr>
      <w:r>
        <w:t>Nos ubicamos en el icono “Mi vida”, en la barra navegadora</w:t>
      </w:r>
    </w:p>
    <w:p w14:paraId="42E45083" w14:textId="77777777" w:rsidR="00E4540A" w:rsidRDefault="00E4540A" w:rsidP="00E4540A">
      <w:pPr>
        <w:pStyle w:val="Prrafodelista"/>
      </w:pPr>
    </w:p>
    <w:p w14:paraId="60EEC40F" w14:textId="19C6B943" w:rsidR="00E4540A" w:rsidRDefault="00E4540A" w:rsidP="00D43C75">
      <w:pPr>
        <w:pStyle w:val="Prrafodelista"/>
        <w:numPr>
          <w:ilvl w:val="1"/>
          <w:numId w:val="17"/>
        </w:numPr>
        <w:spacing w:after="200"/>
      </w:pPr>
      <w:r>
        <w:t>En el menú de “Finanzas”, donde se encuentran todas las funciones anteriormente detalladas.</w:t>
      </w:r>
    </w:p>
    <w:p w14:paraId="0D6999A8" w14:textId="77777777" w:rsidR="004E0867" w:rsidRDefault="004E0867" w:rsidP="00E66AF1">
      <w:pPr>
        <w:spacing w:after="200"/>
      </w:pPr>
    </w:p>
    <w:p w14:paraId="3DEF37A8" w14:textId="77777777" w:rsidR="004E0867" w:rsidRDefault="004E0867" w:rsidP="00E66AF1">
      <w:pPr>
        <w:spacing w:after="200"/>
      </w:pPr>
    </w:p>
    <w:p w14:paraId="5F80FA03" w14:textId="77777777" w:rsidR="004E0867" w:rsidRDefault="004E0867" w:rsidP="00E66AF1">
      <w:pPr>
        <w:spacing w:after="200"/>
      </w:pPr>
    </w:p>
    <w:p w14:paraId="27FD2A44" w14:textId="77777777" w:rsidR="004E0867" w:rsidRDefault="004E0867" w:rsidP="00E66AF1">
      <w:pPr>
        <w:spacing w:after="200"/>
      </w:pPr>
    </w:p>
    <w:p w14:paraId="7F62DD95" w14:textId="77777777" w:rsidR="004E0867" w:rsidRDefault="004E0867" w:rsidP="00E66AF1">
      <w:pPr>
        <w:spacing w:after="200"/>
      </w:pPr>
    </w:p>
    <w:p w14:paraId="335E0DF0" w14:textId="77777777" w:rsidR="00AC72DF" w:rsidRDefault="00AC72DF" w:rsidP="00E66AF1">
      <w:pPr>
        <w:spacing w:after="200"/>
      </w:pPr>
    </w:p>
    <w:p w14:paraId="4F166ACD" w14:textId="77777777" w:rsidR="00C95BED" w:rsidRDefault="00C95BED" w:rsidP="00E66AF1">
      <w:pPr>
        <w:spacing w:after="200"/>
      </w:pPr>
    </w:p>
    <w:p w14:paraId="2AB3A6E9" w14:textId="77777777" w:rsidR="00C95BED" w:rsidRDefault="00C95BED" w:rsidP="00E66AF1">
      <w:pPr>
        <w:spacing w:after="200"/>
      </w:pPr>
    </w:p>
    <w:p w14:paraId="13B74189" w14:textId="77777777" w:rsidR="00C95BED" w:rsidRDefault="00C95BED" w:rsidP="00E66AF1">
      <w:pPr>
        <w:spacing w:after="200"/>
      </w:pPr>
    </w:p>
    <w:p w14:paraId="2984BDAA" w14:textId="77777777" w:rsidR="00C95BED" w:rsidRDefault="00C95BED" w:rsidP="00E66AF1">
      <w:pPr>
        <w:spacing w:after="200"/>
      </w:pPr>
    </w:p>
    <w:p w14:paraId="7A2BC5FA" w14:textId="7633B4AC" w:rsidR="00C95BED" w:rsidRDefault="00C95BED" w:rsidP="00C95BED">
      <w:pPr>
        <w:pStyle w:val="Prrafodelista"/>
        <w:numPr>
          <w:ilvl w:val="0"/>
          <w:numId w:val="36"/>
        </w:numPr>
        <w:spacing w:after="200"/>
      </w:pPr>
      <w:r>
        <w:lastRenderedPageBreak/>
        <w:t>CÓDIGO, VISTA “MI VIDA”</w:t>
      </w:r>
    </w:p>
    <w:p w14:paraId="243A9101" w14:textId="186467A5" w:rsidR="00976365" w:rsidRDefault="00C95BED" w:rsidP="00E66AF1">
      <w:pPr>
        <w:spacing w:after="200"/>
      </w:pPr>
      <w:r w:rsidRPr="00C95BED">
        <w:rPr>
          <w:noProof/>
        </w:rPr>
        <w:drawing>
          <wp:inline distT="0" distB="0" distL="0" distR="0" wp14:anchorId="5EE8D1F9" wp14:editId="7B058D68">
            <wp:extent cx="6371590" cy="4444365"/>
            <wp:effectExtent l="0" t="0" r="0" b="0"/>
            <wp:docPr id="963683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83475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C29" w14:textId="77777777" w:rsidR="00976365" w:rsidRDefault="00976365" w:rsidP="00E66AF1">
      <w:pPr>
        <w:spacing w:after="200"/>
      </w:pPr>
    </w:p>
    <w:p w14:paraId="3C692325" w14:textId="77777777" w:rsidR="00976365" w:rsidRDefault="00976365" w:rsidP="00E66AF1">
      <w:pPr>
        <w:spacing w:after="200"/>
      </w:pPr>
    </w:p>
    <w:p w14:paraId="57587A1E" w14:textId="77777777" w:rsidR="00976365" w:rsidRDefault="00976365" w:rsidP="00E66AF1">
      <w:pPr>
        <w:spacing w:after="200"/>
      </w:pPr>
    </w:p>
    <w:p w14:paraId="0AC67790" w14:textId="3F540BC8" w:rsidR="00976365" w:rsidRDefault="000E4CF9" w:rsidP="00976365">
      <w:pPr>
        <w:pStyle w:val="Prrafodelista"/>
        <w:numPr>
          <w:ilvl w:val="0"/>
          <w:numId w:val="34"/>
        </w:numPr>
        <w:spacing w:after="200"/>
      </w:pPr>
      <w:r w:rsidRPr="000E4CF9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6AD5315" wp14:editId="25A4D927">
            <wp:simplePos x="0" y="0"/>
            <wp:positionH relativeFrom="margin">
              <wp:align>center</wp:align>
            </wp:positionH>
            <wp:positionV relativeFrom="paragraph">
              <wp:posOffset>270401</wp:posOffset>
            </wp:positionV>
            <wp:extent cx="6699250" cy="5407025"/>
            <wp:effectExtent l="0" t="0" r="6350" b="3175"/>
            <wp:wrapSquare wrapText="bothSides"/>
            <wp:docPr id="879454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54958" name="Imagen 1" descr="Texto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365">
        <w:t>CÓDIGO, “</w:t>
      </w:r>
      <w:r>
        <w:t>FINANCES”</w:t>
      </w:r>
    </w:p>
    <w:p w14:paraId="172B82F8" w14:textId="31E87EC5" w:rsidR="000E4CF9" w:rsidRDefault="000E4CF9" w:rsidP="000E4CF9">
      <w:pPr>
        <w:pStyle w:val="Prrafodelista"/>
        <w:spacing w:after="200"/>
      </w:pPr>
    </w:p>
    <w:p w14:paraId="46523C7E" w14:textId="77777777" w:rsidR="00AC72DF" w:rsidRDefault="00AC72DF" w:rsidP="00E66AF1">
      <w:pPr>
        <w:spacing w:after="200"/>
      </w:pPr>
    </w:p>
    <w:p w14:paraId="5F35C215" w14:textId="77777777" w:rsidR="00AC72DF" w:rsidRDefault="00AC72DF" w:rsidP="00E66AF1">
      <w:pPr>
        <w:spacing w:after="200"/>
      </w:pPr>
    </w:p>
    <w:p w14:paraId="7F8DFE62" w14:textId="77777777" w:rsidR="00AC72DF" w:rsidRDefault="00AC72DF" w:rsidP="00E66AF1">
      <w:pPr>
        <w:spacing w:after="200"/>
      </w:pPr>
    </w:p>
    <w:p w14:paraId="6AD5CBBE" w14:textId="77777777" w:rsidR="002A5AA8" w:rsidRDefault="002A5AA8" w:rsidP="00E66AF1">
      <w:pPr>
        <w:spacing w:after="200"/>
      </w:pPr>
    </w:p>
    <w:p w14:paraId="79E19BDE" w14:textId="77777777" w:rsidR="000E4CF9" w:rsidRDefault="000E4CF9" w:rsidP="00E66AF1">
      <w:pPr>
        <w:spacing w:after="200"/>
      </w:pPr>
    </w:p>
    <w:p w14:paraId="65DCA95D" w14:textId="77777777" w:rsidR="000E4CF9" w:rsidRDefault="000E4CF9" w:rsidP="00E66AF1">
      <w:pPr>
        <w:spacing w:after="200"/>
      </w:pPr>
    </w:p>
    <w:p w14:paraId="265A9D67" w14:textId="77777777" w:rsidR="000E4CF9" w:rsidRDefault="000E4CF9" w:rsidP="00E66AF1">
      <w:pPr>
        <w:spacing w:after="200"/>
      </w:pPr>
    </w:p>
    <w:p w14:paraId="49816AD8" w14:textId="77777777" w:rsidR="000E4CF9" w:rsidRDefault="000E4CF9" w:rsidP="00E66AF1">
      <w:pPr>
        <w:spacing w:after="200"/>
      </w:pPr>
    </w:p>
    <w:p w14:paraId="07F0C32B" w14:textId="11ABF957" w:rsidR="000E4CF9" w:rsidRDefault="000E4CF9" w:rsidP="000E4CF9">
      <w:pPr>
        <w:pStyle w:val="Prrafodelista"/>
        <w:numPr>
          <w:ilvl w:val="0"/>
          <w:numId w:val="34"/>
        </w:numPr>
        <w:spacing w:after="200"/>
      </w:pPr>
      <w:r w:rsidRPr="000E4CF9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312318F" wp14:editId="54D6A926">
            <wp:simplePos x="0" y="0"/>
            <wp:positionH relativeFrom="margin">
              <wp:posOffset>-441895</wp:posOffset>
            </wp:positionH>
            <wp:positionV relativeFrom="paragraph">
              <wp:posOffset>317413</wp:posOffset>
            </wp:positionV>
            <wp:extent cx="7121094" cy="6763407"/>
            <wp:effectExtent l="0" t="0" r="3810" b="0"/>
            <wp:wrapSquare wrapText="bothSides"/>
            <wp:docPr id="312185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85788" name="Imagen 1" descr="Texto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094" cy="6763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“FINANCES”, sección registro</w:t>
      </w:r>
    </w:p>
    <w:p w14:paraId="3759D1AC" w14:textId="22898B26" w:rsidR="000E4CF9" w:rsidRDefault="000E4CF9" w:rsidP="000E4CF9">
      <w:pPr>
        <w:pStyle w:val="Prrafodelista"/>
        <w:spacing w:after="200"/>
      </w:pPr>
    </w:p>
    <w:p w14:paraId="6C9829CC" w14:textId="77777777" w:rsidR="000E4CF9" w:rsidRDefault="000E4CF9" w:rsidP="00E66AF1">
      <w:pPr>
        <w:spacing w:after="200"/>
      </w:pPr>
    </w:p>
    <w:p w14:paraId="1F50CCAD" w14:textId="77777777" w:rsidR="000E4CF9" w:rsidRDefault="000E4CF9" w:rsidP="00E66AF1">
      <w:pPr>
        <w:spacing w:after="200"/>
      </w:pPr>
    </w:p>
    <w:p w14:paraId="161C6F5D" w14:textId="77777777" w:rsidR="000E4CF9" w:rsidRDefault="000E4CF9" w:rsidP="00E66AF1">
      <w:pPr>
        <w:spacing w:after="200"/>
      </w:pPr>
    </w:p>
    <w:p w14:paraId="311D8727" w14:textId="77777777" w:rsidR="000E4CF9" w:rsidRDefault="000E4CF9" w:rsidP="00E66AF1">
      <w:pPr>
        <w:spacing w:after="200"/>
      </w:pPr>
    </w:p>
    <w:p w14:paraId="4C3FD89E" w14:textId="4496EA00" w:rsidR="002A5AA8" w:rsidRDefault="00E4540A" w:rsidP="00E4540A">
      <w:pPr>
        <w:pStyle w:val="Prrafodelista"/>
        <w:numPr>
          <w:ilvl w:val="0"/>
          <w:numId w:val="19"/>
        </w:numPr>
        <w:spacing w:after="200"/>
      </w:pPr>
      <w:r>
        <w:lastRenderedPageBreak/>
        <w:t>VISTA “MI VIDA”, Nutrición</w:t>
      </w:r>
    </w:p>
    <w:p w14:paraId="0ADB45E6" w14:textId="01C705FE" w:rsidR="002A5AA8" w:rsidRDefault="00E4540A" w:rsidP="00E4540A">
      <w:pPr>
        <w:pStyle w:val="Prrafodelista"/>
        <w:numPr>
          <w:ilvl w:val="0"/>
          <w:numId w:val="19"/>
        </w:numPr>
        <w:spacing w:after="20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511493C" wp14:editId="749DF09B">
            <wp:simplePos x="0" y="0"/>
            <wp:positionH relativeFrom="margin">
              <wp:posOffset>220718</wp:posOffset>
            </wp:positionH>
            <wp:positionV relativeFrom="paragraph">
              <wp:posOffset>10488</wp:posOffset>
            </wp:positionV>
            <wp:extent cx="3176752" cy="6842234"/>
            <wp:effectExtent l="0" t="0" r="5080" b="0"/>
            <wp:wrapSquare wrapText="bothSides"/>
            <wp:docPr id="57032718" name="Imagen 6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2718" name="Imagen 6" descr="Captura de pantalla de un teléfono celular&#10;&#10;El contenido generado por IA puede ser incorrecto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752" cy="6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Continuando en el módulo, “Mi Vida”</w:t>
      </w:r>
      <w:r w:rsidR="00A07A0E">
        <w:t>, esta vez en el menú de Nutrición.</w:t>
      </w:r>
    </w:p>
    <w:p w14:paraId="157D500C" w14:textId="294E27B9" w:rsidR="00A07A0E" w:rsidRDefault="00A07A0E" w:rsidP="00A07A0E">
      <w:pPr>
        <w:pStyle w:val="Prrafodelista"/>
        <w:numPr>
          <w:ilvl w:val="1"/>
          <w:numId w:val="19"/>
        </w:numPr>
        <w:spacing w:after="200"/>
      </w:pPr>
      <w:r>
        <w:t>Menú de nutrición, donde el usuario puede o si quiere, ingresar sus datos para que la aplicación le de una dieta, aunque se recomienda seguir las indicaciones de un profesional.</w:t>
      </w:r>
    </w:p>
    <w:p w14:paraId="34C37234" w14:textId="77777777" w:rsidR="00A07A0E" w:rsidRDefault="00A07A0E" w:rsidP="00A07A0E">
      <w:pPr>
        <w:pStyle w:val="Prrafodelista"/>
        <w:spacing w:after="200"/>
        <w:ind w:left="1440"/>
      </w:pPr>
    </w:p>
    <w:p w14:paraId="7362BB66" w14:textId="5576CCD9" w:rsidR="00A07A0E" w:rsidRDefault="00A07A0E" w:rsidP="00A07A0E">
      <w:pPr>
        <w:pStyle w:val="Prrafodelista"/>
        <w:numPr>
          <w:ilvl w:val="1"/>
          <w:numId w:val="19"/>
        </w:numPr>
        <w:spacing w:after="200"/>
      </w:pPr>
      <w:r>
        <w:t xml:space="preserve">Formulario donde se solicitarían los datos del usuario, para un resultado sobre como proceder. </w:t>
      </w:r>
    </w:p>
    <w:p w14:paraId="487DF707" w14:textId="77777777" w:rsidR="00A07A0E" w:rsidRDefault="00A07A0E" w:rsidP="00A07A0E">
      <w:pPr>
        <w:pStyle w:val="Prrafodelista"/>
      </w:pPr>
    </w:p>
    <w:p w14:paraId="38BD1290" w14:textId="55F79877" w:rsidR="00A07A0E" w:rsidRDefault="00A07A0E" w:rsidP="00A07A0E">
      <w:pPr>
        <w:pStyle w:val="Prrafodelista"/>
        <w:numPr>
          <w:ilvl w:val="1"/>
          <w:numId w:val="19"/>
        </w:numPr>
        <w:spacing w:after="200"/>
      </w:pPr>
      <w:r>
        <w:t>Botones del formulario para “Calcular” el IMC, o “Reiniciar”, por si quiere ingresar datos nuevos.</w:t>
      </w:r>
    </w:p>
    <w:p w14:paraId="5DBE3B50" w14:textId="77777777" w:rsidR="002A5AA8" w:rsidRDefault="002A5AA8" w:rsidP="00E66AF1">
      <w:pPr>
        <w:spacing w:after="200"/>
      </w:pPr>
    </w:p>
    <w:p w14:paraId="3357A6EE" w14:textId="77777777" w:rsidR="002A5AA8" w:rsidRDefault="002A5AA8" w:rsidP="00E66AF1">
      <w:pPr>
        <w:spacing w:after="200"/>
      </w:pPr>
    </w:p>
    <w:p w14:paraId="0A62B72E" w14:textId="77777777" w:rsidR="002A5AA8" w:rsidRDefault="002A5AA8" w:rsidP="00E66AF1">
      <w:pPr>
        <w:spacing w:after="200"/>
      </w:pPr>
    </w:p>
    <w:p w14:paraId="6C1F8171" w14:textId="77777777" w:rsidR="002A5AA8" w:rsidRDefault="002A5AA8" w:rsidP="00E66AF1">
      <w:pPr>
        <w:spacing w:after="200"/>
      </w:pPr>
    </w:p>
    <w:p w14:paraId="4B36191F" w14:textId="77777777" w:rsidR="002A5AA8" w:rsidRDefault="002A5AA8" w:rsidP="00E66AF1">
      <w:pPr>
        <w:spacing w:after="200"/>
      </w:pPr>
    </w:p>
    <w:p w14:paraId="30FA7B2D" w14:textId="77777777" w:rsidR="002A5AA8" w:rsidRDefault="002A5AA8" w:rsidP="00E66AF1">
      <w:pPr>
        <w:spacing w:after="200"/>
      </w:pPr>
    </w:p>
    <w:p w14:paraId="7D1CB20F" w14:textId="77777777" w:rsidR="002A5AA8" w:rsidRDefault="002A5AA8" w:rsidP="00E66AF1">
      <w:pPr>
        <w:spacing w:after="200"/>
      </w:pPr>
    </w:p>
    <w:p w14:paraId="7EA1996A" w14:textId="77777777" w:rsidR="00C95BED" w:rsidRDefault="00C95BED" w:rsidP="00E66AF1">
      <w:pPr>
        <w:spacing w:after="200"/>
      </w:pPr>
    </w:p>
    <w:p w14:paraId="20616EEF" w14:textId="77777777" w:rsidR="00C95BED" w:rsidRDefault="00C95BED" w:rsidP="00E66AF1">
      <w:pPr>
        <w:spacing w:after="200"/>
      </w:pPr>
    </w:p>
    <w:p w14:paraId="1C254C39" w14:textId="77777777" w:rsidR="00C95BED" w:rsidRDefault="00C95BED" w:rsidP="00E66AF1">
      <w:pPr>
        <w:spacing w:after="200"/>
      </w:pPr>
    </w:p>
    <w:p w14:paraId="74073955" w14:textId="77777777" w:rsidR="00C95BED" w:rsidRDefault="00C95BED" w:rsidP="00E66AF1">
      <w:pPr>
        <w:spacing w:after="200"/>
      </w:pPr>
    </w:p>
    <w:p w14:paraId="390D9A69" w14:textId="77777777" w:rsidR="00C95BED" w:rsidRDefault="00C95BED" w:rsidP="00E66AF1">
      <w:pPr>
        <w:spacing w:after="200"/>
      </w:pPr>
    </w:p>
    <w:p w14:paraId="6F8E3AA8" w14:textId="58807E60" w:rsidR="00C95BED" w:rsidRDefault="00C95BED" w:rsidP="00C95BED">
      <w:pPr>
        <w:pStyle w:val="Prrafodelista"/>
        <w:numPr>
          <w:ilvl w:val="0"/>
          <w:numId w:val="35"/>
        </w:numPr>
        <w:spacing w:after="200"/>
      </w:pPr>
      <w:r w:rsidRPr="00C95BED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E31A9EF" wp14:editId="270A48DE">
            <wp:simplePos x="0" y="0"/>
            <wp:positionH relativeFrom="margin">
              <wp:align>right</wp:align>
            </wp:positionH>
            <wp:positionV relativeFrom="paragraph">
              <wp:posOffset>428385</wp:posOffset>
            </wp:positionV>
            <wp:extent cx="6371590" cy="6344920"/>
            <wp:effectExtent l="0" t="0" r="0" b="0"/>
            <wp:wrapSquare wrapText="bothSides"/>
            <wp:docPr id="1514949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4974" name="Imagen 1" descr="Texto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NUTRITION, formulario, campos peso y altura</w:t>
      </w:r>
    </w:p>
    <w:p w14:paraId="7EE13677" w14:textId="5D7E6380" w:rsidR="00AC1D45" w:rsidRDefault="00AC1D45" w:rsidP="00E66AF1">
      <w:pPr>
        <w:spacing w:after="200"/>
      </w:pPr>
    </w:p>
    <w:p w14:paraId="342AB752" w14:textId="39C51341" w:rsidR="00AC1D45" w:rsidRDefault="00AC1D45" w:rsidP="00E66AF1">
      <w:pPr>
        <w:spacing w:after="200"/>
      </w:pPr>
    </w:p>
    <w:p w14:paraId="01032DFD" w14:textId="4190B90E" w:rsidR="003C163F" w:rsidRDefault="003C163F" w:rsidP="00E66AF1">
      <w:pPr>
        <w:spacing w:after="200"/>
      </w:pPr>
    </w:p>
    <w:p w14:paraId="19CA03AA" w14:textId="77777777" w:rsidR="00C95BED" w:rsidRDefault="00C95BED" w:rsidP="00E66AF1">
      <w:pPr>
        <w:spacing w:after="200"/>
      </w:pPr>
    </w:p>
    <w:p w14:paraId="6935154F" w14:textId="77777777" w:rsidR="00C95BED" w:rsidRDefault="00C95BED" w:rsidP="00E66AF1">
      <w:pPr>
        <w:spacing w:after="200"/>
      </w:pPr>
    </w:p>
    <w:p w14:paraId="155096D2" w14:textId="77777777" w:rsidR="00C95BED" w:rsidRDefault="00C95BED" w:rsidP="00E66AF1">
      <w:pPr>
        <w:spacing w:after="200"/>
      </w:pPr>
    </w:p>
    <w:p w14:paraId="31C8E5C4" w14:textId="1D8568E1" w:rsidR="00C95BED" w:rsidRDefault="00C95BED" w:rsidP="00C95BED">
      <w:pPr>
        <w:pStyle w:val="Prrafodelista"/>
        <w:numPr>
          <w:ilvl w:val="0"/>
          <w:numId w:val="35"/>
        </w:numPr>
        <w:spacing w:after="200"/>
      </w:pPr>
      <w:r w:rsidRPr="00C95BED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ABF5CB9" wp14:editId="5D1C66E9">
            <wp:simplePos x="0" y="0"/>
            <wp:positionH relativeFrom="margin">
              <wp:posOffset>-358140</wp:posOffset>
            </wp:positionH>
            <wp:positionV relativeFrom="paragraph">
              <wp:posOffset>411896</wp:posOffset>
            </wp:positionV>
            <wp:extent cx="6983730" cy="6314440"/>
            <wp:effectExtent l="0" t="0" r="7620" b="0"/>
            <wp:wrapSquare wrapText="bothSides"/>
            <wp:docPr id="1741989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9658" name="Imagen 1" descr="Texto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NUTRITION, formulario, campos edad, generó y nivel de actividad</w:t>
      </w:r>
    </w:p>
    <w:p w14:paraId="74288069" w14:textId="69D14D0A" w:rsidR="003A65A4" w:rsidRDefault="003A65A4" w:rsidP="00E66AF1">
      <w:pPr>
        <w:spacing w:after="200"/>
      </w:pPr>
    </w:p>
    <w:p w14:paraId="525498F0" w14:textId="77777777" w:rsidR="003A65A4" w:rsidRDefault="003A65A4" w:rsidP="00E66AF1">
      <w:pPr>
        <w:spacing w:after="200"/>
      </w:pPr>
    </w:p>
    <w:p w14:paraId="0BD46913" w14:textId="77777777" w:rsidR="00C95BED" w:rsidRDefault="00C95BED" w:rsidP="00E66AF1">
      <w:pPr>
        <w:spacing w:after="200"/>
      </w:pPr>
    </w:p>
    <w:p w14:paraId="351F5976" w14:textId="77777777" w:rsidR="00C95BED" w:rsidRDefault="00C95BED" w:rsidP="00E66AF1">
      <w:pPr>
        <w:spacing w:after="200"/>
      </w:pPr>
    </w:p>
    <w:p w14:paraId="3C57363B" w14:textId="77777777" w:rsidR="00C95BED" w:rsidRDefault="00C95BED" w:rsidP="00E66AF1">
      <w:pPr>
        <w:spacing w:after="200"/>
      </w:pPr>
    </w:p>
    <w:p w14:paraId="38119C8B" w14:textId="77777777" w:rsidR="00C95BED" w:rsidRDefault="00C95BED" w:rsidP="00E66AF1">
      <w:pPr>
        <w:spacing w:after="200"/>
      </w:pPr>
    </w:p>
    <w:p w14:paraId="5C8BD08E" w14:textId="3EE4CC95" w:rsidR="00C95BED" w:rsidRDefault="00C95BED" w:rsidP="00C95BED">
      <w:pPr>
        <w:pStyle w:val="Prrafodelista"/>
        <w:numPr>
          <w:ilvl w:val="0"/>
          <w:numId w:val="35"/>
        </w:numPr>
        <w:spacing w:after="200"/>
      </w:pPr>
      <w:r w:rsidRPr="00C95BED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805B7E6" wp14:editId="79EB68D7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6812280" cy="4997450"/>
            <wp:effectExtent l="0" t="0" r="7620" b="0"/>
            <wp:wrapSquare wrapText="bothSides"/>
            <wp:docPr id="10599617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61739" name="Imagen 1" descr="Texto&#10;&#10;El contenido generado por IA puede ser incorrecto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NUTRITION, botones</w:t>
      </w:r>
    </w:p>
    <w:p w14:paraId="2F28C61F" w14:textId="3711BF4D" w:rsidR="00C95BED" w:rsidRDefault="00C95BED" w:rsidP="00C95BED">
      <w:pPr>
        <w:pStyle w:val="Prrafodelista"/>
        <w:spacing w:after="200"/>
      </w:pPr>
    </w:p>
    <w:p w14:paraId="5024B4FE" w14:textId="77777777" w:rsidR="00C95BED" w:rsidRDefault="00C95BED" w:rsidP="00C95BED">
      <w:pPr>
        <w:pStyle w:val="Prrafodelista"/>
        <w:spacing w:after="200"/>
      </w:pPr>
    </w:p>
    <w:p w14:paraId="756A587C" w14:textId="77777777" w:rsidR="00C95BED" w:rsidRDefault="00C95BED" w:rsidP="00C95BED">
      <w:pPr>
        <w:pStyle w:val="Prrafodelista"/>
        <w:spacing w:after="200"/>
      </w:pPr>
    </w:p>
    <w:p w14:paraId="7DE5E772" w14:textId="77777777" w:rsidR="00C95BED" w:rsidRDefault="00C95BED" w:rsidP="00C95BED">
      <w:pPr>
        <w:pStyle w:val="Prrafodelista"/>
        <w:spacing w:after="200"/>
      </w:pPr>
    </w:p>
    <w:p w14:paraId="56C5472E" w14:textId="77777777" w:rsidR="00C95BED" w:rsidRDefault="00C95BED" w:rsidP="00C95BED">
      <w:pPr>
        <w:pStyle w:val="Prrafodelista"/>
        <w:spacing w:after="200"/>
      </w:pPr>
    </w:p>
    <w:p w14:paraId="21F693AF" w14:textId="77777777" w:rsidR="00C95BED" w:rsidRDefault="00C95BED" w:rsidP="00C95BED">
      <w:pPr>
        <w:pStyle w:val="Prrafodelista"/>
        <w:spacing w:after="200"/>
      </w:pPr>
    </w:p>
    <w:p w14:paraId="26BCCC21" w14:textId="77777777" w:rsidR="00C95BED" w:rsidRDefault="00C95BED" w:rsidP="00C95BED">
      <w:pPr>
        <w:pStyle w:val="Prrafodelista"/>
        <w:spacing w:after="200"/>
      </w:pPr>
    </w:p>
    <w:p w14:paraId="15360659" w14:textId="77777777" w:rsidR="00C95BED" w:rsidRDefault="00C95BED" w:rsidP="00C95BED">
      <w:pPr>
        <w:pStyle w:val="Prrafodelista"/>
        <w:spacing w:after="200"/>
      </w:pPr>
    </w:p>
    <w:p w14:paraId="53FB1B71" w14:textId="77777777" w:rsidR="00C95BED" w:rsidRDefault="00C95BED" w:rsidP="00C95BED">
      <w:pPr>
        <w:pStyle w:val="Prrafodelista"/>
        <w:spacing w:after="200"/>
      </w:pPr>
    </w:p>
    <w:p w14:paraId="586BDBA3" w14:textId="77777777" w:rsidR="00C95BED" w:rsidRDefault="00C95BED" w:rsidP="00C95BED">
      <w:pPr>
        <w:pStyle w:val="Prrafodelista"/>
        <w:spacing w:after="200"/>
      </w:pPr>
    </w:p>
    <w:p w14:paraId="74F44C90" w14:textId="77777777" w:rsidR="00C95BED" w:rsidRDefault="00C95BED" w:rsidP="00C95BED">
      <w:pPr>
        <w:pStyle w:val="Prrafodelista"/>
        <w:spacing w:after="200"/>
      </w:pPr>
    </w:p>
    <w:p w14:paraId="7A1BA626" w14:textId="77777777" w:rsidR="00C95BED" w:rsidRDefault="00C95BED" w:rsidP="00C95BED">
      <w:pPr>
        <w:pStyle w:val="Prrafodelista"/>
        <w:spacing w:after="200"/>
      </w:pPr>
    </w:p>
    <w:p w14:paraId="5964CB9C" w14:textId="77777777" w:rsidR="00C95BED" w:rsidRDefault="00C95BED" w:rsidP="00C95BED">
      <w:pPr>
        <w:pStyle w:val="Prrafodelista"/>
        <w:spacing w:after="200"/>
      </w:pPr>
    </w:p>
    <w:p w14:paraId="680FFAF0" w14:textId="77777777" w:rsidR="00C95BED" w:rsidRDefault="00C95BED" w:rsidP="00C95BED">
      <w:pPr>
        <w:pStyle w:val="Prrafodelista"/>
        <w:spacing w:after="200"/>
      </w:pPr>
    </w:p>
    <w:p w14:paraId="463CB80B" w14:textId="77777777" w:rsidR="00C95BED" w:rsidRDefault="00C95BED" w:rsidP="00C95BED">
      <w:pPr>
        <w:pStyle w:val="Prrafodelista"/>
        <w:spacing w:after="200"/>
      </w:pPr>
    </w:p>
    <w:p w14:paraId="0871A53C" w14:textId="5656960D" w:rsidR="00C95BED" w:rsidRDefault="00C95BED" w:rsidP="00C95BED">
      <w:pPr>
        <w:pStyle w:val="Prrafodelista"/>
        <w:numPr>
          <w:ilvl w:val="0"/>
          <w:numId w:val="35"/>
        </w:numPr>
        <w:spacing w:after="200"/>
      </w:pPr>
      <w:r w:rsidRPr="00C95BED"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01FAFBA4" wp14:editId="450E1D87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6574155" cy="4847590"/>
            <wp:effectExtent l="0" t="0" r="0" b="0"/>
            <wp:wrapSquare wrapText="bothSides"/>
            <wp:docPr id="14391270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7001" name="Imagen 1" descr="Texto&#10;&#10;El contenido generado por IA puede ser incorrecto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15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CÓDIGO, NUTRITION, resultado IMC</w:t>
      </w:r>
    </w:p>
    <w:p w14:paraId="238AE2BC" w14:textId="7DCDAC44" w:rsidR="00C95BED" w:rsidRDefault="00C95BED" w:rsidP="00C95BED">
      <w:pPr>
        <w:spacing w:after="200"/>
      </w:pPr>
    </w:p>
    <w:p w14:paraId="0ECD2213" w14:textId="77777777" w:rsidR="00C95BED" w:rsidRDefault="00C95BED" w:rsidP="00C95BED">
      <w:pPr>
        <w:spacing w:after="200"/>
      </w:pPr>
    </w:p>
    <w:p w14:paraId="0C7691C6" w14:textId="77777777" w:rsidR="00C95BED" w:rsidRDefault="00C95BED" w:rsidP="00C95BED">
      <w:pPr>
        <w:spacing w:after="200"/>
      </w:pPr>
    </w:p>
    <w:p w14:paraId="475D8552" w14:textId="77777777" w:rsidR="00C95BED" w:rsidRDefault="00C95BED" w:rsidP="00C95BED">
      <w:pPr>
        <w:spacing w:after="200"/>
      </w:pPr>
    </w:p>
    <w:p w14:paraId="7CDAB8DF" w14:textId="77777777" w:rsidR="00C95BED" w:rsidRDefault="00C95BED" w:rsidP="00C95BED">
      <w:pPr>
        <w:spacing w:after="200"/>
      </w:pPr>
    </w:p>
    <w:p w14:paraId="29CDB67D" w14:textId="77777777" w:rsidR="00C95BED" w:rsidRDefault="00C95BED" w:rsidP="00C95BED">
      <w:pPr>
        <w:spacing w:after="200"/>
      </w:pPr>
    </w:p>
    <w:p w14:paraId="1F0B8CE5" w14:textId="77777777" w:rsidR="00C95BED" w:rsidRDefault="00C95BED" w:rsidP="00C95BED">
      <w:pPr>
        <w:spacing w:after="200"/>
      </w:pPr>
    </w:p>
    <w:p w14:paraId="508A8E6E" w14:textId="77777777" w:rsidR="00C95BED" w:rsidRDefault="00C95BED" w:rsidP="00C95BED">
      <w:pPr>
        <w:spacing w:after="200"/>
      </w:pPr>
    </w:p>
    <w:p w14:paraId="4A305C36" w14:textId="77777777" w:rsidR="00C95BED" w:rsidRDefault="00C95BED" w:rsidP="00C95BED">
      <w:pPr>
        <w:spacing w:after="200"/>
      </w:pPr>
    </w:p>
    <w:p w14:paraId="2C31DA59" w14:textId="77777777" w:rsidR="00C95BED" w:rsidRDefault="00C95BED" w:rsidP="00C95BED">
      <w:pPr>
        <w:spacing w:after="200"/>
      </w:pPr>
    </w:p>
    <w:p w14:paraId="7A8B6928" w14:textId="00C8CC6A" w:rsidR="00C95BED" w:rsidRDefault="00C95BED" w:rsidP="00C95BED">
      <w:pPr>
        <w:pStyle w:val="Prrafodelista"/>
        <w:numPr>
          <w:ilvl w:val="0"/>
          <w:numId w:val="35"/>
        </w:numPr>
        <w:spacing w:after="200"/>
      </w:pPr>
      <w:r w:rsidRPr="00C95BE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085AD1E" wp14:editId="36571003">
            <wp:simplePos x="0" y="0"/>
            <wp:positionH relativeFrom="margin">
              <wp:align>right</wp:align>
            </wp:positionH>
            <wp:positionV relativeFrom="paragraph">
              <wp:posOffset>397160</wp:posOffset>
            </wp:positionV>
            <wp:extent cx="6371590" cy="4862830"/>
            <wp:effectExtent l="0" t="0" r="0" b="0"/>
            <wp:wrapSquare wrapText="bothSides"/>
            <wp:docPr id="11386659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65976" name="Imagen 1" descr="Texto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NUTRITION, tarjeta de calorías</w:t>
      </w:r>
    </w:p>
    <w:p w14:paraId="7466C773" w14:textId="30FD4EE7" w:rsidR="00C95BED" w:rsidRDefault="00C95BED" w:rsidP="00C95BED">
      <w:pPr>
        <w:pStyle w:val="Prrafodelista"/>
        <w:spacing w:after="200"/>
      </w:pPr>
    </w:p>
    <w:p w14:paraId="2E61383E" w14:textId="77777777" w:rsidR="00C95BED" w:rsidRDefault="00C95BED" w:rsidP="00C95BED">
      <w:pPr>
        <w:pStyle w:val="Prrafodelista"/>
        <w:spacing w:after="200"/>
      </w:pPr>
    </w:p>
    <w:p w14:paraId="0DA5F37D" w14:textId="77777777" w:rsidR="00C95BED" w:rsidRDefault="00C95BED" w:rsidP="00C95BED">
      <w:pPr>
        <w:pStyle w:val="Prrafodelista"/>
        <w:spacing w:after="200"/>
      </w:pPr>
    </w:p>
    <w:p w14:paraId="27DD36F0" w14:textId="77777777" w:rsidR="00C95BED" w:rsidRDefault="00C95BED" w:rsidP="00C95BED">
      <w:pPr>
        <w:pStyle w:val="Prrafodelista"/>
        <w:spacing w:after="200"/>
      </w:pPr>
    </w:p>
    <w:p w14:paraId="1CF0CFAF" w14:textId="77777777" w:rsidR="00C95BED" w:rsidRDefault="00C95BED" w:rsidP="00C95BED">
      <w:pPr>
        <w:pStyle w:val="Prrafodelista"/>
        <w:spacing w:after="200"/>
      </w:pPr>
    </w:p>
    <w:p w14:paraId="318E6CAC" w14:textId="77777777" w:rsidR="00C95BED" w:rsidRDefault="00C95BED" w:rsidP="00C95BED">
      <w:pPr>
        <w:pStyle w:val="Prrafodelista"/>
        <w:spacing w:after="200"/>
      </w:pPr>
    </w:p>
    <w:p w14:paraId="55A6F6E0" w14:textId="77777777" w:rsidR="00C95BED" w:rsidRDefault="00C95BED" w:rsidP="00C95BED">
      <w:pPr>
        <w:pStyle w:val="Prrafodelista"/>
        <w:spacing w:after="200"/>
      </w:pPr>
    </w:p>
    <w:p w14:paraId="6F747306" w14:textId="77777777" w:rsidR="00C95BED" w:rsidRDefault="00C95BED" w:rsidP="00C95BED">
      <w:pPr>
        <w:pStyle w:val="Prrafodelista"/>
        <w:spacing w:after="200"/>
      </w:pPr>
    </w:p>
    <w:p w14:paraId="47F7A202" w14:textId="77777777" w:rsidR="00C95BED" w:rsidRDefault="00C95BED" w:rsidP="00C95BED">
      <w:pPr>
        <w:pStyle w:val="Prrafodelista"/>
        <w:spacing w:after="200"/>
      </w:pPr>
    </w:p>
    <w:p w14:paraId="141FB1A7" w14:textId="77777777" w:rsidR="00C95BED" w:rsidRDefault="00C95BED" w:rsidP="00C95BED">
      <w:pPr>
        <w:pStyle w:val="Prrafodelista"/>
        <w:spacing w:after="200"/>
      </w:pPr>
    </w:p>
    <w:p w14:paraId="5533C51F" w14:textId="77777777" w:rsidR="00C95BED" w:rsidRDefault="00C95BED" w:rsidP="00C95BED">
      <w:pPr>
        <w:pStyle w:val="Prrafodelista"/>
        <w:spacing w:after="200"/>
      </w:pPr>
    </w:p>
    <w:p w14:paraId="23483C84" w14:textId="77777777" w:rsidR="00C95BED" w:rsidRDefault="00C95BED" w:rsidP="00C95BED">
      <w:pPr>
        <w:pStyle w:val="Prrafodelista"/>
        <w:spacing w:after="200"/>
      </w:pPr>
    </w:p>
    <w:p w14:paraId="15378CBD" w14:textId="77777777" w:rsidR="00C95BED" w:rsidRDefault="00C95BED" w:rsidP="00C95BED">
      <w:pPr>
        <w:pStyle w:val="Prrafodelista"/>
        <w:spacing w:after="200"/>
      </w:pPr>
    </w:p>
    <w:p w14:paraId="2F716368" w14:textId="77777777" w:rsidR="00C95BED" w:rsidRDefault="00C95BED" w:rsidP="00C95BED">
      <w:pPr>
        <w:pStyle w:val="Prrafodelista"/>
        <w:spacing w:after="200"/>
      </w:pPr>
    </w:p>
    <w:p w14:paraId="7B64E93B" w14:textId="77777777" w:rsidR="00C95BED" w:rsidRDefault="00C95BED" w:rsidP="00C95BED">
      <w:pPr>
        <w:pStyle w:val="Prrafodelista"/>
        <w:spacing w:after="200"/>
      </w:pPr>
    </w:p>
    <w:p w14:paraId="6761206D" w14:textId="7AB564A6" w:rsidR="00C95BED" w:rsidRDefault="00E65E83" w:rsidP="00C95BED">
      <w:pPr>
        <w:pStyle w:val="Prrafodelista"/>
        <w:numPr>
          <w:ilvl w:val="0"/>
          <w:numId w:val="35"/>
        </w:numPr>
        <w:spacing w:after="200"/>
      </w:pPr>
      <w:r w:rsidRPr="00E65E83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6FFDB760" wp14:editId="2D47A5D9">
            <wp:simplePos x="0" y="0"/>
            <wp:positionH relativeFrom="column">
              <wp:posOffset>146335</wp:posOffset>
            </wp:positionH>
            <wp:positionV relativeFrom="paragraph">
              <wp:posOffset>255270</wp:posOffset>
            </wp:positionV>
            <wp:extent cx="6371590" cy="6223000"/>
            <wp:effectExtent l="0" t="0" r="0" b="6350"/>
            <wp:wrapSquare wrapText="bothSides"/>
            <wp:docPr id="4062377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37779" name="Imagen 1" descr="Texto&#10;&#10;El contenido generado por IA puede ser incorrec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BED">
        <w:t xml:space="preserve">CÓDIGO, NUTRITION, tarjeta de </w:t>
      </w:r>
      <w:r>
        <w:t>macronutrientes</w:t>
      </w:r>
    </w:p>
    <w:p w14:paraId="05D7B99F" w14:textId="421A016C" w:rsidR="00E65E83" w:rsidRDefault="00E65E83" w:rsidP="00E65E83">
      <w:pPr>
        <w:pStyle w:val="Prrafodelista"/>
        <w:spacing w:after="200"/>
      </w:pPr>
    </w:p>
    <w:p w14:paraId="7290DCF1" w14:textId="77777777" w:rsidR="00E65E83" w:rsidRDefault="00E65E83" w:rsidP="00E65E83">
      <w:pPr>
        <w:pStyle w:val="Prrafodelista"/>
        <w:spacing w:after="200"/>
      </w:pPr>
    </w:p>
    <w:p w14:paraId="3CA42A64" w14:textId="77777777" w:rsidR="00E65E83" w:rsidRDefault="00E65E83" w:rsidP="00E65E83">
      <w:pPr>
        <w:pStyle w:val="Prrafodelista"/>
        <w:spacing w:after="200"/>
      </w:pPr>
    </w:p>
    <w:p w14:paraId="3B5C80FC" w14:textId="77777777" w:rsidR="00E65E83" w:rsidRDefault="00E65E83" w:rsidP="00E65E83">
      <w:pPr>
        <w:pStyle w:val="Prrafodelista"/>
        <w:spacing w:after="200"/>
      </w:pPr>
    </w:p>
    <w:p w14:paraId="64498EFB" w14:textId="77777777" w:rsidR="00E65E83" w:rsidRDefault="00E65E83" w:rsidP="00E65E83">
      <w:pPr>
        <w:pStyle w:val="Prrafodelista"/>
        <w:spacing w:after="200"/>
      </w:pPr>
    </w:p>
    <w:p w14:paraId="7A4CB233" w14:textId="77777777" w:rsidR="00E65E83" w:rsidRDefault="00E65E83" w:rsidP="00E65E83">
      <w:pPr>
        <w:pStyle w:val="Prrafodelista"/>
        <w:spacing w:after="200"/>
      </w:pPr>
    </w:p>
    <w:p w14:paraId="72F04CB7" w14:textId="77777777" w:rsidR="00E65E83" w:rsidRDefault="00E65E83" w:rsidP="00E65E83">
      <w:pPr>
        <w:pStyle w:val="Prrafodelista"/>
        <w:spacing w:after="200"/>
      </w:pPr>
    </w:p>
    <w:p w14:paraId="5360F66D" w14:textId="77777777" w:rsidR="00E65E83" w:rsidRDefault="00E65E83" w:rsidP="00E65E83">
      <w:pPr>
        <w:pStyle w:val="Prrafodelista"/>
        <w:spacing w:after="200"/>
      </w:pPr>
    </w:p>
    <w:p w14:paraId="5EFE040A" w14:textId="77777777" w:rsidR="00E65E83" w:rsidRDefault="00E65E83" w:rsidP="00E65E83">
      <w:pPr>
        <w:pStyle w:val="Prrafodelista"/>
        <w:spacing w:after="200"/>
      </w:pPr>
    </w:p>
    <w:p w14:paraId="2FCD14A2" w14:textId="77777777" w:rsidR="00E65E83" w:rsidRDefault="00E65E83" w:rsidP="00E65E83">
      <w:pPr>
        <w:pStyle w:val="Prrafodelista"/>
        <w:spacing w:after="200"/>
      </w:pPr>
    </w:p>
    <w:p w14:paraId="53276EC3" w14:textId="35ADC589" w:rsidR="00E65E83" w:rsidRDefault="00E65E83" w:rsidP="00E65E83">
      <w:pPr>
        <w:pStyle w:val="Prrafodelista"/>
        <w:numPr>
          <w:ilvl w:val="0"/>
          <w:numId w:val="35"/>
        </w:numPr>
        <w:spacing w:after="200"/>
      </w:pPr>
      <w:r w:rsidRPr="00E65E83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E53AAE6" wp14:editId="363F164F">
            <wp:simplePos x="0" y="0"/>
            <wp:positionH relativeFrom="margin">
              <wp:align>left</wp:align>
            </wp:positionH>
            <wp:positionV relativeFrom="paragraph">
              <wp:posOffset>459587</wp:posOffset>
            </wp:positionV>
            <wp:extent cx="6473297" cy="1765738"/>
            <wp:effectExtent l="0" t="0" r="3810" b="6350"/>
            <wp:wrapSquare wrapText="bothSides"/>
            <wp:docPr id="18385680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68018" name="Imagen 1" descr="Texto&#10;&#10;El contenido generado por IA puede ser incorrec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297" cy="1765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CÓDIGO, NUTRITION, aviso legal</w:t>
      </w:r>
    </w:p>
    <w:p w14:paraId="02670D5A" w14:textId="1D82957E" w:rsidR="00E65E83" w:rsidRDefault="00E65E83" w:rsidP="00E65E83">
      <w:pPr>
        <w:pStyle w:val="Prrafodelista"/>
        <w:spacing w:after="200"/>
      </w:pPr>
    </w:p>
    <w:p w14:paraId="7083B436" w14:textId="77777777" w:rsidR="00E65E83" w:rsidRDefault="00E65E83" w:rsidP="00E65E83">
      <w:pPr>
        <w:pStyle w:val="Prrafodelista"/>
        <w:spacing w:after="200"/>
      </w:pPr>
    </w:p>
    <w:p w14:paraId="28A29058" w14:textId="77777777" w:rsidR="00E65E83" w:rsidRDefault="00E65E83" w:rsidP="00E65E83">
      <w:pPr>
        <w:pStyle w:val="Prrafodelista"/>
        <w:spacing w:after="200"/>
      </w:pPr>
    </w:p>
    <w:p w14:paraId="27E265D0" w14:textId="77777777" w:rsidR="00E65E83" w:rsidRDefault="00E65E83" w:rsidP="00E65E83">
      <w:pPr>
        <w:pStyle w:val="Prrafodelista"/>
        <w:spacing w:after="200"/>
      </w:pPr>
    </w:p>
    <w:p w14:paraId="4E17198B" w14:textId="77777777" w:rsidR="00E65E83" w:rsidRDefault="00E65E83" w:rsidP="00E65E83">
      <w:pPr>
        <w:pStyle w:val="Prrafodelista"/>
        <w:spacing w:after="200"/>
      </w:pPr>
    </w:p>
    <w:p w14:paraId="7DE0A7F5" w14:textId="77777777" w:rsidR="00E65E83" w:rsidRDefault="00E65E83" w:rsidP="00E65E83">
      <w:pPr>
        <w:pStyle w:val="Prrafodelista"/>
        <w:spacing w:after="200"/>
      </w:pPr>
    </w:p>
    <w:p w14:paraId="3D532D9E" w14:textId="386C0865" w:rsidR="003A65A4" w:rsidRDefault="00285D34" w:rsidP="00065D63">
      <w:pPr>
        <w:pStyle w:val="Prrafodelista"/>
        <w:numPr>
          <w:ilvl w:val="0"/>
          <w:numId w:val="20"/>
        </w:numPr>
        <w:spacing w:after="20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8443873" wp14:editId="6CC09C72">
            <wp:simplePos x="0" y="0"/>
            <wp:positionH relativeFrom="column">
              <wp:posOffset>240052</wp:posOffset>
            </wp:positionH>
            <wp:positionV relativeFrom="paragraph">
              <wp:posOffset>254788</wp:posOffset>
            </wp:positionV>
            <wp:extent cx="3058510" cy="6644612"/>
            <wp:effectExtent l="0" t="0" r="8890" b="4445"/>
            <wp:wrapSquare wrapText="bothSides"/>
            <wp:docPr id="682928220" name="Imagen 7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28220" name="Imagen 7" descr="Interfaz de usuario gráfica, Aplicación, Sitio web&#10;&#10;El contenido generado por IA puede ser incorrecto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510" cy="664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D63">
        <w:t>PERFIL DE USUARIO PROPIO</w:t>
      </w:r>
    </w:p>
    <w:p w14:paraId="625AAC4A" w14:textId="0E474F23" w:rsidR="00065D63" w:rsidRDefault="00FB4CB0" w:rsidP="00FB4CB0">
      <w:pPr>
        <w:pStyle w:val="Prrafodelista"/>
        <w:numPr>
          <w:ilvl w:val="0"/>
          <w:numId w:val="20"/>
        </w:numPr>
        <w:spacing w:after="200"/>
      </w:pPr>
      <w:r>
        <w:t xml:space="preserve">En esta sección tenemos el perfil de usuario propio, donde tenemos acceso a las configuraciones, cantidad de recetas, seguidores, seguidos, la posibilidad de editar el perfil, el banner actual de usuario, las recetas propias subidas, y una descripción de esta. </w:t>
      </w:r>
    </w:p>
    <w:p w14:paraId="3574C01C" w14:textId="77777777" w:rsidR="00994020" w:rsidRDefault="00994020" w:rsidP="00994020">
      <w:pPr>
        <w:pStyle w:val="Prrafodelista"/>
        <w:spacing w:after="200"/>
      </w:pPr>
    </w:p>
    <w:p w14:paraId="7F4DC2CD" w14:textId="43ED45FF" w:rsidR="00FB4CB0" w:rsidRDefault="00994020" w:rsidP="00FB4CB0">
      <w:pPr>
        <w:pStyle w:val="Prrafodelista"/>
        <w:numPr>
          <w:ilvl w:val="1"/>
          <w:numId w:val="20"/>
        </w:numPr>
        <w:spacing w:after="200"/>
      </w:pPr>
      <w:r>
        <w:t>Tenemos el panel con la cantidad de recetas que el usuario ha subido, la cantidad de seguidores que sigue el usuario, y cuantas personas lo están siguiendo actualmente.</w:t>
      </w:r>
    </w:p>
    <w:p w14:paraId="5E4E2074" w14:textId="77777777" w:rsidR="00994020" w:rsidRDefault="00994020" w:rsidP="00994020">
      <w:pPr>
        <w:pStyle w:val="Prrafodelista"/>
        <w:spacing w:after="200"/>
        <w:ind w:left="1440"/>
      </w:pPr>
    </w:p>
    <w:p w14:paraId="0D5F15F6" w14:textId="4D833D8C" w:rsidR="00994020" w:rsidRDefault="00994020" w:rsidP="00FB4CB0">
      <w:pPr>
        <w:pStyle w:val="Prrafodelista"/>
        <w:numPr>
          <w:ilvl w:val="1"/>
          <w:numId w:val="20"/>
        </w:numPr>
        <w:spacing w:after="200"/>
      </w:pPr>
      <w:r>
        <w:t>En el botón “Editar Perfil”, se puede modificar los datos de nuestro perfil, si el usuario así lo quiere.</w:t>
      </w:r>
    </w:p>
    <w:p w14:paraId="4B2184C9" w14:textId="77777777" w:rsidR="00994020" w:rsidRDefault="00994020" w:rsidP="00994020">
      <w:pPr>
        <w:pStyle w:val="Prrafodelista"/>
      </w:pPr>
    </w:p>
    <w:p w14:paraId="415092EE" w14:textId="439D9E57" w:rsidR="00994020" w:rsidRDefault="00994020" w:rsidP="00FB4CB0">
      <w:pPr>
        <w:pStyle w:val="Prrafodelista"/>
        <w:numPr>
          <w:ilvl w:val="1"/>
          <w:numId w:val="20"/>
        </w:numPr>
        <w:spacing w:after="200"/>
      </w:pPr>
      <w:r>
        <w:t>Botón de configuraciones del usuario.</w:t>
      </w:r>
    </w:p>
    <w:p w14:paraId="45F1CC71" w14:textId="77777777" w:rsidR="00994020" w:rsidRDefault="00994020" w:rsidP="00994020">
      <w:pPr>
        <w:pStyle w:val="Prrafodelista"/>
      </w:pPr>
    </w:p>
    <w:p w14:paraId="214DEFB6" w14:textId="5A37E1DE" w:rsidR="00994020" w:rsidRDefault="00994020" w:rsidP="00FB4CB0">
      <w:pPr>
        <w:pStyle w:val="Prrafodelista"/>
        <w:numPr>
          <w:ilvl w:val="1"/>
          <w:numId w:val="20"/>
        </w:numPr>
        <w:spacing w:after="200"/>
      </w:pPr>
      <w:r>
        <w:t>Banner de recompensa del usuario, y cuantas recetas le faltan para el siguiente nivel,</w:t>
      </w:r>
    </w:p>
    <w:p w14:paraId="067D7EC7" w14:textId="77777777" w:rsidR="00994020" w:rsidRDefault="00994020" w:rsidP="00994020">
      <w:pPr>
        <w:pStyle w:val="Prrafodelista"/>
      </w:pPr>
    </w:p>
    <w:p w14:paraId="719FD26C" w14:textId="71B350AF" w:rsidR="00994020" w:rsidRDefault="00994020" w:rsidP="00994020">
      <w:pPr>
        <w:pStyle w:val="Prrafodelista"/>
        <w:numPr>
          <w:ilvl w:val="1"/>
          <w:numId w:val="20"/>
        </w:numPr>
        <w:spacing w:after="200"/>
      </w:pPr>
      <w:r>
        <w:t>Imágenes de recetas que el usuario tiene actualmente vinculadas.</w:t>
      </w:r>
    </w:p>
    <w:p w14:paraId="6A56DCF3" w14:textId="77777777" w:rsidR="00994020" w:rsidRDefault="00994020" w:rsidP="00994020">
      <w:pPr>
        <w:pStyle w:val="Prrafodelista"/>
      </w:pPr>
    </w:p>
    <w:p w14:paraId="23C57CF1" w14:textId="456CD9FD" w:rsidR="00994020" w:rsidRDefault="00994020" w:rsidP="00994020">
      <w:pPr>
        <w:pStyle w:val="Prrafodelista"/>
        <w:numPr>
          <w:ilvl w:val="1"/>
          <w:numId w:val="20"/>
        </w:numPr>
        <w:spacing w:after="200"/>
      </w:pPr>
      <w:r>
        <w:t>Imágenes con descripciones de la receta del usuario.</w:t>
      </w:r>
    </w:p>
    <w:p w14:paraId="23004D1A" w14:textId="77777777" w:rsidR="00994020" w:rsidRDefault="00994020" w:rsidP="00994020">
      <w:pPr>
        <w:pStyle w:val="Prrafodelista"/>
      </w:pPr>
    </w:p>
    <w:p w14:paraId="4DBE9253" w14:textId="522FE192" w:rsidR="00994020" w:rsidRDefault="00994020" w:rsidP="00994020">
      <w:pPr>
        <w:pStyle w:val="Prrafodelista"/>
        <w:numPr>
          <w:ilvl w:val="1"/>
          <w:numId w:val="20"/>
        </w:numPr>
        <w:spacing w:after="200"/>
      </w:pPr>
      <w:r>
        <w:t>Y nos ubicamos en el botón “Perfil”, en la barra navegadora.</w:t>
      </w:r>
    </w:p>
    <w:p w14:paraId="2C14A9B9" w14:textId="77777777" w:rsidR="00766E93" w:rsidRDefault="00766E93" w:rsidP="00766E93">
      <w:pPr>
        <w:pStyle w:val="Prrafodelista"/>
      </w:pPr>
    </w:p>
    <w:p w14:paraId="6EB4E07A" w14:textId="77777777" w:rsidR="00766E93" w:rsidRDefault="00766E93" w:rsidP="00766E93">
      <w:pPr>
        <w:pStyle w:val="Prrafodelista"/>
        <w:spacing w:after="200"/>
        <w:ind w:left="1440"/>
      </w:pPr>
    </w:p>
    <w:p w14:paraId="29291E1A" w14:textId="77777777" w:rsidR="00766E93" w:rsidRDefault="00766E93" w:rsidP="00766E93">
      <w:pPr>
        <w:pStyle w:val="Prrafodelista"/>
        <w:spacing w:after="200"/>
        <w:ind w:left="1440"/>
      </w:pPr>
    </w:p>
    <w:p w14:paraId="7843D23A" w14:textId="77777777" w:rsidR="00766E93" w:rsidRDefault="00766E93" w:rsidP="00766E93">
      <w:pPr>
        <w:pStyle w:val="Prrafodelista"/>
        <w:spacing w:after="200"/>
        <w:ind w:left="1440"/>
      </w:pPr>
    </w:p>
    <w:p w14:paraId="56354D70" w14:textId="092A7D65" w:rsidR="00766E93" w:rsidRDefault="00E65E83" w:rsidP="00766E93">
      <w:pPr>
        <w:pStyle w:val="Prrafodelista"/>
        <w:numPr>
          <w:ilvl w:val="0"/>
          <w:numId w:val="29"/>
        </w:numPr>
        <w:spacing w:after="200"/>
      </w:pPr>
      <w:r w:rsidRPr="00E65E83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2EDEE455" wp14:editId="7C99E04E">
            <wp:simplePos x="0" y="0"/>
            <wp:positionH relativeFrom="margin">
              <wp:align>left</wp:align>
            </wp:positionH>
            <wp:positionV relativeFrom="paragraph">
              <wp:posOffset>349250</wp:posOffset>
            </wp:positionV>
            <wp:extent cx="6551930" cy="6763385"/>
            <wp:effectExtent l="0" t="0" r="1270" b="0"/>
            <wp:wrapTight wrapText="bothSides">
              <wp:wrapPolygon edited="0">
                <wp:start x="0" y="0"/>
                <wp:lineTo x="0" y="21537"/>
                <wp:lineTo x="21541" y="21537"/>
                <wp:lineTo x="21541" y="0"/>
                <wp:lineTo x="0" y="0"/>
              </wp:wrapPolygon>
            </wp:wrapTight>
            <wp:docPr id="21003410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41048" name="Imagen 1" descr="Texto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676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E93">
        <w:t>PERFIL USUARIO PROPIO VISTA</w:t>
      </w:r>
      <w:r>
        <w:t>, seguir usuario</w:t>
      </w:r>
    </w:p>
    <w:p w14:paraId="1DCB1376" w14:textId="6061208C" w:rsidR="00E65E83" w:rsidRDefault="00E65E83" w:rsidP="00E65E83">
      <w:pPr>
        <w:pStyle w:val="Prrafodelista"/>
        <w:spacing w:after="200"/>
      </w:pPr>
    </w:p>
    <w:p w14:paraId="2BC37495" w14:textId="2E986701" w:rsidR="00065D63" w:rsidRDefault="00065D63" w:rsidP="00065D63">
      <w:pPr>
        <w:pStyle w:val="Prrafodelista"/>
        <w:spacing w:after="200"/>
      </w:pPr>
    </w:p>
    <w:p w14:paraId="0534329A" w14:textId="77777777" w:rsidR="003A65A4" w:rsidRDefault="003A65A4" w:rsidP="00E66AF1">
      <w:pPr>
        <w:spacing w:after="200"/>
      </w:pPr>
    </w:p>
    <w:p w14:paraId="6E3391E9" w14:textId="77777777" w:rsidR="00E65E83" w:rsidRDefault="00E65E83" w:rsidP="00E66AF1">
      <w:pPr>
        <w:spacing w:after="200"/>
      </w:pPr>
    </w:p>
    <w:p w14:paraId="754E0E31" w14:textId="77777777" w:rsidR="00E65E83" w:rsidRDefault="00E65E83" w:rsidP="00E66AF1">
      <w:pPr>
        <w:spacing w:after="200"/>
      </w:pPr>
    </w:p>
    <w:p w14:paraId="2228B93C" w14:textId="2C763135" w:rsidR="00E65E83" w:rsidRDefault="00E65E83" w:rsidP="00E65E83">
      <w:pPr>
        <w:pStyle w:val="Prrafodelista"/>
        <w:numPr>
          <w:ilvl w:val="0"/>
          <w:numId w:val="29"/>
        </w:numPr>
        <w:spacing w:after="200"/>
      </w:pPr>
      <w:r>
        <w:lastRenderedPageBreak/>
        <w:t>PERFIL USUARIO PROPIO, gamificación o rango de usuario</w:t>
      </w:r>
    </w:p>
    <w:p w14:paraId="354919DD" w14:textId="13897767" w:rsidR="003A65A4" w:rsidRDefault="00E65E83" w:rsidP="00E66AF1">
      <w:pPr>
        <w:spacing w:after="200"/>
      </w:pPr>
      <w:r w:rsidRPr="00E65E83">
        <w:rPr>
          <w:noProof/>
        </w:rPr>
        <w:drawing>
          <wp:inline distT="0" distB="0" distL="0" distR="0" wp14:anchorId="1BB66C5B" wp14:editId="5CD6E76D">
            <wp:extent cx="6371590" cy="3906520"/>
            <wp:effectExtent l="0" t="0" r="0" b="0"/>
            <wp:docPr id="1406289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8975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CAE" w14:textId="77777777" w:rsidR="00766E93" w:rsidRDefault="00766E93" w:rsidP="00E66AF1">
      <w:pPr>
        <w:spacing w:after="200"/>
      </w:pPr>
    </w:p>
    <w:p w14:paraId="6738806E" w14:textId="77777777" w:rsidR="00766E93" w:rsidRDefault="00766E93" w:rsidP="00E66AF1">
      <w:pPr>
        <w:spacing w:after="200"/>
      </w:pPr>
    </w:p>
    <w:p w14:paraId="12EEB865" w14:textId="77777777" w:rsidR="00766E93" w:rsidRDefault="00766E93" w:rsidP="00E66AF1">
      <w:pPr>
        <w:spacing w:after="200"/>
      </w:pPr>
    </w:p>
    <w:p w14:paraId="7B9BDDDF" w14:textId="77777777" w:rsidR="00766E93" w:rsidRDefault="00766E93" w:rsidP="00E66AF1">
      <w:pPr>
        <w:spacing w:after="200"/>
      </w:pPr>
    </w:p>
    <w:p w14:paraId="629F653E" w14:textId="77777777" w:rsidR="00766E93" w:rsidRDefault="00766E93" w:rsidP="00E66AF1">
      <w:pPr>
        <w:spacing w:after="200"/>
      </w:pPr>
    </w:p>
    <w:p w14:paraId="3364C4EB" w14:textId="77777777" w:rsidR="00E65E83" w:rsidRDefault="00E65E83" w:rsidP="00E66AF1">
      <w:pPr>
        <w:spacing w:after="200"/>
      </w:pPr>
    </w:p>
    <w:p w14:paraId="146DCDA2" w14:textId="77777777" w:rsidR="00E65E83" w:rsidRDefault="00E65E83" w:rsidP="00E66AF1">
      <w:pPr>
        <w:spacing w:after="200"/>
      </w:pPr>
    </w:p>
    <w:p w14:paraId="05D96529" w14:textId="77777777" w:rsidR="00E65E83" w:rsidRDefault="00E65E83" w:rsidP="00E66AF1">
      <w:pPr>
        <w:spacing w:after="200"/>
      </w:pPr>
    </w:p>
    <w:p w14:paraId="2FB4EE24" w14:textId="77777777" w:rsidR="00E65E83" w:rsidRDefault="00E65E83" w:rsidP="00E66AF1">
      <w:pPr>
        <w:spacing w:after="200"/>
      </w:pPr>
    </w:p>
    <w:p w14:paraId="3FA16800" w14:textId="77777777" w:rsidR="00E65E83" w:rsidRDefault="00E65E83" w:rsidP="00E66AF1">
      <w:pPr>
        <w:spacing w:after="200"/>
      </w:pPr>
    </w:p>
    <w:p w14:paraId="0F345F69" w14:textId="77777777" w:rsidR="00E65E83" w:rsidRDefault="00E65E83" w:rsidP="00E66AF1">
      <w:pPr>
        <w:spacing w:after="200"/>
      </w:pPr>
    </w:p>
    <w:p w14:paraId="276E385C" w14:textId="77777777" w:rsidR="00E65E83" w:rsidRDefault="00E65E83" w:rsidP="00E66AF1">
      <w:pPr>
        <w:spacing w:after="200"/>
      </w:pPr>
    </w:p>
    <w:p w14:paraId="016592B8" w14:textId="417AE989" w:rsidR="00E65E83" w:rsidRDefault="00E65E83" w:rsidP="00E65E83">
      <w:pPr>
        <w:pStyle w:val="Prrafodelista"/>
        <w:numPr>
          <w:ilvl w:val="0"/>
          <w:numId w:val="37"/>
        </w:numPr>
        <w:spacing w:after="200"/>
      </w:pPr>
      <w:r w:rsidRPr="00E65E83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7F82F747" wp14:editId="2AECE510">
            <wp:simplePos x="0" y="0"/>
            <wp:positionH relativeFrom="margin">
              <wp:align>right</wp:align>
            </wp:positionH>
            <wp:positionV relativeFrom="paragraph">
              <wp:posOffset>397160</wp:posOffset>
            </wp:positionV>
            <wp:extent cx="6371590" cy="7055485"/>
            <wp:effectExtent l="0" t="0" r="0" b="0"/>
            <wp:wrapSquare wrapText="bothSides"/>
            <wp:docPr id="11675628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2891" name="Imagen 1" descr="Texto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05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PERFIL USUARIO PROPIO, recetas y detalle de recetas</w:t>
      </w:r>
    </w:p>
    <w:p w14:paraId="7EE87836" w14:textId="2FF0BC77" w:rsidR="00E65E83" w:rsidRDefault="00E65E83" w:rsidP="00E65E83">
      <w:pPr>
        <w:pStyle w:val="Prrafodelista"/>
        <w:spacing w:after="200"/>
      </w:pPr>
    </w:p>
    <w:p w14:paraId="34013947" w14:textId="77777777" w:rsidR="00766E93" w:rsidRDefault="00766E93" w:rsidP="00E66AF1">
      <w:pPr>
        <w:spacing w:after="200"/>
      </w:pPr>
    </w:p>
    <w:p w14:paraId="2E9A4CD0" w14:textId="77777777" w:rsidR="00766E93" w:rsidRDefault="00766E93" w:rsidP="00E66AF1">
      <w:pPr>
        <w:spacing w:after="200"/>
      </w:pPr>
    </w:p>
    <w:p w14:paraId="75CEE380" w14:textId="77777777" w:rsidR="00E65E83" w:rsidRDefault="00E65E83" w:rsidP="00E66AF1">
      <w:pPr>
        <w:spacing w:after="200"/>
      </w:pPr>
    </w:p>
    <w:p w14:paraId="0D7FC683" w14:textId="3AC21CC7" w:rsidR="00E65E83" w:rsidRDefault="006A0773" w:rsidP="00E65E83">
      <w:pPr>
        <w:pStyle w:val="Prrafodelista"/>
        <w:numPr>
          <w:ilvl w:val="0"/>
          <w:numId w:val="37"/>
        </w:numPr>
        <w:spacing w:after="200"/>
      </w:pPr>
      <w:r w:rsidRPr="006A0773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A72B8AB" wp14:editId="10C32EF3">
            <wp:simplePos x="0" y="0"/>
            <wp:positionH relativeFrom="column">
              <wp:posOffset>83273</wp:posOffset>
            </wp:positionH>
            <wp:positionV relativeFrom="paragraph">
              <wp:posOffset>286801</wp:posOffset>
            </wp:positionV>
            <wp:extent cx="6371590" cy="5142865"/>
            <wp:effectExtent l="0" t="0" r="0" b="635"/>
            <wp:wrapSquare wrapText="bothSides"/>
            <wp:docPr id="2844690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9097" name="Imagen 1" descr="Texto&#10;&#10;El contenido generado por IA puede ser incorrec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5E83">
        <w:t>PERFIL USUARIO PROPIO</w:t>
      </w:r>
      <w:r>
        <w:t>, acerca de</w:t>
      </w:r>
    </w:p>
    <w:p w14:paraId="11C96A8A" w14:textId="688E6B95" w:rsidR="006A0773" w:rsidRDefault="006A0773" w:rsidP="006A0773">
      <w:pPr>
        <w:pStyle w:val="Prrafodelista"/>
        <w:spacing w:after="200"/>
      </w:pPr>
    </w:p>
    <w:p w14:paraId="38C35676" w14:textId="77777777" w:rsidR="00766E93" w:rsidRDefault="00766E93" w:rsidP="00E66AF1">
      <w:pPr>
        <w:spacing w:after="200"/>
      </w:pPr>
    </w:p>
    <w:p w14:paraId="6D4C3671" w14:textId="77777777" w:rsidR="00766E93" w:rsidRDefault="00766E93" w:rsidP="00E66AF1">
      <w:pPr>
        <w:spacing w:after="200"/>
      </w:pPr>
    </w:p>
    <w:p w14:paraId="45C5C11E" w14:textId="77777777" w:rsidR="00766E93" w:rsidRDefault="00766E93" w:rsidP="00E66AF1">
      <w:pPr>
        <w:spacing w:after="200"/>
      </w:pPr>
    </w:p>
    <w:p w14:paraId="4B2ABB1D" w14:textId="77777777" w:rsidR="00766E93" w:rsidRDefault="00766E93" w:rsidP="00E66AF1">
      <w:pPr>
        <w:spacing w:after="200"/>
      </w:pPr>
    </w:p>
    <w:p w14:paraId="1644F050" w14:textId="77777777" w:rsidR="00766E93" w:rsidRDefault="00766E93" w:rsidP="00E66AF1">
      <w:pPr>
        <w:spacing w:after="200"/>
      </w:pPr>
    </w:p>
    <w:p w14:paraId="10BA6697" w14:textId="77777777" w:rsidR="00766E93" w:rsidRDefault="00766E93" w:rsidP="00E66AF1">
      <w:pPr>
        <w:spacing w:after="200"/>
      </w:pPr>
    </w:p>
    <w:p w14:paraId="0F4E65B5" w14:textId="77777777" w:rsidR="00766E93" w:rsidRDefault="00766E93" w:rsidP="00E66AF1">
      <w:pPr>
        <w:spacing w:after="200"/>
      </w:pPr>
    </w:p>
    <w:p w14:paraId="24D51A86" w14:textId="79BD3838" w:rsidR="006A0773" w:rsidRDefault="006A0773" w:rsidP="00E66AF1">
      <w:pPr>
        <w:spacing w:after="200"/>
      </w:pPr>
      <w:r>
        <w:t xml:space="preserve"> </w:t>
      </w:r>
    </w:p>
    <w:p w14:paraId="21A329A4" w14:textId="77777777" w:rsidR="00766E93" w:rsidRDefault="00766E93" w:rsidP="00E66AF1">
      <w:pPr>
        <w:spacing w:after="200"/>
      </w:pPr>
    </w:p>
    <w:p w14:paraId="3E9FE224" w14:textId="3ECEF3B6" w:rsidR="003A65A4" w:rsidRDefault="00E01F30" w:rsidP="00E01F30">
      <w:pPr>
        <w:pStyle w:val="Prrafodelista"/>
        <w:numPr>
          <w:ilvl w:val="0"/>
          <w:numId w:val="21"/>
        </w:numPr>
        <w:spacing w:after="200"/>
      </w:pPr>
      <w:r>
        <w:lastRenderedPageBreak/>
        <w:t>PERFIL DE USUARIO, VISTA DESCRIPCIÓN DE RECETA</w:t>
      </w:r>
    </w:p>
    <w:p w14:paraId="75FA487C" w14:textId="010DA2EC" w:rsidR="003A65A4" w:rsidRDefault="00225075" w:rsidP="00E01F30">
      <w:pPr>
        <w:pStyle w:val="Prrafodelista"/>
        <w:numPr>
          <w:ilvl w:val="0"/>
          <w:numId w:val="21"/>
        </w:numPr>
        <w:spacing w:after="20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01A42BC" wp14:editId="7F731AE8">
            <wp:simplePos x="0" y="0"/>
            <wp:positionH relativeFrom="margin">
              <wp:posOffset>114979</wp:posOffset>
            </wp:positionH>
            <wp:positionV relativeFrom="paragraph">
              <wp:posOffset>10795</wp:posOffset>
            </wp:positionV>
            <wp:extent cx="3303270" cy="7172960"/>
            <wp:effectExtent l="0" t="0" r="0" b="8890"/>
            <wp:wrapSquare wrapText="bothSides"/>
            <wp:docPr id="179612811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8111" name="Imagen 1" descr="Interfaz de usuario gráfica, Sitio web&#10;&#10;El contenido generado por IA puede ser incorrecto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continuidad con el punto anterior, tenemos la descripción de la receta, donde esta la información general de la misma.</w:t>
      </w:r>
    </w:p>
    <w:p w14:paraId="44EB0259" w14:textId="087BD122" w:rsidR="003A65A4" w:rsidRDefault="003A65A4" w:rsidP="00E66AF1">
      <w:pPr>
        <w:spacing w:after="200"/>
      </w:pPr>
    </w:p>
    <w:p w14:paraId="6F962419" w14:textId="77777777" w:rsidR="003A65A4" w:rsidRDefault="003A65A4" w:rsidP="00E66AF1">
      <w:pPr>
        <w:spacing w:after="200"/>
      </w:pPr>
    </w:p>
    <w:p w14:paraId="39E9F823" w14:textId="77777777" w:rsidR="003A65A4" w:rsidRDefault="003A65A4" w:rsidP="00E66AF1">
      <w:pPr>
        <w:spacing w:after="200"/>
      </w:pPr>
    </w:p>
    <w:p w14:paraId="372EFF4E" w14:textId="77777777" w:rsidR="00A07A0E" w:rsidRDefault="00A07A0E" w:rsidP="00E66AF1">
      <w:pPr>
        <w:spacing w:after="200"/>
      </w:pPr>
    </w:p>
    <w:p w14:paraId="5D5857E4" w14:textId="77777777" w:rsidR="00A07A0E" w:rsidRDefault="00A07A0E" w:rsidP="00E66AF1">
      <w:pPr>
        <w:spacing w:after="200"/>
      </w:pPr>
    </w:p>
    <w:p w14:paraId="63613E29" w14:textId="77777777" w:rsidR="00A07A0E" w:rsidRDefault="00A07A0E" w:rsidP="00E66AF1">
      <w:pPr>
        <w:spacing w:after="200"/>
      </w:pPr>
    </w:p>
    <w:p w14:paraId="57F9C56C" w14:textId="74E8BE27" w:rsidR="00A07A0E" w:rsidRDefault="00A07A0E" w:rsidP="00E66AF1">
      <w:pPr>
        <w:spacing w:after="200"/>
      </w:pPr>
    </w:p>
    <w:p w14:paraId="3BC316F1" w14:textId="77777777" w:rsidR="00A07A0E" w:rsidRDefault="00A07A0E" w:rsidP="00E66AF1">
      <w:pPr>
        <w:spacing w:after="200"/>
      </w:pPr>
    </w:p>
    <w:p w14:paraId="1C6A40FB" w14:textId="77777777" w:rsidR="00A07A0E" w:rsidRDefault="00A07A0E" w:rsidP="00E66AF1">
      <w:pPr>
        <w:spacing w:after="200"/>
      </w:pPr>
    </w:p>
    <w:p w14:paraId="74839A5E" w14:textId="77777777" w:rsidR="00A07A0E" w:rsidRDefault="00A07A0E" w:rsidP="00E66AF1">
      <w:pPr>
        <w:spacing w:after="200"/>
      </w:pPr>
    </w:p>
    <w:p w14:paraId="7FBD3E95" w14:textId="77777777" w:rsidR="00A07A0E" w:rsidRDefault="00A07A0E" w:rsidP="00E66AF1">
      <w:pPr>
        <w:spacing w:after="200"/>
      </w:pPr>
    </w:p>
    <w:p w14:paraId="7C0D263D" w14:textId="77777777" w:rsidR="00A07A0E" w:rsidRDefault="00A07A0E" w:rsidP="00E66AF1">
      <w:pPr>
        <w:spacing w:after="200"/>
      </w:pPr>
    </w:p>
    <w:p w14:paraId="32573AAB" w14:textId="77777777" w:rsidR="00A07A0E" w:rsidRDefault="00A07A0E" w:rsidP="00E66AF1">
      <w:pPr>
        <w:spacing w:after="200"/>
      </w:pPr>
    </w:p>
    <w:p w14:paraId="5C4B7DC2" w14:textId="77777777" w:rsidR="00A07A0E" w:rsidRDefault="00A07A0E" w:rsidP="00E66AF1">
      <w:pPr>
        <w:spacing w:after="200"/>
      </w:pPr>
    </w:p>
    <w:p w14:paraId="2B848C96" w14:textId="77777777" w:rsidR="00A07A0E" w:rsidRDefault="00A07A0E" w:rsidP="00E66AF1">
      <w:pPr>
        <w:spacing w:after="200"/>
      </w:pPr>
    </w:p>
    <w:p w14:paraId="2CFDBF46" w14:textId="77777777" w:rsidR="00A07A0E" w:rsidRDefault="00A07A0E" w:rsidP="00E66AF1">
      <w:pPr>
        <w:spacing w:after="200"/>
      </w:pPr>
    </w:p>
    <w:p w14:paraId="0EEE51F7" w14:textId="77777777" w:rsidR="00A07A0E" w:rsidRDefault="00A07A0E" w:rsidP="00E66AF1">
      <w:pPr>
        <w:spacing w:after="200"/>
      </w:pPr>
    </w:p>
    <w:p w14:paraId="7667005D" w14:textId="77777777" w:rsidR="00A07A0E" w:rsidRDefault="00A07A0E" w:rsidP="00E66AF1">
      <w:pPr>
        <w:spacing w:after="200"/>
      </w:pPr>
    </w:p>
    <w:p w14:paraId="745A79D5" w14:textId="77777777" w:rsidR="00A07A0E" w:rsidRDefault="00A07A0E" w:rsidP="00E66AF1">
      <w:pPr>
        <w:spacing w:after="200"/>
      </w:pPr>
    </w:p>
    <w:p w14:paraId="0EE0520E" w14:textId="77777777" w:rsidR="00A07A0E" w:rsidRDefault="00A07A0E" w:rsidP="00E66AF1">
      <w:pPr>
        <w:spacing w:after="200"/>
      </w:pPr>
    </w:p>
    <w:p w14:paraId="1A5B0527" w14:textId="324C1115" w:rsidR="00A07A0E" w:rsidRDefault="0090453F" w:rsidP="0090453F">
      <w:pPr>
        <w:pStyle w:val="Prrafodelista"/>
        <w:numPr>
          <w:ilvl w:val="0"/>
          <w:numId w:val="21"/>
        </w:numPr>
        <w:spacing w:after="200"/>
      </w:pPr>
      <w:r>
        <w:lastRenderedPageBreak/>
        <w:t>PERFIL DE USUARIO, VISTA “EDITAR PERFIL”</w:t>
      </w:r>
    </w:p>
    <w:p w14:paraId="3C995A47" w14:textId="04630001" w:rsidR="0061441C" w:rsidRDefault="00865AA7" w:rsidP="00865AA7">
      <w:pPr>
        <w:pStyle w:val="Prrafodelista"/>
        <w:numPr>
          <w:ilvl w:val="0"/>
          <w:numId w:val="21"/>
        </w:numPr>
        <w:spacing w:after="20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77A4EF5" wp14:editId="65A95712">
            <wp:simplePos x="0" y="0"/>
            <wp:positionH relativeFrom="column">
              <wp:posOffset>82287</wp:posOffset>
            </wp:positionH>
            <wp:positionV relativeFrom="paragraph">
              <wp:posOffset>43034</wp:posOffset>
            </wp:positionV>
            <wp:extent cx="3315826" cy="7141779"/>
            <wp:effectExtent l="0" t="0" r="0" b="2540"/>
            <wp:wrapSquare wrapText="bothSides"/>
            <wp:docPr id="758802694" name="Imagen 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02694" name="Imagen 8" descr="Interfaz de usuario gráfica, Aplicación&#10;&#10;El contenido generado por IA puede ser incorrecto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26" cy="714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la vista “Editar Perfil”, se puede modificar la información en el formulario, </w:t>
      </w:r>
      <w:r w:rsidR="00EB44FD">
        <w:t>como lo son “Nombre”, “Apellidos”, etc.</w:t>
      </w:r>
    </w:p>
    <w:p w14:paraId="4E525579" w14:textId="77777777" w:rsidR="00EB44FD" w:rsidRDefault="00EB44FD" w:rsidP="00EB44FD">
      <w:pPr>
        <w:pStyle w:val="Prrafodelista"/>
        <w:numPr>
          <w:ilvl w:val="1"/>
          <w:numId w:val="21"/>
        </w:numPr>
        <w:spacing w:after="200"/>
      </w:pPr>
      <w:r>
        <w:t>Formulario del usuario con sus datos, en la sección de “Biografía”, el usuario puede escribir lo que quiera, con un máximo de 200 caracteres.</w:t>
      </w:r>
    </w:p>
    <w:p w14:paraId="60F99111" w14:textId="747AF0EE" w:rsidR="00EB44FD" w:rsidRDefault="00EB44FD" w:rsidP="00EB44FD">
      <w:pPr>
        <w:pStyle w:val="Prrafodelista"/>
        <w:numPr>
          <w:ilvl w:val="1"/>
          <w:numId w:val="21"/>
        </w:numPr>
        <w:spacing w:after="200"/>
      </w:pPr>
      <w:r>
        <w:t xml:space="preserve">En el menú de alergias </w:t>
      </w:r>
      <w:r w:rsidR="005B1C1C">
        <w:t>el usuario puede agregar o desmarcar alergias que él tenga.</w:t>
      </w:r>
    </w:p>
    <w:p w14:paraId="61EBB21F" w14:textId="2296CB47" w:rsidR="005B1C1C" w:rsidRDefault="005B1C1C" w:rsidP="00EB44FD">
      <w:pPr>
        <w:pStyle w:val="Prrafodelista"/>
        <w:numPr>
          <w:ilvl w:val="1"/>
          <w:numId w:val="21"/>
        </w:numPr>
        <w:spacing w:after="200"/>
      </w:pPr>
      <w:r>
        <w:t>Alergia sin seleccionar, queda del color por default, negro en versiones oscuras.</w:t>
      </w:r>
    </w:p>
    <w:p w14:paraId="5E1BA011" w14:textId="6A151961" w:rsidR="005B1C1C" w:rsidRDefault="005B1C1C" w:rsidP="00EB44FD">
      <w:pPr>
        <w:pStyle w:val="Prrafodelista"/>
        <w:numPr>
          <w:ilvl w:val="1"/>
          <w:numId w:val="21"/>
        </w:numPr>
        <w:spacing w:after="200"/>
      </w:pPr>
      <w:r>
        <w:t>Alergias seleccionadas destacadas en un tono amarillento.</w:t>
      </w:r>
    </w:p>
    <w:p w14:paraId="5069DA96" w14:textId="77777777" w:rsidR="00A07A0E" w:rsidRDefault="00A07A0E" w:rsidP="00E66AF1">
      <w:pPr>
        <w:spacing w:after="200"/>
      </w:pPr>
    </w:p>
    <w:p w14:paraId="2718BE29" w14:textId="77777777" w:rsidR="00A07A0E" w:rsidRDefault="00A07A0E" w:rsidP="00E66AF1">
      <w:pPr>
        <w:spacing w:after="200"/>
      </w:pPr>
    </w:p>
    <w:p w14:paraId="79FDE2E8" w14:textId="77777777" w:rsidR="00A07A0E" w:rsidRDefault="00A07A0E" w:rsidP="00E66AF1">
      <w:pPr>
        <w:spacing w:after="200"/>
      </w:pPr>
    </w:p>
    <w:p w14:paraId="691E08A7" w14:textId="77777777" w:rsidR="00A07A0E" w:rsidRDefault="00A07A0E" w:rsidP="00E66AF1">
      <w:pPr>
        <w:spacing w:after="200"/>
      </w:pPr>
    </w:p>
    <w:p w14:paraId="47D4E467" w14:textId="77777777" w:rsidR="00A07A0E" w:rsidRDefault="00A07A0E" w:rsidP="00E66AF1">
      <w:pPr>
        <w:spacing w:after="200"/>
      </w:pPr>
    </w:p>
    <w:p w14:paraId="53FC322D" w14:textId="77777777" w:rsidR="00A07A0E" w:rsidRDefault="00A07A0E" w:rsidP="00E66AF1">
      <w:pPr>
        <w:spacing w:after="200"/>
      </w:pPr>
    </w:p>
    <w:p w14:paraId="4AE30F45" w14:textId="77777777" w:rsidR="00A07A0E" w:rsidRDefault="00A07A0E" w:rsidP="00E66AF1">
      <w:pPr>
        <w:spacing w:after="200"/>
      </w:pPr>
    </w:p>
    <w:p w14:paraId="6981845C" w14:textId="77777777" w:rsidR="0021576E" w:rsidRDefault="0021576E" w:rsidP="00E66AF1">
      <w:pPr>
        <w:spacing w:after="200"/>
      </w:pPr>
    </w:p>
    <w:p w14:paraId="0C04BBC8" w14:textId="77777777" w:rsidR="005B1C1C" w:rsidRDefault="005B1C1C" w:rsidP="00E66AF1">
      <w:pPr>
        <w:spacing w:after="200"/>
      </w:pPr>
    </w:p>
    <w:p w14:paraId="44B4986F" w14:textId="77777777" w:rsidR="005B1C1C" w:rsidRDefault="005B1C1C" w:rsidP="00E66AF1">
      <w:pPr>
        <w:spacing w:after="200"/>
      </w:pPr>
    </w:p>
    <w:p w14:paraId="02BBC65E" w14:textId="77777777" w:rsidR="005B1C1C" w:rsidRDefault="005B1C1C" w:rsidP="00E66AF1">
      <w:pPr>
        <w:spacing w:after="200"/>
      </w:pPr>
    </w:p>
    <w:p w14:paraId="7F04746C" w14:textId="77777777" w:rsidR="005B1C1C" w:rsidRDefault="005B1C1C" w:rsidP="00E66AF1">
      <w:pPr>
        <w:spacing w:after="200"/>
      </w:pPr>
    </w:p>
    <w:p w14:paraId="567F07EB" w14:textId="1ECE004B" w:rsidR="005B1C1C" w:rsidRDefault="005B1C1C" w:rsidP="005B1C1C">
      <w:pPr>
        <w:pStyle w:val="Prrafodelista"/>
        <w:numPr>
          <w:ilvl w:val="0"/>
          <w:numId w:val="22"/>
        </w:numPr>
        <w:spacing w:after="200"/>
      </w:pPr>
      <w:r>
        <w:lastRenderedPageBreak/>
        <w:t>PERFIL DE USUARIO, VISTA “CONFIGURACIONES”</w:t>
      </w:r>
    </w:p>
    <w:p w14:paraId="1D48EA7A" w14:textId="00C06A6C" w:rsidR="005B1C1C" w:rsidRDefault="0021576E" w:rsidP="0021576E">
      <w:pPr>
        <w:pStyle w:val="Prrafodelista"/>
        <w:numPr>
          <w:ilvl w:val="0"/>
          <w:numId w:val="22"/>
        </w:numPr>
        <w:spacing w:after="20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8F0247E" wp14:editId="4C81CB83">
            <wp:simplePos x="0" y="0"/>
            <wp:positionH relativeFrom="column">
              <wp:posOffset>145722</wp:posOffset>
            </wp:positionH>
            <wp:positionV relativeFrom="paragraph">
              <wp:posOffset>58420</wp:posOffset>
            </wp:positionV>
            <wp:extent cx="3218815" cy="6967855"/>
            <wp:effectExtent l="0" t="0" r="635" b="4445"/>
            <wp:wrapSquare wrapText="bothSides"/>
            <wp:docPr id="186156641" name="Imagen 9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641" name="Imagen 9" descr="Interfaz de usuario gráfica&#10;&#10;El contenido generado por IA puede ser incorrecto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la vista de “Configuraciones”, se encuentran los siguientes módulos:</w:t>
      </w:r>
    </w:p>
    <w:p w14:paraId="78091CFD" w14:textId="1454ED6A" w:rsidR="0021576E" w:rsidRDefault="0021576E" w:rsidP="0021576E">
      <w:pPr>
        <w:pStyle w:val="Prrafodelista"/>
        <w:numPr>
          <w:ilvl w:val="1"/>
          <w:numId w:val="22"/>
        </w:numPr>
        <w:spacing w:after="200"/>
      </w:pPr>
      <w:r>
        <w:t>El modulo “Editar Información”, es donde el usuario puede editar su perfil incluyendo las alergias.</w:t>
      </w:r>
    </w:p>
    <w:p w14:paraId="3A471932" w14:textId="77777777" w:rsidR="0021576E" w:rsidRDefault="0021576E" w:rsidP="0021576E">
      <w:pPr>
        <w:pStyle w:val="Prrafodelista"/>
        <w:spacing w:after="200"/>
        <w:ind w:left="1440"/>
      </w:pPr>
    </w:p>
    <w:p w14:paraId="01268ECB" w14:textId="57BB2DD0" w:rsidR="0021576E" w:rsidRDefault="0021576E" w:rsidP="0021576E">
      <w:pPr>
        <w:pStyle w:val="Prrafodelista"/>
        <w:numPr>
          <w:ilvl w:val="1"/>
          <w:numId w:val="22"/>
        </w:numPr>
        <w:spacing w:after="200"/>
      </w:pPr>
      <w:r>
        <w:t>El usuario puede aceptar o denegar las notificaciones de la aplicación.</w:t>
      </w:r>
    </w:p>
    <w:p w14:paraId="30FFCBA8" w14:textId="77777777" w:rsidR="0021576E" w:rsidRDefault="0021576E" w:rsidP="0021576E">
      <w:pPr>
        <w:pStyle w:val="Prrafodelista"/>
      </w:pPr>
    </w:p>
    <w:p w14:paraId="2994153F" w14:textId="1A43D6C5" w:rsidR="0021576E" w:rsidRDefault="00A83500" w:rsidP="0021576E">
      <w:pPr>
        <w:pStyle w:val="Prrafodelista"/>
        <w:numPr>
          <w:ilvl w:val="1"/>
          <w:numId w:val="22"/>
        </w:numPr>
        <w:spacing w:after="200"/>
      </w:pPr>
      <w:r>
        <w:t>Contiene información para que el usuario sepa que datos son privados, y cuales son públicos, incluye un botón de eliminación de la cuenta.</w:t>
      </w:r>
    </w:p>
    <w:p w14:paraId="66DFEB9C" w14:textId="77777777" w:rsidR="00A83500" w:rsidRDefault="00A83500" w:rsidP="00A83500">
      <w:pPr>
        <w:pStyle w:val="Prrafodelista"/>
      </w:pPr>
    </w:p>
    <w:p w14:paraId="1E275B22" w14:textId="14E480F4" w:rsidR="00A83500" w:rsidRDefault="003215E4" w:rsidP="0021576E">
      <w:pPr>
        <w:pStyle w:val="Prrafodelista"/>
        <w:numPr>
          <w:ilvl w:val="1"/>
          <w:numId w:val="22"/>
        </w:numPr>
        <w:spacing w:after="200"/>
      </w:pPr>
      <w:r>
        <w:t>En “Ayuda y soporte”, se podrán comunicar vía oficial con los administradores de “Ñamori Food”.</w:t>
      </w:r>
    </w:p>
    <w:p w14:paraId="2641CA50" w14:textId="77777777" w:rsidR="003215E4" w:rsidRDefault="003215E4" w:rsidP="003215E4">
      <w:pPr>
        <w:pStyle w:val="Prrafodelista"/>
      </w:pPr>
    </w:p>
    <w:p w14:paraId="68086CC6" w14:textId="6552BFD6" w:rsidR="003215E4" w:rsidRDefault="003215E4" w:rsidP="0021576E">
      <w:pPr>
        <w:pStyle w:val="Prrafodelista"/>
        <w:numPr>
          <w:ilvl w:val="1"/>
          <w:numId w:val="22"/>
        </w:numPr>
        <w:spacing w:after="200"/>
      </w:pPr>
      <w:r>
        <w:t>El switch de “C</w:t>
      </w:r>
      <w:r w:rsidR="006424D8">
        <w:t xml:space="preserve">onsejos y tips”, activa la función mostrando un icono  </w:t>
      </w:r>
      <w:r w:rsidR="006424D8">
        <w:rPr>
          <w:noProof/>
        </w:rPr>
        <w:drawing>
          <wp:inline distT="0" distB="0" distL="0" distR="0" wp14:anchorId="574841BE" wp14:editId="5066BF3C">
            <wp:extent cx="454369" cy="425669"/>
            <wp:effectExtent l="0" t="0" r="3175" b="0"/>
            <wp:docPr id="2108006922" name="Imagen 10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6922" name="Imagen 10" descr="Un dibujo de una person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2" cy="43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4D8">
        <w:t>, si el usuario clickea dicho icono, abrirá un modal, o una ventana emergente con un tip o consejo aleatorio</w:t>
      </w:r>
      <w:r w:rsidR="00C16B37">
        <w:t xml:space="preserve">. </w:t>
      </w:r>
    </w:p>
    <w:p w14:paraId="6FE56857" w14:textId="77777777" w:rsidR="00C16B37" w:rsidRDefault="00C16B37" w:rsidP="00C16B37">
      <w:pPr>
        <w:pStyle w:val="Prrafodelista"/>
      </w:pPr>
    </w:p>
    <w:p w14:paraId="4F11909B" w14:textId="70586904" w:rsidR="00C16B37" w:rsidRDefault="00C16B37" w:rsidP="0021576E">
      <w:pPr>
        <w:pStyle w:val="Prrafodelista"/>
        <w:numPr>
          <w:ilvl w:val="1"/>
          <w:numId w:val="22"/>
        </w:numPr>
        <w:spacing w:after="200"/>
      </w:pPr>
      <w:r>
        <w:t xml:space="preserve">Panel administrativo, únicamente para los </w:t>
      </w:r>
      <w:r w:rsidR="00282BEB">
        <w:t xml:space="preserve">Administradores. </w:t>
      </w:r>
    </w:p>
    <w:p w14:paraId="2072F385" w14:textId="77777777" w:rsidR="00282BEB" w:rsidRDefault="00282BEB" w:rsidP="00282BEB">
      <w:pPr>
        <w:pStyle w:val="Prrafodelista"/>
      </w:pPr>
    </w:p>
    <w:p w14:paraId="4EAFCE95" w14:textId="3432D99D" w:rsidR="005F37D2" w:rsidRDefault="00282BEB" w:rsidP="00E66AF1">
      <w:pPr>
        <w:pStyle w:val="Prrafodelista"/>
        <w:numPr>
          <w:ilvl w:val="1"/>
          <w:numId w:val="22"/>
        </w:numPr>
        <w:spacing w:after="200"/>
      </w:pPr>
      <w:r>
        <w:t>Y el botón cerrar sesión, donde el usuario puede cerrar su sesión e iniciar con una nueva o la misma.</w:t>
      </w:r>
    </w:p>
    <w:p w14:paraId="65228313" w14:textId="77777777" w:rsidR="00B0783A" w:rsidRDefault="00B0783A" w:rsidP="00B0783A">
      <w:pPr>
        <w:pStyle w:val="Prrafodelista"/>
      </w:pPr>
    </w:p>
    <w:p w14:paraId="4A060CB6" w14:textId="77777777" w:rsidR="00B0783A" w:rsidRDefault="00B0783A" w:rsidP="00B0783A">
      <w:pPr>
        <w:spacing w:after="200"/>
      </w:pPr>
    </w:p>
    <w:p w14:paraId="399FA3DC" w14:textId="77777777" w:rsidR="00B0783A" w:rsidRDefault="00B0783A" w:rsidP="00B0783A">
      <w:pPr>
        <w:spacing w:after="200"/>
      </w:pPr>
    </w:p>
    <w:p w14:paraId="6C554A02" w14:textId="72D7CF66" w:rsidR="00B0783A" w:rsidRDefault="00B0783A" w:rsidP="00B0783A">
      <w:pPr>
        <w:spacing w:after="200"/>
      </w:pPr>
    </w:p>
    <w:p w14:paraId="46845D19" w14:textId="6893A343" w:rsidR="00622DAD" w:rsidRPr="00986E7D" w:rsidRDefault="00622DAD" w:rsidP="00622DAD">
      <w:pPr>
        <w:pStyle w:val="Ttulo1"/>
        <w:rPr>
          <w:rFonts w:cstheme="majorHAnsi"/>
          <w:lang w:bidi="es-ES"/>
        </w:rPr>
      </w:pPr>
      <w:r>
        <w:rPr>
          <w:rFonts w:cstheme="majorHAnsi"/>
          <w:lang w:bidi="es-ES"/>
        </w:rPr>
        <w:lastRenderedPageBreak/>
        <w:t>Base de datos</w:t>
      </w:r>
    </w:p>
    <w:p w14:paraId="7521C4C3" w14:textId="3B17A345" w:rsidR="00622DAD" w:rsidRDefault="00B0783A" w:rsidP="00622DAD">
      <w:pPr>
        <w:spacing w:after="20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F8DB8FE" wp14:editId="5AB034CC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3653790" cy="4558030"/>
            <wp:effectExtent l="0" t="0" r="3810" b="0"/>
            <wp:wrapSquare wrapText="bothSides"/>
            <wp:docPr id="14612990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99069" name="Imagen 1" descr="Diagrama&#10;&#10;El contenido generado por IA puede ser incorrecto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97F">
        <w:t>El software Ñamori utiliza como base de datos Fire Base, con una base de datos relacional que se expondrá a continuación</w:t>
      </w:r>
    </w:p>
    <w:p w14:paraId="545A314C" w14:textId="77777777" w:rsidR="00B0783A" w:rsidRDefault="00B0783A" w:rsidP="00622DAD">
      <w:pPr>
        <w:spacing w:after="200"/>
      </w:pPr>
    </w:p>
    <w:p w14:paraId="66AE228C" w14:textId="311713E5" w:rsidR="00B0783A" w:rsidRDefault="00B0783A" w:rsidP="00622DAD">
      <w:pPr>
        <w:spacing w:after="200"/>
      </w:pPr>
    </w:p>
    <w:p w14:paraId="0D092920" w14:textId="7382D924" w:rsidR="00B0783A" w:rsidRDefault="00B0783A" w:rsidP="00622DAD">
      <w:pPr>
        <w:spacing w:after="200"/>
      </w:pPr>
    </w:p>
    <w:p w14:paraId="202C2613" w14:textId="019E2225" w:rsidR="00B0783A" w:rsidRDefault="00B0783A" w:rsidP="00622DAD">
      <w:pPr>
        <w:spacing w:after="200"/>
      </w:pPr>
    </w:p>
    <w:p w14:paraId="77D8B803" w14:textId="1F1AF4F7" w:rsidR="00B0783A" w:rsidRDefault="00B0783A" w:rsidP="00622DAD">
      <w:pPr>
        <w:spacing w:after="200"/>
      </w:pPr>
    </w:p>
    <w:p w14:paraId="4F5AEA93" w14:textId="41BDD0E4" w:rsidR="00B0783A" w:rsidRDefault="00B0783A" w:rsidP="00622DAD">
      <w:pPr>
        <w:spacing w:after="200"/>
      </w:pPr>
    </w:p>
    <w:p w14:paraId="29E39553" w14:textId="47317CF6" w:rsidR="00B0783A" w:rsidRDefault="00B0783A" w:rsidP="00622DAD">
      <w:pPr>
        <w:spacing w:after="200"/>
      </w:pPr>
    </w:p>
    <w:p w14:paraId="432C5A85" w14:textId="6269A720" w:rsidR="00B0783A" w:rsidRDefault="00B0783A" w:rsidP="00622DAD">
      <w:pPr>
        <w:spacing w:after="200"/>
      </w:pPr>
    </w:p>
    <w:p w14:paraId="77C78CFE" w14:textId="56636BA1" w:rsidR="00B0783A" w:rsidRDefault="00B0783A" w:rsidP="00622DAD">
      <w:pPr>
        <w:spacing w:after="20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1B96A22" wp14:editId="5BF51977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669030" cy="3357245"/>
            <wp:effectExtent l="0" t="0" r="7620" b="0"/>
            <wp:wrapSquare wrapText="bothSides"/>
            <wp:docPr id="18623488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883" name="Imagen 1" descr="Diagrama&#10;&#10;El contenido generado por IA puede ser incorrecto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73FB5" w14:textId="0E4A6077" w:rsidR="00B0783A" w:rsidRDefault="00B0783A" w:rsidP="00622DAD">
      <w:pPr>
        <w:spacing w:after="200"/>
      </w:pPr>
    </w:p>
    <w:p w14:paraId="6B20B295" w14:textId="4B6181F1" w:rsidR="00B0783A" w:rsidRDefault="00B0783A" w:rsidP="00622DAD">
      <w:pPr>
        <w:spacing w:after="200"/>
      </w:pPr>
    </w:p>
    <w:p w14:paraId="3EE80964" w14:textId="3DD52DC2" w:rsidR="00B0783A" w:rsidRDefault="00B0783A" w:rsidP="00622DAD">
      <w:pPr>
        <w:spacing w:after="200"/>
      </w:pPr>
    </w:p>
    <w:p w14:paraId="7FC5326B" w14:textId="399E53F4" w:rsidR="00B0783A" w:rsidRDefault="00B0783A" w:rsidP="00622DAD">
      <w:pPr>
        <w:spacing w:after="200"/>
      </w:pPr>
    </w:p>
    <w:p w14:paraId="7A3D0B3C" w14:textId="77777777" w:rsidR="00B0783A" w:rsidRDefault="00B0783A" w:rsidP="00622DAD">
      <w:pPr>
        <w:spacing w:after="200"/>
      </w:pPr>
    </w:p>
    <w:p w14:paraId="74356D0E" w14:textId="77777777" w:rsidR="00B0783A" w:rsidRDefault="00B0783A" w:rsidP="00622DAD">
      <w:pPr>
        <w:spacing w:after="200"/>
      </w:pPr>
    </w:p>
    <w:p w14:paraId="2CD2D3F1" w14:textId="77777777" w:rsidR="00B0783A" w:rsidRDefault="00B0783A" w:rsidP="00622DAD">
      <w:pPr>
        <w:spacing w:after="200"/>
      </w:pPr>
    </w:p>
    <w:p w14:paraId="04A1D6B8" w14:textId="77777777" w:rsidR="00B0783A" w:rsidRDefault="00B0783A" w:rsidP="00622DAD">
      <w:pPr>
        <w:spacing w:after="200"/>
      </w:pPr>
    </w:p>
    <w:p w14:paraId="4702F087" w14:textId="77777777" w:rsidR="00FF6B12" w:rsidRDefault="00FF6B12" w:rsidP="00622DAD">
      <w:pPr>
        <w:spacing w:after="200"/>
      </w:pPr>
    </w:p>
    <w:p w14:paraId="5C24FE36" w14:textId="50B12050" w:rsidR="00FF6B12" w:rsidRDefault="00FF6B12" w:rsidP="006E374F">
      <w:pPr>
        <w:pStyle w:val="Prrafodelista"/>
        <w:spacing w:after="200"/>
      </w:pPr>
    </w:p>
    <w:p w14:paraId="5EDF74DC" w14:textId="77777777" w:rsidR="00B0783A" w:rsidRDefault="00B0783A" w:rsidP="00622DAD">
      <w:pPr>
        <w:spacing w:after="200"/>
      </w:pPr>
    </w:p>
    <w:p w14:paraId="07CD377D" w14:textId="77777777" w:rsidR="00B0783A" w:rsidRDefault="00B0783A" w:rsidP="00622DAD">
      <w:pPr>
        <w:spacing w:after="200"/>
      </w:pPr>
    </w:p>
    <w:p w14:paraId="33EBA9E9" w14:textId="4574BDD3" w:rsidR="00622DAD" w:rsidRPr="00986E7D" w:rsidRDefault="00622DAD" w:rsidP="00622DAD">
      <w:pPr>
        <w:pStyle w:val="Ttulo1"/>
        <w:rPr>
          <w:rFonts w:cstheme="majorHAnsi"/>
          <w:lang w:bidi="es-ES"/>
        </w:rPr>
      </w:pPr>
      <w:r>
        <w:rPr>
          <w:rFonts w:cstheme="majorHAnsi"/>
          <w:lang w:bidi="es-ES"/>
        </w:rPr>
        <w:lastRenderedPageBreak/>
        <w:t>Roles</w:t>
      </w:r>
    </w:p>
    <w:p w14:paraId="3CCD2C90" w14:textId="429EBDB1" w:rsidR="00622DAD" w:rsidRDefault="0081416F" w:rsidP="00622DAD">
      <w:pPr>
        <w:spacing w:after="200"/>
      </w:pPr>
      <w:r>
        <w:t>Actualmente solo existen 2 roles, pero se tiene pensado en agregar uno extra para ser 3:</w:t>
      </w:r>
    </w:p>
    <w:p w14:paraId="51B1F3EF" w14:textId="046E1EFD" w:rsidR="0081416F" w:rsidRDefault="0081416F" w:rsidP="0081416F">
      <w:pPr>
        <w:pStyle w:val="Prrafodelista"/>
        <w:numPr>
          <w:ilvl w:val="0"/>
          <w:numId w:val="23"/>
        </w:numPr>
        <w:spacing w:after="200"/>
      </w:pPr>
      <w:r>
        <w:t>Rol Administrativo: Rol principal que administra la aplicación</w:t>
      </w:r>
    </w:p>
    <w:p w14:paraId="448B31CC" w14:textId="1A2C9B4F" w:rsidR="0081416F" w:rsidRDefault="0081416F" w:rsidP="0081416F">
      <w:pPr>
        <w:pStyle w:val="Prrafodelista"/>
        <w:numPr>
          <w:ilvl w:val="0"/>
          <w:numId w:val="23"/>
        </w:numPr>
        <w:spacing w:after="200"/>
      </w:pPr>
      <w:r>
        <w:t>Rol de usuario norma: Usuario que tiene acceso a la aplicación en su totalidad</w:t>
      </w:r>
    </w:p>
    <w:p w14:paraId="0F56994D" w14:textId="130E3F5E" w:rsidR="0081416F" w:rsidRDefault="0081416F" w:rsidP="00622DAD">
      <w:pPr>
        <w:pStyle w:val="Prrafodelista"/>
        <w:numPr>
          <w:ilvl w:val="0"/>
          <w:numId w:val="23"/>
        </w:numPr>
        <w:spacing w:after="200"/>
      </w:pPr>
      <w:r>
        <w:t>Rol premium:  es el rol al que el usuario tiene acceso pagando una membresía, ya que el software tiene planeado monetizarse.</w:t>
      </w:r>
    </w:p>
    <w:p w14:paraId="59980F6B" w14:textId="77777777" w:rsidR="007A5024" w:rsidRDefault="007A5024" w:rsidP="007A5024">
      <w:pPr>
        <w:spacing w:after="200"/>
      </w:pPr>
    </w:p>
    <w:p w14:paraId="1E1BF32C" w14:textId="77777777" w:rsidR="007A5024" w:rsidRDefault="007A5024" w:rsidP="007A5024">
      <w:pPr>
        <w:spacing w:after="200"/>
      </w:pPr>
    </w:p>
    <w:p w14:paraId="668691E4" w14:textId="77777777" w:rsidR="007A5024" w:rsidRDefault="007A5024" w:rsidP="007A5024">
      <w:pPr>
        <w:spacing w:after="200"/>
      </w:pPr>
    </w:p>
    <w:p w14:paraId="02EB80B8" w14:textId="77777777" w:rsidR="007A5024" w:rsidRDefault="007A5024" w:rsidP="007A5024">
      <w:pPr>
        <w:spacing w:after="200"/>
      </w:pPr>
    </w:p>
    <w:p w14:paraId="1DF8AD46" w14:textId="77777777" w:rsidR="007A5024" w:rsidRDefault="007A5024" w:rsidP="007A5024">
      <w:pPr>
        <w:spacing w:after="200"/>
      </w:pPr>
    </w:p>
    <w:p w14:paraId="17AEEFB4" w14:textId="77777777" w:rsidR="007A5024" w:rsidRDefault="007A5024" w:rsidP="007A5024">
      <w:pPr>
        <w:spacing w:after="200"/>
      </w:pPr>
    </w:p>
    <w:p w14:paraId="6F9DEEC5" w14:textId="77777777" w:rsidR="007A5024" w:rsidRDefault="007A5024" w:rsidP="007A5024">
      <w:pPr>
        <w:spacing w:after="200"/>
      </w:pPr>
    </w:p>
    <w:p w14:paraId="15083DCD" w14:textId="77777777" w:rsidR="007A5024" w:rsidRDefault="007A5024" w:rsidP="007A5024">
      <w:pPr>
        <w:spacing w:after="200"/>
      </w:pPr>
    </w:p>
    <w:p w14:paraId="062C2D88" w14:textId="77777777" w:rsidR="007A5024" w:rsidRDefault="007A5024" w:rsidP="007A5024">
      <w:pPr>
        <w:spacing w:after="200"/>
      </w:pPr>
    </w:p>
    <w:p w14:paraId="699FF6ED" w14:textId="77777777" w:rsidR="007A5024" w:rsidRDefault="007A5024" w:rsidP="007A5024">
      <w:pPr>
        <w:spacing w:after="200"/>
      </w:pPr>
    </w:p>
    <w:p w14:paraId="3BB82CFF" w14:textId="77777777" w:rsidR="007A5024" w:rsidRDefault="007A5024" w:rsidP="007A5024">
      <w:pPr>
        <w:spacing w:after="200"/>
      </w:pPr>
    </w:p>
    <w:p w14:paraId="40EEB852" w14:textId="77777777" w:rsidR="007A5024" w:rsidRDefault="007A5024" w:rsidP="007A5024">
      <w:pPr>
        <w:spacing w:after="200"/>
      </w:pPr>
    </w:p>
    <w:p w14:paraId="2F4C2656" w14:textId="77777777" w:rsidR="007A5024" w:rsidRDefault="007A5024" w:rsidP="007A5024">
      <w:pPr>
        <w:spacing w:after="200"/>
      </w:pPr>
    </w:p>
    <w:p w14:paraId="763365A2" w14:textId="77777777" w:rsidR="007A5024" w:rsidRDefault="007A5024" w:rsidP="007A5024">
      <w:pPr>
        <w:spacing w:after="200"/>
      </w:pPr>
    </w:p>
    <w:p w14:paraId="170FB0E0" w14:textId="77777777" w:rsidR="007A5024" w:rsidRDefault="007A5024" w:rsidP="007A5024">
      <w:pPr>
        <w:spacing w:after="200"/>
      </w:pPr>
    </w:p>
    <w:p w14:paraId="5BB3E594" w14:textId="77777777" w:rsidR="007A5024" w:rsidRDefault="007A5024" w:rsidP="007A5024">
      <w:pPr>
        <w:spacing w:after="200"/>
      </w:pPr>
    </w:p>
    <w:p w14:paraId="5711AEA4" w14:textId="77777777" w:rsidR="007A5024" w:rsidRDefault="007A5024" w:rsidP="007A5024">
      <w:pPr>
        <w:spacing w:after="200"/>
      </w:pPr>
    </w:p>
    <w:p w14:paraId="2633521A" w14:textId="63CE19BF" w:rsidR="00622DAD" w:rsidRPr="00986E7D" w:rsidRDefault="00622DAD" w:rsidP="00622DAD">
      <w:pPr>
        <w:pStyle w:val="Ttulo1"/>
        <w:rPr>
          <w:rFonts w:cstheme="majorHAnsi"/>
          <w:lang w:bidi="es-ES"/>
        </w:rPr>
      </w:pPr>
      <w:r>
        <w:rPr>
          <w:rFonts w:cstheme="majorHAnsi"/>
          <w:lang w:bidi="es-ES"/>
        </w:rPr>
        <w:lastRenderedPageBreak/>
        <w:t>Diagramas</w:t>
      </w:r>
    </w:p>
    <w:p w14:paraId="6F913545" w14:textId="5E2BF8A5" w:rsidR="00622DAD" w:rsidRDefault="0081416F" w:rsidP="00622DAD">
      <w:pPr>
        <w:spacing w:after="200"/>
      </w:pPr>
      <w:r>
        <w:t>Se diseñaron los siguientes diagramas para el software de “Ñamori Food”:</w:t>
      </w:r>
    </w:p>
    <w:p w14:paraId="7ED5B48F" w14:textId="36897754" w:rsidR="0081416F" w:rsidRDefault="0081416F" w:rsidP="0081416F">
      <w:pPr>
        <w:pStyle w:val="Prrafodelista"/>
        <w:numPr>
          <w:ilvl w:val="0"/>
          <w:numId w:val="24"/>
        </w:numPr>
        <w:spacing w:after="200"/>
      </w:pPr>
      <w:r>
        <w:t xml:space="preserve">Casos de uso: </w:t>
      </w:r>
      <w:r w:rsidR="001D3090">
        <w:t xml:space="preserve">Actualmente “Ñamori Food” solo tiene dos roles, por lo </w:t>
      </w:r>
      <w:r w:rsidR="00382481">
        <w:t>tanto,</w:t>
      </w:r>
      <w:r w:rsidR="001D3090">
        <w:t xml:space="preserve"> el diagrama solo tendrá 2 actores.</w:t>
      </w:r>
    </w:p>
    <w:p w14:paraId="345D24B8" w14:textId="4E521449" w:rsidR="001D3090" w:rsidRDefault="008B78E5" w:rsidP="001D3090">
      <w:pPr>
        <w:pStyle w:val="Prrafodelista"/>
        <w:spacing w:after="200"/>
      </w:pPr>
      <w:r>
        <w:rPr>
          <w:noProof/>
        </w:rPr>
        <w:drawing>
          <wp:inline distT="0" distB="0" distL="0" distR="0" wp14:anchorId="3DE11374" wp14:editId="494B0179">
            <wp:extent cx="6022944" cy="3835021"/>
            <wp:effectExtent l="0" t="0" r="0" b="0"/>
            <wp:docPr id="177603688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36888" name="Gráfico 1776036888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762" cy="38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42EF" w14:textId="77777777" w:rsidR="00FA4EC3" w:rsidRDefault="00FA4EC3" w:rsidP="001D3090">
      <w:pPr>
        <w:pStyle w:val="Prrafodelista"/>
        <w:spacing w:after="200"/>
      </w:pPr>
    </w:p>
    <w:p w14:paraId="35EC4E04" w14:textId="77777777" w:rsidR="00FA4EC3" w:rsidRDefault="00FA4EC3" w:rsidP="001D3090">
      <w:pPr>
        <w:pStyle w:val="Prrafodelista"/>
        <w:spacing w:after="200"/>
      </w:pPr>
    </w:p>
    <w:p w14:paraId="43BF2016" w14:textId="77777777" w:rsidR="007A5024" w:rsidRDefault="007A5024" w:rsidP="001D3090">
      <w:pPr>
        <w:pStyle w:val="Prrafodelista"/>
        <w:spacing w:after="200"/>
      </w:pPr>
    </w:p>
    <w:p w14:paraId="7E44500F" w14:textId="77777777" w:rsidR="007A5024" w:rsidRDefault="007A5024" w:rsidP="001D3090">
      <w:pPr>
        <w:pStyle w:val="Prrafodelista"/>
        <w:spacing w:after="200"/>
      </w:pPr>
    </w:p>
    <w:p w14:paraId="771E1B94" w14:textId="77777777" w:rsidR="007A5024" w:rsidRDefault="007A5024" w:rsidP="001D3090">
      <w:pPr>
        <w:pStyle w:val="Prrafodelista"/>
        <w:spacing w:after="200"/>
      </w:pPr>
    </w:p>
    <w:p w14:paraId="16059EBC" w14:textId="77777777" w:rsidR="007A5024" w:rsidRDefault="007A5024" w:rsidP="001D3090">
      <w:pPr>
        <w:pStyle w:val="Prrafodelista"/>
        <w:spacing w:after="200"/>
      </w:pPr>
    </w:p>
    <w:p w14:paraId="6056FE9F" w14:textId="77777777" w:rsidR="007A5024" w:rsidRDefault="007A5024" w:rsidP="001D3090">
      <w:pPr>
        <w:pStyle w:val="Prrafodelista"/>
        <w:spacing w:after="200"/>
      </w:pPr>
    </w:p>
    <w:p w14:paraId="49C16390" w14:textId="77777777" w:rsidR="007A5024" w:rsidRDefault="007A5024" w:rsidP="001D3090">
      <w:pPr>
        <w:pStyle w:val="Prrafodelista"/>
        <w:spacing w:after="200"/>
      </w:pPr>
    </w:p>
    <w:p w14:paraId="21883BCE" w14:textId="77777777" w:rsidR="007A5024" w:rsidRDefault="007A5024" w:rsidP="001D3090">
      <w:pPr>
        <w:pStyle w:val="Prrafodelista"/>
        <w:spacing w:after="200"/>
      </w:pPr>
    </w:p>
    <w:p w14:paraId="5F4EDE06" w14:textId="77777777" w:rsidR="007A5024" w:rsidRDefault="007A5024" w:rsidP="001D3090">
      <w:pPr>
        <w:pStyle w:val="Prrafodelista"/>
        <w:spacing w:after="200"/>
      </w:pPr>
    </w:p>
    <w:p w14:paraId="2DD40EA9" w14:textId="77777777" w:rsidR="007A5024" w:rsidRDefault="007A5024" w:rsidP="001D3090">
      <w:pPr>
        <w:pStyle w:val="Prrafodelista"/>
        <w:spacing w:after="200"/>
      </w:pPr>
    </w:p>
    <w:p w14:paraId="1C8E7C75" w14:textId="77777777" w:rsidR="007A5024" w:rsidRDefault="007A5024" w:rsidP="001D3090">
      <w:pPr>
        <w:pStyle w:val="Prrafodelista"/>
        <w:spacing w:after="200"/>
      </w:pPr>
    </w:p>
    <w:p w14:paraId="717A410F" w14:textId="77777777" w:rsidR="00FA4EC3" w:rsidRDefault="00FA4EC3" w:rsidP="001D3090">
      <w:pPr>
        <w:pStyle w:val="Prrafodelista"/>
        <w:spacing w:after="200"/>
      </w:pPr>
    </w:p>
    <w:p w14:paraId="741014AC" w14:textId="77777777" w:rsidR="00FA4EC3" w:rsidRDefault="00FA4EC3" w:rsidP="001D3090">
      <w:pPr>
        <w:pStyle w:val="Prrafodelista"/>
        <w:spacing w:after="200"/>
      </w:pPr>
    </w:p>
    <w:p w14:paraId="02DCCE51" w14:textId="4BC69097" w:rsidR="00373609" w:rsidRDefault="00382481" w:rsidP="00373609">
      <w:pPr>
        <w:pStyle w:val="Prrafodelista"/>
        <w:numPr>
          <w:ilvl w:val="0"/>
          <w:numId w:val="24"/>
        </w:numPr>
        <w:spacing w:after="200"/>
      </w:pPr>
      <w:r>
        <w:lastRenderedPageBreak/>
        <w:t xml:space="preserve">Diagrama lenguaje unificado de modelado (UML): Representa gráficamente </w:t>
      </w:r>
      <w:r w:rsidR="00FA4EC3">
        <w:t xml:space="preserve">la arquitectura del software: </w:t>
      </w:r>
    </w:p>
    <w:p w14:paraId="2562F347" w14:textId="5FA9EA36" w:rsidR="00382481" w:rsidRDefault="00FA4EC3" w:rsidP="00382481">
      <w:pPr>
        <w:pStyle w:val="Prrafodelista"/>
        <w:spacing w:after="200"/>
      </w:pPr>
      <w:r>
        <w:rPr>
          <w:noProof/>
        </w:rPr>
        <w:drawing>
          <wp:inline distT="0" distB="0" distL="0" distR="0" wp14:anchorId="148B0D29" wp14:editId="12227ECA">
            <wp:extent cx="5987002" cy="4626591"/>
            <wp:effectExtent l="0" t="0" r="0" b="0"/>
            <wp:docPr id="1323016881" name="Imagen 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6881" name="Imagen 9" descr="Texto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995" cy="46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D097" w14:textId="77777777" w:rsidR="00FA4EC3" w:rsidRDefault="00FA4EC3" w:rsidP="00382481">
      <w:pPr>
        <w:pStyle w:val="Prrafodelista"/>
        <w:spacing w:after="200"/>
      </w:pPr>
    </w:p>
    <w:p w14:paraId="57FDC411" w14:textId="77777777" w:rsidR="0058041A" w:rsidRDefault="0058041A" w:rsidP="00382481">
      <w:pPr>
        <w:pStyle w:val="Prrafodelista"/>
        <w:spacing w:after="200"/>
      </w:pPr>
    </w:p>
    <w:p w14:paraId="66B0869F" w14:textId="77777777" w:rsidR="0058041A" w:rsidRDefault="0058041A" w:rsidP="00382481">
      <w:pPr>
        <w:pStyle w:val="Prrafodelista"/>
        <w:spacing w:after="200"/>
      </w:pPr>
    </w:p>
    <w:p w14:paraId="5860E0F5" w14:textId="77777777" w:rsidR="0058041A" w:rsidRDefault="0058041A" w:rsidP="00382481">
      <w:pPr>
        <w:pStyle w:val="Prrafodelista"/>
        <w:spacing w:after="200"/>
      </w:pPr>
    </w:p>
    <w:p w14:paraId="64C9F46D" w14:textId="77777777" w:rsidR="0058041A" w:rsidRDefault="0058041A" w:rsidP="00382481">
      <w:pPr>
        <w:pStyle w:val="Prrafodelista"/>
        <w:spacing w:after="200"/>
      </w:pPr>
    </w:p>
    <w:p w14:paraId="154E945B" w14:textId="77777777" w:rsidR="0058041A" w:rsidRDefault="0058041A" w:rsidP="00382481">
      <w:pPr>
        <w:pStyle w:val="Prrafodelista"/>
        <w:spacing w:after="200"/>
      </w:pPr>
    </w:p>
    <w:p w14:paraId="09E7E35B" w14:textId="77777777" w:rsidR="0058041A" w:rsidRDefault="0058041A" w:rsidP="00382481">
      <w:pPr>
        <w:pStyle w:val="Prrafodelista"/>
        <w:spacing w:after="200"/>
      </w:pPr>
    </w:p>
    <w:p w14:paraId="3152FE21" w14:textId="77777777" w:rsidR="0058041A" w:rsidRDefault="0058041A" w:rsidP="00382481">
      <w:pPr>
        <w:pStyle w:val="Prrafodelista"/>
        <w:spacing w:after="200"/>
      </w:pPr>
    </w:p>
    <w:p w14:paraId="13D2B204" w14:textId="77777777" w:rsidR="0058041A" w:rsidRDefault="0058041A" w:rsidP="00382481">
      <w:pPr>
        <w:pStyle w:val="Prrafodelista"/>
        <w:spacing w:after="200"/>
      </w:pPr>
    </w:p>
    <w:p w14:paraId="580A4D41" w14:textId="77777777" w:rsidR="0058041A" w:rsidRDefault="0058041A" w:rsidP="00382481">
      <w:pPr>
        <w:pStyle w:val="Prrafodelista"/>
        <w:spacing w:after="200"/>
      </w:pPr>
    </w:p>
    <w:p w14:paraId="7EC5B49B" w14:textId="77777777" w:rsidR="0058041A" w:rsidRDefault="0058041A" w:rsidP="00382481">
      <w:pPr>
        <w:pStyle w:val="Prrafodelista"/>
        <w:spacing w:after="200"/>
      </w:pPr>
    </w:p>
    <w:p w14:paraId="21BF0807" w14:textId="77777777" w:rsidR="0058041A" w:rsidRDefault="0058041A" w:rsidP="00382481">
      <w:pPr>
        <w:pStyle w:val="Prrafodelista"/>
        <w:spacing w:after="200"/>
      </w:pPr>
    </w:p>
    <w:p w14:paraId="7C433007" w14:textId="77777777" w:rsidR="0058041A" w:rsidRDefault="0058041A" w:rsidP="00382481">
      <w:pPr>
        <w:pStyle w:val="Prrafodelista"/>
        <w:spacing w:after="200"/>
      </w:pPr>
    </w:p>
    <w:p w14:paraId="7C9D66FD" w14:textId="77777777" w:rsidR="00FA4EC3" w:rsidRDefault="00FA4EC3" w:rsidP="00382481">
      <w:pPr>
        <w:pStyle w:val="Prrafodelista"/>
        <w:spacing w:after="200"/>
      </w:pPr>
    </w:p>
    <w:p w14:paraId="2E2A0526" w14:textId="32E25216" w:rsidR="00FA4EC3" w:rsidRDefault="0058041A" w:rsidP="0058041A">
      <w:pPr>
        <w:pStyle w:val="Prrafodelista"/>
        <w:numPr>
          <w:ilvl w:val="0"/>
          <w:numId w:val="24"/>
        </w:numPr>
        <w:spacing w:after="20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5E4B585" wp14:editId="3E7B1006">
            <wp:simplePos x="0" y="0"/>
            <wp:positionH relativeFrom="column">
              <wp:posOffset>59681</wp:posOffset>
            </wp:positionH>
            <wp:positionV relativeFrom="paragraph">
              <wp:posOffset>505460</wp:posOffset>
            </wp:positionV>
            <wp:extent cx="6371590" cy="6062345"/>
            <wp:effectExtent l="0" t="0" r="0" b="0"/>
            <wp:wrapSquare wrapText="bothSides"/>
            <wp:docPr id="1836418257" name="Imagen 10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8257" name="Imagen 10" descr="Diagrama&#10;&#10;El contenido generado por IA puede ser incorrecto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Diagrama de flujo: Diagrama que corresponde a la representación de los procesos secuenciales</w:t>
      </w:r>
    </w:p>
    <w:p w14:paraId="2CE04968" w14:textId="42106EF4" w:rsidR="00FA4EC3" w:rsidRDefault="00FA4EC3" w:rsidP="00382481">
      <w:pPr>
        <w:pStyle w:val="Prrafodelista"/>
        <w:spacing w:after="200"/>
      </w:pPr>
    </w:p>
    <w:p w14:paraId="20F7D332" w14:textId="77777777" w:rsidR="00382481" w:rsidRDefault="00382481" w:rsidP="00382481">
      <w:pPr>
        <w:pStyle w:val="Prrafodelista"/>
        <w:spacing w:after="200"/>
      </w:pPr>
    </w:p>
    <w:p w14:paraId="37BAF623" w14:textId="77777777" w:rsidR="00382481" w:rsidRDefault="00382481" w:rsidP="00382481">
      <w:pPr>
        <w:pStyle w:val="Prrafodelista"/>
        <w:spacing w:after="200"/>
      </w:pPr>
    </w:p>
    <w:p w14:paraId="7423D1F4" w14:textId="77777777" w:rsidR="00382481" w:rsidRDefault="00382481" w:rsidP="00382481">
      <w:pPr>
        <w:pStyle w:val="Prrafodelista"/>
        <w:spacing w:after="200"/>
      </w:pPr>
    </w:p>
    <w:p w14:paraId="659654D6" w14:textId="77777777" w:rsidR="00382481" w:rsidRDefault="00382481" w:rsidP="00382481">
      <w:pPr>
        <w:pStyle w:val="Prrafodelista"/>
        <w:spacing w:after="200"/>
      </w:pPr>
    </w:p>
    <w:p w14:paraId="11B8896A" w14:textId="77777777" w:rsidR="00382481" w:rsidRDefault="00382481" w:rsidP="00382481">
      <w:pPr>
        <w:pStyle w:val="Prrafodelista"/>
        <w:spacing w:after="200"/>
      </w:pPr>
    </w:p>
    <w:p w14:paraId="0D48C29E" w14:textId="77777777" w:rsidR="00EB2C24" w:rsidRDefault="00EB2C24" w:rsidP="00382481">
      <w:pPr>
        <w:pStyle w:val="Prrafodelista"/>
        <w:spacing w:after="200"/>
      </w:pPr>
    </w:p>
    <w:p w14:paraId="2BE709AC" w14:textId="4F3155F7" w:rsidR="009D372B" w:rsidRPr="009D372B" w:rsidRDefault="009D372B" w:rsidP="009D372B">
      <w:pPr>
        <w:pStyle w:val="Ttulo1"/>
        <w:rPr>
          <w:rFonts w:asciiTheme="minorHAnsi" w:hAnsiTheme="minorHAnsi" w:cstheme="minorHAnsi"/>
          <w:lang w:bidi="es-ES"/>
        </w:rPr>
      </w:pPr>
    </w:p>
    <w:sectPr w:rsidR="009D372B" w:rsidRPr="009D372B" w:rsidSect="005E05D1">
      <w:headerReference w:type="default" r:id="rId70"/>
      <w:footerReference w:type="default" r:id="rId71"/>
      <w:type w:val="continuous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01996E" w14:textId="77777777" w:rsidR="00E4480A" w:rsidRPr="00986E7D" w:rsidRDefault="00E4480A">
      <w:r w:rsidRPr="00986E7D">
        <w:separator/>
      </w:r>
    </w:p>
    <w:p w14:paraId="6167E388" w14:textId="77777777" w:rsidR="00E4480A" w:rsidRPr="00986E7D" w:rsidRDefault="00E4480A"/>
  </w:endnote>
  <w:endnote w:type="continuationSeparator" w:id="0">
    <w:p w14:paraId="700A216F" w14:textId="77777777" w:rsidR="00E4480A" w:rsidRPr="00986E7D" w:rsidRDefault="00E4480A">
      <w:r w:rsidRPr="00986E7D">
        <w:continuationSeparator/>
      </w:r>
    </w:p>
    <w:p w14:paraId="4FB195EF" w14:textId="77777777" w:rsidR="00E4480A" w:rsidRPr="00986E7D" w:rsidRDefault="00E448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90194395"/>
      <w:docPartObj>
        <w:docPartGallery w:val="Page Numbers (Bottom of Page)"/>
        <w:docPartUnique/>
      </w:docPartObj>
    </w:sdtPr>
    <w:sdtContent>
      <w:p w14:paraId="425C7E1E" w14:textId="77777777" w:rsidR="00DF027C" w:rsidRPr="00986E7D" w:rsidRDefault="00DF027C">
        <w:pPr>
          <w:pStyle w:val="Piedepgina"/>
          <w:jc w:val="center"/>
        </w:pPr>
        <w:r w:rsidRPr="00986E7D">
          <w:rPr>
            <w:lang w:bidi="es-ES"/>
          </w:rPr>
          <w:fldChar w:fldCharType="begin"/>
        </w:r>
        <w:r w:rsidRPr="00986E7D">
          <w:rPr>
            <w:lang w:bidi="es-ES"/>
          </w:rPr>
          <w:instrText xml:space="preserve"> PAGE   \* MERGEFORMAT </w:instrText>
        </w:r>
        <w:r w:rsidRPr="00986E7D">
          <w:rPr>
            <w:lang w:bidi="es-ES"/>
          </w:rPr>
          <w:fldChar w:fldCharType="separate"/>
        </w:r>
        <w:r w:rsidR="00AB02A7" w:rsidRPr="00986E7D">
          <w:rPr>
            <w:lang w:bidi="es-ES"/>
          </w:rPr>
          <w:t>2</w:t>
        </w:r>
        <w:r w:rsidRPr="00986E7D">
          <w:rPr>
            <w:lang w:bidi="es-ES"/>
          </w:rPr>
          <w:fldChar w:fldCharType="end"/>
        </w:r>
      </w:p>
    </w:sdtContent>
  </w:sdt>
  <w:p w14:paraId="715F1BBD" w14:textId="77777777" w:rsidR="00DF027C" w:rsidRPr="00986E7D" w:rsidRDefault="00DF027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DED968" w14:textId="77777777" w:rsidR="00E4480A" w:rsidRPr="00986E7D" w:rsidRDefault="00E4480A">
      <w:r w:rsidRPr="00986E7D">
        <w:separator/>
      </w:r>
    </w:p>
    <w:p w14:paraId="3C475FAC" w14:textId="77777777" w:rsidR="00E4480A" w:rsidRPr="00986E7D" w:rsidRDefault="00E4480A"/>
  </w:footnote>
  <w:footnote w:type="continuationSeparator" w:id="0">
    <w:p w14:paraId="165F233F" w14:textId="77777777" w:rsidR="00E4480A" w:rsidRPr="00986E7D" w:rsidRDefault="00E4480A">
      <w:r w:rsidRPr="00986E7D">
        <w:continuationSeparator/>
      </w:r>
    </w:p>
    <w:p w14:paraId="5AD7E3E7" w14:textId="77777777" w:rsidR="00E4480A" w:rsidRPr="00986E7D" w:rsidRDefault="00E4480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986E7D" w14:paraId="32F5239D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0074BD7" w14:textId="77777777" w:rsidR="00D077E9" w:rsidRPr="00986E7D" w:rsidRDefault="00D077E9">
          <w:pPr>
            <w:pStyle w:val="Encabezado"/>
          </w:pPr>
        </w:p>
      </w:tc>
    </w:tr>
  </w:tbl>
  <w:p w14:paraId="016413D5" w14:textId="77777777" w:rsidR="00D077E9" w:rsidRPr="00986E7D" w:rsidRDefault="00D077E9" w:rsidP="00D077E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1D2"/>
    <w:multiLevelType w:val="hybridMultilevel"/>
    <w:tmpl w:val="79C87FF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7414B"/>
    <w:multiLevelType w:val="hybridMultilevel"/>
    <w:tmpl w:val="6C4E59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43D30"/>
    <w:multiLevelType w:val="hybridMultilevel"/>
    <w:tmpl w:val="E78EBAF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42186"/>
    <w:multiLevelType w:val="hybridMultilevel"/>
    <w:tmpl w:val="C8F85FC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44EDA"/>
    <w:multiLevelType w:val="hybridMultilevel"/>
    <w:tmpl w:val="C5F87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11697"/>
    <w:multiLevelType w:val="hybridMultilevel"/>
    <w:tmpl w:val="ED567D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B5043D"/>
    <w:multiLevelType w:val="hybridMultilevel"/>
    <w:tmpl w:val="6C3E12C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2364B"/>
    <w:multiLevelType w:val="hybridMultilevel"/>
    <w:tmpl w:val="176E5E2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1D64C4"/>
    <w:multiLevelType w:val="hybridMultilevel"/>
    <w:tmpl w:val="FD3CB5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1F4090"/>
    <w:multiLevelType w:val="hybridMultilevel"/>
    <w:tmpl w:val="467C7A3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437F1"/>
    <w:multiLevelType w:val="hybridMultilevel"/>
    <w:tmpl w:val="BF4C656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12D15"/>
    <w:multiLevelType w:val="hybridMultilevel"/>
    <w:tmpl w:val="5D783B6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B42"/>
    <w:multiLevelType w:val="hybridMultilevel"/>
    <w:tmpl w:val="147E967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A035D"/>
    <w:multiLevelType w:val="hybridMultilevel"/>
    <w:tmpl w:val="A546109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466148"/>
    <w:multiLevelType w:val="hybridMultilevel"/>
    <w:tmpl w:val="634CD9C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C85D24"/>
    <w:multiLevelType w:val="hybridMultilevel"/>
    <w:tmpl w:val="45AE7A6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5B52EF"/>
    <w:multiLevelType w:val="hybridMultilevel"/>
    <w:tmpl w:val="5FD4E45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3317F7"/>
    <w:multiLevelType w:val="hybridMultilevel"/>
    <w:tmpl w:val="1AA4505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CB1F7F"/>
    <w:multiLevelType w:val="hybridMultilevel"/>
    <w:tmpl w:val="FEC6BEE2"/>
    <w:lvl w:ilvl="0" w:tplc="3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F941005"/>
    <w:multiLevelType w:val="hybridMultilevel"/>
    <w:tmpl w:val="D2F4555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B14466"/>
    <w:multiLevelType w:val="hybridMultilevel"/>
    <w:tmpl w:val="8EF6F17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7465C7"/>
    <w:multiLevelType w:val="hybridMultilevel"/>
    <w:tmpl w:val="FE1AD61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323D89"/>
    <w:multiLevelType w:val="hybridMultilevel"/>
    <w:tmpl w:val="E5FC70D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446DBD"/>
    <w:multiLevelType w:val="hybridMultilevel"/>
    <w:tmpl w:val="59547E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780B00"/>
    <w:multiLevelType w:val="hybridMultilevel"/>
    <w:tmpl w:val="56B4C91A"/>
    <w:lvl w:ilvl="0" w:tplc="340A000F">
      <w:start w:val="1"/>
      <w:numFmt w:val="decimal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4E705F6"/>
    <w:multiLevelType w:val="hybridMultilevel"/>
    <w:tmpl w:val="C7C09D7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BA59B3"/>
    <w:multiLevelType w:val="hybridMultilevel"/>
    <w:tmpl w:val="FDD2035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827695"/>
    <w:multiLevelType w:val="hybridMultilevel"/>
    <w:tmpl w:val="4FB083E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A558C4"/>
    <w:multiLevelType w:val="hybridMultilevel"/>
    <w:tmpl w:val="43847D5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3C621C"/>
    <w:multiLevelType w:val="hybridMultilevel"/>
    <w:tmpl w:val="3C8E75E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A344B1"/>
    <w:multiLevelType w:val="hybridMultilevel"/>
    <w:tmpl w:val="30D609F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EC10F5"/>
    <w:multiLevelType w:val="hybridMultilevel"/>
    <w:tmpl w:val="99E8D66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326931"/>
    <w:multiLevelType w:val="hybridMultilevel"/>
    <w:tmpl w:val="34169A7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F">
      <w:start w:val="1"/>
      <w:numFmt w:val="decimal"/>
      <w:lvlText w:val="%2."/>
      <w:lvlJc w:val="left"/>
      <w:pPr>
        <w:ind w:left="1440" w:hanging="360"/>
      </w:p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6812FF"/>
    <w:multiLevelType w:val="hybridMultilevel"/>
    <w:tmpl w:val="EA1CC1F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352DA3"/>
    <w:multiLevelType w:val="hybridMultilevel"/>
    <w:tmpl w:val="11A0A15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D5F6722"/>
    <w:multiLevelType w:val="hybridMultilevel"/>
    <w:tmpl w:val="93CA46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C22428"/>
    <w:multiLevelType w:val="hybridMultilevel"/>
    <w:tmpl w:val="9DF430F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9545569">
    <w:abstractNumId w:val="0"/>
  </w:num>
  <w:num w:numId="2" w16cid:durableId="719092810">
    <w:abstractNumId w:val="31"/>
  </w:num>
  <w:num w:numId="3" w16cid:durableId="1514765347">
    <w:abstractNumId w:val="11"/>
  </w:num>
  <w:num w:numId="4" w16cid:durableId="772895927">
    <w:abstractNumId w:val="27"/>
  </w:num>
  <w:num w:numId="5" w16cid:durableId="227496202">
    <w:abstractNumId w:val="25"/>
  </w:num>
  <w:num w:numId="6" w16cid:durableId="1328628784">
    <w:abstractNumId w:val="15"/>
  </w:num>
  <w:num w:numId="7" w16cid:durableId="903297755">
    <w:abstractNumId w:val="16"/>
  </w:num>
  <w:num w:numId="8" w16cid:durableId="1067653938">
    <w:abstractNumId w:val="32"/>
  </w:num>
  <w:num w:numId="9" w16cid:durableId="2016567039">
    <w:abstractNumId w:val="10"/>
  </w:num>
  <w:num w:numId="10" w16cid:durableId="512962478">
    <w:abstractNumId w:val="26"/>
  </w:num>
  <w:num w:numId="11" w16cid:durableId="1528248495">
    <w:abstractNumId w:val="24"/>
  </w:num>
  <w:num w:numId="12" w16cid:durableId="2074698758">
    <w:abstractNumId w:val="6"/>
  </w:num>
  <w:num w:numId="13" w16cid:durableId="1276865583">
    <w:abstractNumId w:val="12"/>
  </w:num>
  <w:num w:numId="14" w16cid:durableId="907114887">
    <w:abstractNumId w:val="3"/>
  </w:num>
  <w:num w:numId="15" w16cid:durableId="1272014730">
    <w:abstractNumId w:val="34"/>
  </w:num>
  <w:num w:numId="16" w16cid:durableId="666058132">
    <w:abstractNumId w:val="7"/>
  </w:num>
  <w:num w:numId="17" w16cid:durableId="1919362918">
    <w:abstractNumId w:val="14"/>
  </w:num>
  <w:num w:numId="18" w16cid:durableId="1994990924">
    <w:abstractNumId w:val="35"/>
  </w:num>
  <w:num w:numId="19" w16cid:durableId="1390810029">
    <w:abstractNumId w:val="5"/>
  </w:num>
  <w:num w:numId="20" w16cid:durableId="972448538">
    <w:abstractNumId w:val="19"/>
  </w:num>
  <w:num w:numId="21" w16cid:durableId="1545479850">
    <w:abstractNumId w:val="2"/>
  </w:num>
  <w:num w:numId="22" w16cid:durableId="1342778730">
    <w:abstractNumId w:val="1"/>
  </w:num>
  <w:num w:numId="23" w16cid:durableId="376442246">
    <w:abstractNumId w:val="33"/>
  </w:num>
  <w:num w:numId="24" w16cid:durableId="1477837287">
    <w:abstractNumId w:val="13"/>
  </w:num>
  <w:num w:numId="25" w16cid:durableId="1748065870">
    <w:abstractNumId w:val="17"/>
  </w:num>
  <w:num w:numId="26" w16cid:durableId="1073354885">
    <w:abstractNumId w:val="28"/>
  </w:num>
  <w:num w:numId="27" w16cid:durableId="924455108">
    <w:abstractNumId w:val="29"/>
  </w:num>
  <w:num w:numId="28" w16cid:durableId="714623281">
    <w:abstractNumId w:val="18"/>
  </w:num>
  <w:num w:numId="29" w16cid:durableId="1436823366">
    <w:abstractNumId w:val="23"/>
  </w:num>
  <w:num w:numId="30" w16cid:durableId="1237939308">
    <w:abstractNumId w:val="9"/>
  </w:num>
  <w:num w:numId="31" w16cid:durableId="62416006">
    <w:abstractNumId w:val="20"/>
  </w:num>
  <w:num w:numId="32" w16cid:durableId="1453943857">
    <w:abstractNumId w:val="30"/>
  </w:num>
  <w:num w:numId="33" w16cid:durableId="744230165">
    <w:abstractNumId w:val="36"/>
  </w:num>
  <w:num w:numId="34" w16cid:durableId="899680774">
    <w:abstractNumId w:val="21"/>
  </w:num>
  <w:num w:numId="35" w16cid:durableId="1019817303">
    <w:abstractNumId w:val="4"/>
  </w:num>
  <w:num w:numId="36" w16cid:durableId="1146240261">
    <w:abstractNumId w:val="8"/>
  </w:num>
  <w:num w:numId="37" w16cid:durableId="90479711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E73"/>
    <w:rsid w:val="000235E2"/>
    <w:rsid w:val="0002482E"/>
    <w:rsid w:val="00033865"/>
    <w:rsid w:val="00050324"/>
    <w:rsid w:val="00065D63"/>
    <w:rsid w:val="000747A0"/>
    <w:rsid w:val="00096099"/>
    <w:rsid w:val="000A0150"/>
    <w:rsid w:val="000C4AF2"/>
    <w:rsid w:val="000C5645"/>
    <w:rsid w:val="000E4CF9"/>
    <w:rsid w:val="000E63C9"/>
    <w:rsid w:val="000F48F5"/>
    <w:rsid w:val="00126032"/>
    <w:rsid w:val="00130E9D"/>
    <w:rsid w:val="001470F0"/>
    <w:rsid w:val="00150A6D"/>
    <w:rsid w:val="00185888"/>
    <w:rsid w:val="00185B35"/>
    <w:rsid w:val="001A51ED"/>
    <w:rsid w:val="001B7383"/>
    <w:rsid w:val="001D3090"/>
    <w:rsid w:val="001F2BC8"/>
    <w:rsid w:val="001F5F6B"/>
    <w:rsid w:val="002141AB"/>
    <w:rsid w:val="0021576E"/>
    <w:rsid w:val="00225075"/>
    <w:rsid w:val="00231C22"/>
    <w:rsid w:val="00243EBC"/>
    <w:rsid w:val="00246A35"/>
    <w:rsid w:val="00276E73"/>
    <w:rsid w:val="00282BEB"/>
    <w:rsid w:val="00284348"/>
    <w:rsid w:val="00285D34"/>
    <w:rsid w:val="002A5AA8"/>
    <w:rsid w:val="002C1F18"/>
    <w:rsid w:val="002F51F5"/>
    <w:rsid w:val="00312137"/>
    <w:rsid w:val="003215E4"/>
    <w:rsid w:val="00330359"/>
    <w:rsid w:val="00335293"/>
    <w:rsid w:val="0033762F"/>
    <w:rsid w:val="00346E3D"/>
    <w:rsid w:val="00360494"/>
    <w:rsid w:val="00361141"/>
    <w:rsid w:val="00366526"/>
    <w:rsid w:val="00366C7E"/>
    <w:rsid w:val="00373609"/>
    <w:rsid w:val="00382481"/>
    <w:rsid w:val="00384EA3"/>
    <w:rsid w:val="003A2EE6"/>
    <w:rsid w:val="003A39A1"/>
    <w:rsid w:val="003A65A4"/>
    <w:rsid w:val="003C163F"/>
    <w:rsid w:val="003C2191"/>
    <w:rsid w:val="003D3863"/>
    <w:rsid w:val="003D4F06"/>
    <w:rsid w:val="003D6F7D"/>
    <w:rsid w:val="003F325D"/>
    <w:rsid w:val="00403A45"/>
    <w:rsid w:val="00407689"/>
    <w:rsid w:val="004110DE"/>
    <w:rsid w:val="0044085A"/>
    <w:rsid w:val="00443334"/>
    <w:rsid w:val="00485F0C"/>
    <w:rsid w:val="00491A9D"/>
    <w:rsid w:val="004A56FD"/>
    <w:rsid w:val="004B21A5"/>
    <w:rsid w:val="004E0867"/>
    <w:rsid w:val="004E5FEE"/>
    <w:rsid w:val="005037F0"/>
    <w:rsid w:val="00516A86"/>
    <w:rsid w:val="005275F6"/>
    <w:rsid w:val="00572102"/>
    <w:rsid w:val="0058041A"/>
    <w:rsid w:val="00593A5F"/>
    <w:rsid w:val="005B1C1C"/>
    <w:rsid w:val="005C2ACF"/>
    <w:rsid w:val="005D5001"/>
    <w:rsid w:val="005E05D1"/>
    <w:rsid w:val="005F1BB0"/>
    <w:rsid w:val="005F37D2"/>
    <w:rsid w:val="0061441C"/>
    <w:rsid w:val="00622DAD"/>
    <w:rsid w:val="006424D8"/>
    <w:rsid w:val="00656C4D"/>
    <w:rsid w:val="00675BBA"/>
    <w:rsid w:val="00695A7A"/>
    <w:rsid w:val="0069616A"/>
    <w:rsid w:val="0069716D"/>
    <w:rsid w:val="006A0773"/>
    <w:rsid w:val="006A5C5E"/>
    <w:rsid w:val="006B36B7"/>
    <w:rsid w:val="006E374F"/>
    <w:rsid w:val="006E55A5"/>
    <w:rsid w:val="006E5716"/>
    <w:rsid w:val="00712CCE"/>
    <w:rsid w:val="007302B3"/>
    <w:rsid w:val="00730733"/>
    <w:rsid w:val="007309A6"/>
    <w:rsid w:val="00730E3A"/>
    <w:rsid w:val="00736AAF"/>
    <w:rsid w:val="00743FFF"/>
    <w:rsid w:val="00755A56"/>
    <w:rsid w:val="00760D58"/>
    <w:rsid w:val="00765B2A"/>
    <w:rsid w:val="00766E93"/>
    <w:rsid w:val="00783A34"/>
    <w:rsid w:val="007A2E7E"/>
    <w:rsid w:val="007A49B7"/>
    <w:rsid w:val="007A5024"/>
    <w:rsid w:val="007A6C66"/>
    <w:rsid w:val="007C1159"/>
    <w:rsid w:val="007C6B52"/>
    <w:rsid w:val="007D16C5"/>
    <w:rsid w:val="007D5BFB"/>
    <w:rsid w:val="007F4050"/>
    <w:rsid w:val="007F6A30"/>
    <w:rsid w:val="00805668"/>
    <w:rsid w:val="0081416F"/>
    <w:rsid w:val="00822858"/>
    <w:rsid w:val="00825848"/>
    <w:rsid w:val="00826814"/>
    <w:rsid w:val="00833533"/>
    <w:rsid w:val="00835F51"/>
    <w:rsid w:val="00851FCA"/>
    <w:rsid w:val="00862FE4"/>
    <w:rsid w:val="0086389A"/>
    <w:rsid w:val="00865AA7"/>
    <w:rsid w:val="0087605E"/>
    <w:rsid w:val="008941AE"/>
    <w:rsid w:val="008B1FEE"/>
    <w:rsid w:val="008B78E5"/>
    <w:rsid w:val="008C1D0C"/>
    <w:rsid w:val="008D444F"/>
    <w:rsid w:val="00902E5D"/>
    <w:rsid w:val="00903C32"/>
    <w:rsid w:val="0090453F"/>
    <w:rsid w:val="00904A7B"/>
    <w:rsid w:val="00916B16"/>
    <w:rsid w:val="009173B9"/>
    <w:rsid w:val="0093335D"/>
    <w:rsid w:val="009340D4"/>
    <w:rsid w:val="0093613E"/>
    <w:rsid w:val="00943026"/>
    <w:rsid w:val="00966B81"/>
    <w:rsid w:val="00976365"/>
    <w:rsid w:val="00977F79"/>
    <w:rsid w:val="00986E7D"/>
    <w:rsid w:val="00994020"/>
    <w:rsid w:val="009C72AC"/>
    <w:rsid w:val="009C7720"/>
    <w:rsid w:val="009D372B"/>
    <w:rsid w:val="009E4B5B"/>
    <w:rsid w:val="00A07A0E"/>
    <w:rsid w:val="00A23AFA"/>
    <w:rsid w:val="00A31B3E"/>
    <w:rsid w:val="00A532F3"/>
    <w:rsid w:val="00A538F4"/>
    <w:rsid w:val="00A83500"/>
    <w:rsid w:val="00A8489E"/>
    <w:rsid w:val="00A869DB"/>
    <w:rsid w:val="00AA0907"/>
    <w:rsid w:val="00AB02A7"/>
    <w:rsid w:val="00AB521E"/>
    <w:rsid w:val="00AC1D45"/>
    <w:rsid w:val="00AC29F3"/>
    <w:rsid w:val="00AC72DF"/>
    <w:rsid w:val="00AF3DB9"/>
    <w:rsid w:val="00AF4E7B"/>
    <w:rsid w:val="00B050EE"/>
    <w:rsid w:val="00B0783A"/>
    <w:rsid w:val="00B231E5"/>
    <w:rsid w:val="00B31B36"/>
    <w:rsid w:val="00BA733C"/>
    <w:rsid w:val="00C02B87"/>
    <w:rsid w:val="00C16B16"/>
    <w:rsid w:val="00C16B37"/>
    <w:rsid w:val="00C4086D"/>
    <w:rsid w:val="00C778A8"/>
    <w:rsid w:val="00C95BED"/>
    <w:rsid w:val="00CA1896"/>
    <w:rsid w:val="00CB32B6"/>
    <w:rsid w:val="00CB5B28"/>
    <w:rsid w:val="00CE3A3E"/>
    <w:rsid w:val="00CF5371"/>
    <w:rsid w:val="00D0323A"/>
    <w:rsid w:val="00D0559F"/>
    <w:rsid w:val="00D064B5"/>
    <w:rsid w:val="00D077E9"/>
    <w:rsid w:val="00D42CB7"/>
    <w:rsid w:val="00D42FF3"/>
    <w:rsid w:val="00D43C75"/>
    <w:rsid w:val="00D5413D"/>
    <w:rsid w:val="00D570A9"/>
    <w:rsid w:val="00D70D02"/>
    <w:rsid w:val="00D770C7"/>
    <w:rsid w:val="00D86945"/>
    <w:rsid w:val="00D90290"/>
    <w:rsid w:val="00D9215F"/>
    <w:rsid w:val="00DB0021"/>
    <w:rsid w:val="00DC706A"/>
    <w:rsid w:val="00DD152F"/>
    <w:rsid w:val="00DE213F"/>
    <w:rsid w:val="00DF027C"/>
    <w:rsid w:val="00E00A32"/>
    <w:rsid w:val="00E01F30"/>
    <w:rsid w:val="00E22ACD"/>
    <w:rsid w:val="00E4480A"/>
    <w:rsid w:val="00E4540A"/>
    <w:rsid w:val="00E620B0"/>
    <w:rsid w:val="00E63449"/>
    <w:rsid w:val="00E65E83"/>
    <w:rsid w:val="00E66AF1"/>
    <w:rsid w:val="00E81B40"/>
    <w:rsid w:val="00E822C5"/>
    <w:rsid w:val="00EA197F"/>
    <w:rsid w:val="00EB2C24"/>
    <w:rsid w:val="00EB44FD"/>
    <w:rsid w:val="00EF555B"/>
    <w:rsid w:val="00F027BB"/>
    <w:rsid w:val="00F11BF7"/>
    <w:rsid w:val="00F11DCF"/>
    <w:rsid w:val="00F162EA"/>
    <w:rsid w:val="00F52D27"/>
    <w:rsid w:val="00F61A8A"/>
    <w:rsid w:val="00F83527"/>
    <w:rsid w:val="00FA4EC3"/>
    <w:rsid w:val="00FB4CB0"/>
    <w:rsid w:val="00FD583F"/>
    <w:rsid w:val="00FD7488"/>
    <w:rsid w:val="00FF16B4"/>
    <w:rsid w:val="00FF3D23"/>
    <w:rsid w:val="00FF6B1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ACB69A"/>
  <w15:docId w15:val="{51044EF7-0CF4-4D87-8128-458761A0A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  <w:lang w:val="es-CL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276E73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F6B1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F6B12"/>
    <w:rPr>
      <w:rFonts w:ascii="Consolas" w:eastAsiaTheme="minorEastAsia" w:hAnsi="Consolas"/>
      <w:b/>
      <w:color w:val="082A75" w:themeColor="text2"/>
      <w:sz w:val="20"/>
      <w:szCs w:val="20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sv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rr1\AppData\Local\Microsoft\Office\16.0\DTS\es-CL%7b292F431B-B0C6-415E-933A-F4FE3C835BFE%7d\%7bA9EC2D23-6284-4807-93CC-DC576DDFE65B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A2AF40818C545FD906F8947ABEB53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15C83F-3637-4767-9654-3A906737A509}"/>
      </w:docPartPr>
      <w:docPartBody>
        <w:p w:rsidR="00D402C5" w:rsidRDefault="00000000">
          <w:pPr>
            <w:pStyle w:val="8A2AF40818C545FD906F8947ABEB53CA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noviembre 22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4859AFA438B94791B29B7672851E59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E60365-1FCE-49F3-8C58-C9985A12EFAE}"/>
      </w:docPartPr>
      <w:docPartBody>
        <w:p w:rsidR="00D402C5" w:rsidRDefault="00000000">
          <w:pPr>
            <w:pStyle w:val="4859AFA438B94791B29B7672851E5960"/>
          </w:pPr>
          <w:r>
            <w:rPr>
              <w:noProof/>
              <w:lang w:bidi="es-ES"/>
            </w:rPr>
            <w:t>NOMBRE DE LA COMPAÑÍA</w:t>
          </w:r>
        </w:p>
      </w:docPartBody>
    </w:docPart>
    <w:docPart>
      <w:docPartPr>
        <w:name w:val="EA1A419B042248ABB43B4C819EC41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4BB897-ADBC-4315-9426-55AF8F7412CB}"/>
      </w:docPartPr>
      <w:docPartBody>
        <w:p w:rsidR="00D402C5" w:rsidRDefault="00000000">
          <w:pPr>
            <w:pStyle w:val="EA1A419B042248ABB43B4C819EC41DBD"/>
          </w:pPr>
          <w:r>
            <w:rPr>
              <w:noProof/>
              <w:lang w:bidi="es-ES"/>
            </w:rPr>
            <w:t>Su nombre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97"/>
    <w:rsid w:val="00005C85"/>
    <w:rsid w:val="000A5F8F"/>
    <w:rsid w:val="000D1097"/>
    <w:rsid w:val="00366526"/>
    <w:rsid w:val="003D4F06"/>
    <w:rsid w:val="00535B3B"/>
    <w:rsid w:val="0059094E"/>
    <w:rsid w:val="0069716D"/>
    <w:rsid w:val="006A5C5E"/>
    <w:rsid w:val="00730C86"/>
    <w:rsid w:val="00755A56"/>
    <w:rsid w:val="008F3BA9"/>
    <w:rsid w:val="00AF3DB9"/>
    <w:rsid w:val="00C16B16"/>
    <w:rsid w:val="00C17F8A"/>
    <w:rsid w:val="00CB32B6"/>
    <w:rsid w:val="00D402C5"/>
    <w:rsid w:val="00FA2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L" w:eastAsia="es-C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rsid w:val="000D1097"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kern w:val="0"/>
      <w:sz w:val="32"/>
      <w:szCs w:val="22"/>
      <w:lang w:val="es-ES"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sid w:val="000D1097"/>
    <w:rPr>
      <w:caps/>
      <w:color w:val="0E2841" w:themeColor="text2"/>
      <w:spacing w:val="20"/>
      <w:kern w:val="0"/>
      <w:sz w:val="32"/>
      <w:szCs w:val="22"/>
      <w:lang w:val="es-ES" w:eastAsia="en-US"/>
      <w14:ligatures w14:val="none"/>
    </w:rPr>
  </w:style>
  <w:style w:type="paragraph" w:customStyle="1" w:styleId="8A2AF40818C545FD906F8947ABEB53CA">
    <w:name w:val="8A2AF40818C545FD906F8947ABEB53CA"/>
  </w:style>
  <w:style w:type="paragraph" w:customStyle="1" w:styleId="4859AFA438B94791B29B7672851E5960">
    <w:name w:val="4859AFA438B94791B29B7672851E5960"/>
  </w:style>
  <w:style w:type="paragraph" w:customStyle="1" w:styleId="EA1A419B042248ABB43B4C819EC41DBD">
    <w:name w:val="EA1A419B042248ABB43B4C819EC41D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Jonathan Esteban Cruells Orellana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{A9EC2D23-6284-4807-93CC-DC576DDFE65B}tf16392850_win32.dotx</Template>
  <TotalTime>1684</TotalTime>
  <Pages>1</Pages>
  <Words>2629</Words>
  <Characters>14461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Cruells Orellana</dc:creator>
  <cp:keywords/>
  <dc:description/>
  <cp:lastModifiedBy>JONATHAN ESTEBAN CRUELLS ORELLANA</cp:lastModifiedBy>
  <cp:revision>4</cp:revision>
  <cp:lastPrinted>2006-08-01T17:47:00Z</cp:lastPrinted>
  <dcterms:created xsi:type="dcterms:W3CDTF">2025-11-22T19:10:00Z</dcterms:created>
  <dcterms:modified xsi:type="dcterms:W3CDTF">2025-11-29T18:29:00Z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